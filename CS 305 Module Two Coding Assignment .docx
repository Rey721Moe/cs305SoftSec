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4E17" w14:textId="77777777" w:rsidR="000E73BF" w:rsidRDefault="000E73BF" w:rsidP="0035521D">
      <w:pPr>
        <w:pStyle w:val="Heading1"/>
      </w:pPr>
    </w:p>
    <w:p w14:paraId="027E298B" w14:textId="77777777" w:rsidR="000E73BF" w:rsidRDefault="000E73BF" w:rsidP="000E73BF">
      <w:pPr>
        <w:autoSpaceDE w:val="0"/>
        <w:autoSpaceDN w:val="0"/>
        <w:adjustRightInd w:val="0"/>
        <w:spacing w:after="0" w:line="240" w:lineRule="auto"/>
      </w:pPr>
    </w:p>
    <w:p w14:paraId="7256C84F" w14:textId="77777777" w:rsidR="000E73BF" w:rsidRDefault="000E73BF" w:rsidP="000E73BF">
      <w:pPr>
        <w:autoSpaceDE w:val="0"/>
        <w:autoSpaceDN w:val="0"/>
        <w:adjustRightInd w:val="0"/>
        <w:spacing w:after="0" w:line="240" w:lineRule="auto"/>
        <w:rPr>
          <w:rFonts w:ascii="LiberationSerif" w:hAnsi="LiberationSerif" w:cs="LiberationSerif"/>
          <w:szCs w:val="24"/>
        </w:rPr>
      </w:pPr>
      <w:r>
        <w:rPr>
          <w:rFonts w:ascii="LiberationSerif" w:hAnsi="LiberationSerif" w:cs="LiberationSerif"/>
          <w:szCs w:val="24"/>
        </w:rPr>
        <w:t>Reynaldo Ortiz</w:t>
      </w:r>
    </w:p>
    <w:p w14:paraId="5547FEDA" w14:textId="613CBE20" w:rsidR="000E73BF" w:rsidRDefault="000E73BF" w:rsidP="000E73BF">
      <w:pPr>
        <w:autoSpaceDE w:val="0"/>
        <w:autoSpaceDN w:val="0"/>
        <w:adjustRightInd w:val="0"/>
        <w:spacing w:after="0" w:line="240" w:lineRule="auto"/>
        <w:rPr>
          <w:rFonts w:ascii="LiberationSerif" w:hAnsi="LiberationSerif" w:cs="LiberationSerif"/>
          <w:szCs w:val="24"/>
        </w:rPr>
      </w:pPr>
      <w:r>
        <w:rPr>
          <w:rFonts w:ascii="LiberationSerif" w:hAnsi="LiberationSerif" w:cs="LiberationSerif"/>
          <w:szCs w:val="24"/>
        </w:rPr>
        <w:t>S</w:t>
      </w:r>
      <w:r>
        <w:rPr>
          <w:rFonts w:ascii="LiberationSerif" w:hAnsi="LiberationSerif" w:cs="LiberationSerif"/>
          <w:szCs w:val="24"/>
        </w:rPr>
        <w:t>outhern New Hampshire University</w:t>
      </w:r>
    </w:p>
    <w:p w14:paraId="4608D1C7" w14:textId="77777777" w:rsidR="000E73BF" w:rsidRDefault="000E73BF" w:rsidP="000E73BF">
      <w:pPr>
        <w:autoSpaceDE w:val="0"/>
        <w:autoSpaceDN w:val="0"/>
        <w:adjustRightInd w:val="0"/>
        <w:spacing w:after="0" w:line="240" w:lineRule="auto"/>
        <w:rPr>
          <w:rFonts w:ascii="LiberationSerif" w:hAnsi="LiberationSerif" w:cs="LiberationSerif"/>
          <w:szCs w:val="24"/>
        </w:rPr>
      </w:pPr>
      <w:r>
        <w:rPr>
          <w:rFonts w:ascii="LiberationSerif" w:hAnsi="LiberationSerif" w:cs="LiberationSerif"/>
          <w:szCs w:val="24"/>
        </w:rPr>
        <w:t>2-2 Coding Assignment: Static Testing</w:t>
      </w:r>
    </w:p>
    <w:p w14:paraId="6C1B6D24" w14:textId="24B00ADD" w:rsidR="000E73BF" w:rsidRDefault="000E73BF" w:rsidP="000E73BF">
      <w:pPr>
        <w:rPr>
          <w:rFonts w:ascii="Calibri" w:eastAsiaTheme="majorEastAsia" w:hAnsi="Calibri" w:cs="Calibri"/>
          <w:b/>
          <w:szCs w:val="32"/>
        </w:rPr>
      </w:pPr>
      <w:r>
        <w:rPr>
          <w:rFonts w:ascii="LiberationSerif" w:hAnsi="LiberationSerif" w:cs="LiberationSerif"/>
          <w:szCs w:val="24"/>
        </w:rPr>
        <w:t xml:space="preserve">CS-305 Software Security </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72D44B9B" w14:textId="1AE21A6D" w:rsidR="00DB0788" w:rsidRPr="0035521D" w:rsidRDefault="00935658" w:rsidP="00F30CF2">
      <w:pPr>
        <w:pStyle w:val="ListParagraph"/>
        <w:suppressAutoHyphens/>
        <w:spacing w:after="0" w:line="240" w:lineRule="auto"/>
        <w:ind w:left="0"/>
        <w:rPr>
          <w:rFonts w:ascii="Calibri" w:hAnsi="Calibri" w:cs="Calibri"/>
          <w:sz w:val="22"/>
        </w:rPr>
      </w:pPr>
      <w:r w:rsidRPr="00935658">
        <w:rPr>
          <w:rFonts w:ascii="Calibri" w:hAnsi="Calibri" w:cs="Calibri"/>
          <w:sz w:val="22"/>
        </w:rPr>
        <w:drawing>
          <wp:inline distT="0" distB="0" distL="0" distR="0" wp14:anchorId="6F1C80C4" wp14:editId="54463209">
            <wp:extent cx="5943600" cy="2208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pic:spPr>
                </pic:pic>
              </a:graphicData>
            </a:graphic>
          </wp:inline>
        </w:drawing>
      </w:r>
    </w:p>
    <w:p w14:paraId="54A169CF" w14:textId="4116D16D" w:rsidR="00951BF8" w:rsidRPr="0035521D" w:rsidRDefault="00951BF8" w:rsidP="0035521D">
      <w:pPr>
        <w:pStyle w:val="Heading2"/>
        <w:numPr>
          <w:ilvl w:val="0"/>
          <w:numId w:val="6"/>
        </w:numPr>
      </w:pPr>
      <w:r w:rsidRPr="0035521D">
        <w:t>Document Results</w:t>
      </w:r>
    </w:p>
    <w:p w14:paraId="36E9CB13" w14:textId="741E682F" w:rsidR="00DF29F3" w:rsidRDefault="00AC22DC" w:rsidP="00F30CF2">
      <w:pPr>
        <w:suppressAutoHyphens/>
        <w:spacing w:after="0" w:line="240" w:lineRule="auto"/>
        <w:contextualSpacing/>
        <w:rPr>
          <w:rFonts w:ascii="Calibri" w:hAnsi="Calibri" w:cs="Calibri"/>
          <w:sz w:val="22"/>
        </w:rPr>
      </w:pPr>
      <w:r>
        <w:rPr>
          <w:rFonts w:ascii="Calibri" w:hAnsi="Calibri" w:cs="Calibri"/>
          <w:sz w:val="22"/>
        </w:rPr>
        <w:t xml:space="preserve">My dependency check came </w:t>
      </w:r>
      <w:proofErr w:type="gramStart"/>
      <w:r>
        <w:rPr>
          <w:rFonts w:ascii="Calibri" w:hAnsi="Calibri" w:cs="Calibri"/>
          <w:sz w:val="22"/>
        </w:rPr>
        <w:t>back</w:t>
      </w:r>
      <w:proofErr w:type="gramEnd"/>
    </w:p>
    <w:p w14:paraId="4E8804C6" w14:textId="77777777" w:rsidR="00AC22DC" w:rsidRPr="0035521D" w:rsidRDefault="00AC22DC" w:rsidP="00F30CF2">
      <w:pPr>
        <w:suppressAutoHyphens/>
        <w:spacing w:after="0" w:line="240" w:lineRule="auto"/>
        <w:contextualSpacing/>
        <w:rPr>
          <w:rFonts w:ascii="Calibri" w:hAnsi="Calibri" w:cs="Calibri"/>
          <w:sz w:val="22"/>
        </w:rPr>
      </w:pPr>
    </w:p>
    <w:p w14:paraId="626673B6" w14:textId="77777777" w:rsidR="00AC22DC" w:rsidRPr="00AC22DC" w:rsidRDefault="00AC22DC" w:rsidP="00AC22DC">
      <w:pPr>
        <w:pStyle w:val="Heading2"/>
        <w:numPr>
          <w:ilvl w:val="0"/>
          <w:numId w:val="8"/>
        </w:numPr>
        <w:rPr>
          <w:rFonts w:eastAsiaTheme="minorHAnsi"/>
          <w:b w:val="0"/>
        </w:rPr>
      </w:pPr>
      <w:r w:rsidRPr="00AC22DC">
        <w:rPr>
          <w:rFonts w:eastAsiaTheme="minorHAnsi"/>
          <w:b w:val="0"/>
        </w:rPr>
        <w:t>dependency-check version: 8.4.2</w:t>
      </w:r>
    </w:p>
    <w:p w14:paraId="0F720648" w14:textId="77777777" w:rsidR="00AC22DC" w:rsidRPr="00AC22DC" w:rsidRDefault="00AC22DC" w:rsidP="00AC22DC">
      <w:pPr>
        <w:pStyle w:val="Heading2"/>
        <w:numPr>
          <w:ilvl w:val="0"/>
          <w:numId w:val="8"/>
        </w:numPr>
        <w:rPr>
          <w:rFonts w:eastAsiaTheme="minorHAnsi"/>
          <w:b w:val="0"/>
        </w:rPr>
      </w:pPr>
      <w:r w:rsidRPr="00AC22DC">
        <w:rPr>
          <w:rFonts w:eastAsiaTheme="minorHAnsi"/>
          <w:b w:val="0"/>
        </w:rPr>
        <w:t>Report Generated On: Wed, 8 Nov 2023 14:16:06 -0500</w:t>
      </w:r>
    </w:p>
    <w:p w14:paraId="2467A09F" w14:textId="77777777" w:rsidR="00AC22DC" w:rsidRPr="00AC22DC" w:rsidRDefault="00AC22DC" w:rsidP="00AC22DC">
      <w:pPr>
        <w:pStyle w:val="Heading2"/>
        <w:numPr>
          <w:ilvl w:val="0"/>
          <w:numId w:val="8"/>
        </w:numPr>
        <w:rPr>
          <w:rFonts w:eastAsiaTheme="minorHAnsi"/>
          <w:b w:val="0"/>
        </w:rPr>
      </w:pPr>
      <w:r w:rsidRPr="00AC22DC">
        <w:rPr>
          <w:rFonts w:eastAsiaTheme="minorHAnsi"/>
          <w:b w:val="0"/>
        </w:rPr>
        <w:t>Dependencies Scanned: 38 (22 unique)</w:t>
      </w:r>
    </w:p>
    <w:p w14:paraId="3689AA89" w14:textId="77777777" w:rsidR="00AC22DC" w:rsidRPr="00AC22DC" w:rsidRDefault="00AC22DC" w:rsidP="00AC22DC">
      <w:pPr>
        <w:pStyle w:val="Heading2"/>
        <w:numPr>
          <w:ilvl w:val="0"/>
          <w:numId w:val="8"/>
        </w:numPr>
        <w:rPr>
          <w:rFonts w:eastAsiaTheme="minorHAnsi"/>
          <w:b w:val="0"/>
        </w:rPr>
      </w:pPr>
      <w:r w:rsidRPr="00AC22DC">
        <w:rPr>
          <w:rFonts w:eastAsiaTheme="minorHAnsi"/>
          <w:b w:val="0"/>
        </w:rPr>
        <w:t>Vulnerable Dependencies: 13</w:t>
      </w:r>
    </w:p>
    <w:p w14:paraId="5A601B24" w14:textId="77777777" w:rsidR="00AC22DC" w:rsidRPr="00AC22DC" w:rsidRDefault="00AC22DC" w:rsidP="00AC22DC">
      <w:pPr>
        <w:pStyle w:val="Heading2"/>
        <w:numPr>
          <w:ilvl w:val="0"/>
          <w:numId w:val="8"/>
        </w:numPr>
        <w:rPr>
          <w:rFonts w:eastAsiaTheme="minorHAnsi"/>
          <w:b w:val="0"/>
        </w:rPr>
      </w:pPr>
      <w:r w:rsidRPr="00AC22DC">
        <w:rPr>
          <w:rFonts w:eastAsiaTheme="minorHAnsi"/>
          <w:b w:val="0"/>
        </w:rPr>
        <w:t>Vulnerabilities Found: 107</w:t>
      </w:r>
    </w:p>
    <w:p w14:paraId="7ED68299" w14:textId="77777777" w:rsidR="00AC22DC" w:rsidRPr="00AC22DC" w:rsidRDefault="00AC22DC" w:rsidP="00AC22DC">
      <w:pPr>
        <w:pStyle w:val="Heading2"/>
        <w:numPr>
          <w:ilvl w:val="0"/>
          <w:numId w:val="8"/>
        </w:numPr>
      </w:pPr>
      <w:r w:rsidRPr="00AC22DC">
        <w:rPr>
          <w:rFonts w:eastAsiaTheme="minorHAnsi"/>
          <w:b w:val="0"/>
        </w:rPr>
        <w:t>Vulnerabilities Suppressed: 0</w:t>
      </w:r>
    </w:p>
    <w:p w14:paraId="3ECC1BC4" w14:textId="77777777" w:rsidR="00AC22DC" w:rsidRPr="00AC22DC" w:rsidRDefault="00AC22DC" w:rsidP="00AC22DC">
      <w:pPr>
        <w:pStyle w:val="Heading2"/>
        <w:ind w:left="360"/>
      </w:pPr>
    </w:p>
    <w:p w14:paraId="713646DB" w14:textId="065D27CA" w:rsidR="00951BF8" w:rsidRPr="0035521D" w:rsidRDefault="00BA438F" w:rsidP="00AC22DC">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01C5E1AA" w14:textId="0D1A8054" w:rsidR="00935658" w:rsidRPr="00AC22DC" w:rsidRDefault="00935658"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hibernate-validator-6.0.18.Final.jar</w:t>
      </w:r>
    </w:p>
    <w:p w14:paraId="1F6EE7B0" w14:textId="77777777" w:rsidR="00935658" w:rsidRPr="00935658" w:rsidRDefault="00935658" w:rsidP="00935658">
      <w:pPr>
        <w:suppressAutoHyphens/>
        <w:spacing w:after="0" w:line="240" w:lineRule="auto"/>
        <w:contextualSpacing/>
        <w:rPr>
          <w:rFonts w:ascii="Calibri" w:hAnsi="Calibri" w:cs="Calibri"/>
          <w:sz w:val="22"/>
        </w:rPr>
      </w:pPr>
      <w:r w:rsidRPr="00935658">
        <w:rPr>
          <w:rFonts w:ascii="Calibri" w:hAnsi="Calibri" w:cs="Calibri"/>
          <w:sz w:val="22"/>
        </w:rPr>
        <w:t>Description:</w:t>
      </w:r>
    </w:p>
    <w:p w14:paraId="5CA9023D" w14:textId="4CB9CF50" w:rsidR="005F2DEA" w:rsidRDefault="00935658" w:rsidP="00935658">
      <w:pPr>
        <w:suppressAutoHyphens/>
        <w:spacing w:after="0" w:line="240" w:lineRule="auto"/>
        <w:contextualSpacing/>
        <w:rPr>
          <w:rFonts w:ascii="Calibri" w:hAnsi="Calibri" w:cs="Calibri"/>
          <w:sz w:val="22"/>
        </w:rPr>
      </w:pPr>
      <w:proofErr w:type="spellStart"/>
      <w:r w:rsidRPr="00935658">
        <w:rPr>
          <w:rFonts w:ascii="Calibri" w:hAnsi="Calibri" w:cs="Calibri"/>
          <w:sz w:val="22"/>
        </w:rPr>
        <w:t>Hibernate's</w:t>
      </w:r>
      <w:proofErr w:type="spellEnd"/>
      <w:r w:rsidRPr="00935658">
        <w:rPr>
          <w:rFonts w:ascii="Calibri" w:hAnsi="Calibri" w:cs="Calibri"/>
          <w:sz w:val="22"/>
        </w:rPr>
        <w:t xml:space="preserve"> Bean Validation (JSR-380) reference implementation.</w:t>
      </w:r>
    </w:p>
    <w:p w14:paraId="610529B8" w14:textId="77777777" w:rsidR="00935658" w:rsidRPr="00AC22DC" w:rsidRDefault="00935658"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jackson-databind-2.10.2.jar</w:t>
      </w:r>
    </w:p>
    <w:p w14:paraId="0CA09335" w14:textId="2472C3EE" w:rsidR="00935658" w:rsidRPr="00935658" w:rsidRDefault="00935658" w:rsidP="00935658">
      <w:pPr>
        <w:suppressAutoHyphens/>
        <w:spacing w:after="0" w:line="240" w:lineRule="auto"/>
        <w:contextualSpacing/>
        <w:rPr>
          <w:rFonts w:ascii="Calibri" w:hAnsi="Calibri" w:cs="Calibri"/>
          <w:sz w:val="22"/>
        </w:rPr>
      </w:pPr>
      <w:r w:rsidRPr="00935658">
        <w:rPr>
          <w:rFonts w:ascii="Calibri" w:hAnsi="Calibri" w:cs="Calibri"/>
          <w:sz w:val="22"/>
        </w:rPr>
        <w:t>Description:</w:t>
      </w:r>
    </w:p>
    <w:p w14:paraId="0F52FDC4" w14:textId="61D336F5" w:rsidR="00935658" w:rsidRDefault="00935658" w:rsidP="00935658">
      <w:pPr>
        <w:suppressAutoHyphens/>
        <w:spacing w:after="0" w:line="240" w:lineRule="auto"/>
        <w:contextualSpacing/>
        <w:rPr>
          <w:rFonts w:ascii="Calibri" w:hAnsi="Calibri" w:cs="Calibri"/>
          <w:sz w:val="22"/>
        </w:rPr>
      </w:pPr>
      <w:r w:rsidRPr="00935658">
        <w:rPr>
          <w:rFonts w:ascii="Calibri" w:hAnsi="Calibri" w:cs="Calibri"/>
          <w:sz w:val="22"/>
        </w:rPr>
        <w:t xml:space="preserve">General data-binding functionality for </w:t>
      </w:r>
      <w:proofErr w:type="gramStart"/>
      <w:r w:rsidRPr="00935658">
        <w:rPr>
          <w:rFonts w:ascii="Calibri" w:hAnsi="Calibri" w:cs="Calibri"/>
          <w:sz w:val="22"/>
        </w:rPr>
        <w:t>Jackson:</w:t>
      </w:r>
      <w:proofErr w:type="gramEnd"/>
      <w:r w:rsidRPr="00935658">
        <w:rPr>
          <w:rFonts w:ascii="Calibri" w:hAnsi="Calibri" w:cs="Calibri"/>
          <w:sz w:val="22"/>
        </w:rPr>
        <w:t xml:space="preserve"> works on core streaming API</w:t>
      </w:r>
    </w:p>
    <w:p w14:paraId="61C9EB54"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log4j-api-2.12.1.jar</w:t>
      </w:r>
    </w:p>
    <w:p w14:paraId="6B67CC0D" w14:textId="51A56BD8"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7EF0495D" w14:textId="52271DD3" w:rsidR="00935658"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Apache Log4j API</w:t>
      </w:r>
    </w:p>
    <w:p w14:paraId="5F8592C8"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logback-core-1.2.3.jar</w:t>
      </w:r>
    </w:p>
    <w:p w14:paraId="60E835C5" w14:textId="57E49B39"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41B0181F" w14:textId="4259E1DB" w:rsid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logback</w:t>
      </w:r>
      <w:proofErr w:type="spellEnd"/>
      <w:r w:rsidRPr="00AC22DC">
        <w:rPr>
          <w:rFonts w:ascii="Calibri" w:hAnsi="Calibri" w:cs="Calibri"/>
          <w:sz w:val="22"/>
        </w:rPr>
        <w:t>-core module</w:t>
      </w:r>
    </w:p>
    <w:p w14:paraId="6F4940CA"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lastRenderedPageBreak/>
        <w:t>mongo-java-driver-2.4.jar</w:t>
      </w:r>
    </w:p>
    <w:p w14:paraId="6847800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0D3A6089" w14:textId="5CC9426A"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Java Driver for MongoDB</w:t>
      </w:r>
    </w:p>
    <w:p w14:paraId="2654CEF7"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snakeyaml-1.25.jar</w:t>
      </w:r>
    </w:p>
    <w:p w14:paraId="1E94B33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3005C70F" w14:textId="6DF20927"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YAML 1.1 parser and emitter for Java</w:t>
      </w:r>
    </w:p>
    <w:p w14:paraId="7955FE92" w14:textId="77777777" w:rsidR="00AC22DC" w:rsidRDefault="00AC22DC" w:rsidP="00AC22DC">
      <w:pPr>
        <w:suppressAutoHyphens/>
        <w:spacing w:after="0" w:line="240" w:lineRule="auto"/>
        <w:contextualSpacing/>
        <w:rPr>
          <w:rFonts w:ascii="Calibri" w:hAnsi="Calibri" w:cs="Calibri"/>
          <w:sz w:val="22"/>
        </w:rPr>
      </w:pPr>
    </w:p>
    <w:p w14:paraId="1E1C3E8F"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spring-boot-2.2.4.RELEASE.jar</w:t>
      </w:r>
    </w:p>
    <w:p w14:paraId="3C98AD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35B170BB" w14:textId="73142C55"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Boot</w:t>
      </w:r>
    </w:p>
    <w:p w14:paraId="55C34271" w14:textId="77777777" w:rsidR="00AC22DC" w:rsidRPr="00AC22DC" w:rsidRDefault="00AC22DC" w:rsidP="00AC22DC">
      <w:pPr>
        <w:pStyle w:val="ListParagraph"/>
        <w:numPr>
          <w:ilvl w:val="0"/>
          <w:numId w:val="7"/>
        </w:numPr>
        <w:suppressAutoHyphens/>
        <w:spacing w:after="0" w:line="240" w:lineRule="auto"/>
        <w:rPr>
          <w:rFonts w:ascii="Calibri" w:hAnsi="Calibri" w:cs="Calibri"/>
          <w:sz w:val="22"/>
        </w:rPr>
      </w:pPr>
      <w:r w:rsidRPr="00AC22DC">
        <w:rPr>
          <w:rFonts w:ascii="Calibri" w:hAnsi="Calibri" w:cs="Calibri"/>
          <w:b/>
          <w:bCs/>
          <w:sz w:val="22"/>
        </w:rPr>
        <w:t>spring-boot-starter-web-2.2.4.RELEASE.ja</w:t>
      </w:r>
      <w:r w:rsidRPr="00AC22DC">
        <w:rPr>
          <w:rFonts w:ascii="Calibri" w:hAnsi="Calibri" w:cs="Calibri"/>
          <w:sz w:val="22"/>
        </w:rPr>
        <w:t>r</w:t>
      </w:r>
    </w:p>
    <w:p w14:paraId="1FE41208" w14:textId="216264E6"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67F5BE79" w14:textId="609DDBCF" w:rsidR="00AC22DC" w:rsidRDefault="00AC22DC" w:rsidP="00AC22DC">
      <w:pPr>
        <w:pStyle w:val="BodyText"/>
      </w:pPr>
      <w:r w:rsidRPr="00AC22DC">
        <w:t>Starter for building web, including RESTful, applications using Spring</w:t>
      </w:r>
      <w:r>
        <w:t xml:space="preserve"> </w:t>
      </w:r>
      <w:r w:rsidRPr="00AC22DC">
        <w:t xml:space="preserve">MVC. Uses Tomcat as the default embedded </w:t>
      </w:r>
      <w:proofErr w:type="gramStart"/>
      <w:r w:rsidRPr="00AC22DC">
        <w:t>container</w:t>
      </w:r>
      <w:proofErr w:type="gramEnd"/>
    </w:p>
    <w:p w14:paraId="37A8E98F"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spring-core-5.2.3.RELEASE.jar</w:t>
      </w:r>
    </w:p>
    <w:p w14:paraId="4C458D9F" w14:textId="5A96D40F"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230685DE" w14:textId="67523B1C"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Core</w:t>
      </w:r>
    </w:p>
    <w:p w14:paraId="0249E9F2"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spring-web-5.2.3.RELEASE.jar</w:t>
      </w:r>
    </w:p>
    <w:p w14:paraId="75AD8DB7" w14:textId="2EAEA530"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58B27E15" w14:textId="7D0400B2"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Web</w:t>
      </w:r>
    </w:p>
    <w:p w14:paraId="4706EF90"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spring-webmvc-5.2.3.RELEASE.jar</w:t>
      </w:r>
    </w:p>
    <w:p w14:paraId="445D82E7" w14:textId="3D31DD3C"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1D9B99D6" w14:textId="3D010B5B"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Web MVC</w:t>
      </w:r>
    </w:p>
    <w:p w14:paraId="431EC8C0"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tomcat-embed-core-9.0.30.jar</w:t>
      </w:r>
    </w:p>
    <w:p w14:paraId="4B89DF35" w14:textId="03D986EB"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6C1D839D" w14:textId="4B19922E"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Core Tomcat implementation</w:t>
      </w:r>
    </w:p>
    <w:p w14:paraId="47D654F6" w14:textId="77777777" w:rsidR="00AC22DC" w:rsidRPr="00AC22DC" w:rsidRDefault="00AC22DC" w:rsidP="00AC22DC">
      <w:pPr>
        <w:pStyle w:val="ListParagraph"/>
        <w:numPr>
          <w:ilvl w:val="0"/>
          <w:numId w:val="7"/>
        </w:numPr>
        <w:suppressAutoHyphens/>
        <w:spacing w:after="0" w:line="240" w:lineRule="auto"/>
        <w:rPr>
          <w:rFonts w:ascii="Calibri" w:hAnsi="Calibri" w:cs="Calibri"/>
          <w:b/>
          <w:bCs/>
          <w:sz w:val="22"/>
        </w:rPr>
      </w:pPr>
      <w:r w:rsidRPr="00AC22DC">
        <w:rPr>
          <w:rFonts w:ascii="Calibri" w:hAnsi="Calibri" w:cs="Calibri"/>
          <w:b/>
          <w:bCs/>
          <w:sz w:val="22"/>
        </w:rPr>
        <w:t>tomcat-embed-websocket-9.0.30.jar</w:t>
      </w:r>
    </w:p>
    <w:p w14:paraId="2E3DDF0C" w14:textId="7542893C"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2F09D102" w14:textId="1FEB9CDB" w:rsid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Core Tomcat implementation</w:t>
      </w:r>
    </w:p>
    <w:p w14:paraId="2CED3861" w14:textId="2398AB45" w:rsidR="00AC22DC" w:rsidRDefault="00AC22DC" w:rsidP="00AC22DC">
      <w:pPr>
        <w:suppressAutoHyphens/>
        <w:spacing w:after="0" w:line="240" w:lineRule="auto"/>
        <w:contextualSpacing/>
        <w:rPr>
          <w:rFonts w:ascii="Calibri" w:hAnsi="Calibri" w:cs="Calibri"/>
          <w:sz w:val="22"/>
        </w:rPr>
      </w:pPr>
    </w:p>
    <w:p w14:paraId="29154FB4" w14:textId="71620D2D" w:rsidR="00AC22DC" w:rsidRPr="00AC22DC" w:rsidRDefault="00AC22DC" w:rsidP="00AC22DC">
      <w:pPr>
        <w:pStyle w:val="Heading2"/>
        <w:rPr>
          <w:rFonts w:eastAsiaTheme="minorHAnsi"/>
          <w:bCs/>
          <w:lang w:val="es-ES"/>
        </w:rPr>
      </w:pPr>
      <w:proofErr w:type="spellStart"/>
      <w:r w:rsidRPr="00AC22DC">
        <w:rPr>
          <w:rFonts w:eastAsiaTheme="minorHAnsi"/>
          <w:bCs/>
          <w:lang w:val="es-ES"/>
        </w:rPr>
        <w:t>Details</w:t>
      </w:r>
      <w:proofErr w:type="spellEnd"/>
    </w:p>
    <w:p w14:paraId="195DB84E" w14:textId="27314AF5"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hibernate-validator-6.0.18.Final.jar</w:t>
      </w:r>
    </w:p>
    <w:p w14:paraId="3B74481A"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Description</w:t>
      </w:r>
      <w:proofErr w:type="spellEnd"/>
      <w:r w:rsidRPr="00AC22DC">
        <w:rPr>
          <w:rFonts w:ascii="Calibri" w:hAnsi="Calibri" w:cs="Calibri"/>
          <w:sz w:val="22"/>
          <w:lang w:val="es-ES"/>
        </w:rPr>
        <w:t>:</w:t>
      </w:r>
    </w:p>
    <w:p w14:paraId="76FED706" w14:textId="77777777" w:rsidR="00AC22DC" w:rsidRP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Hibernate's</w:t>
      </w:r>
      <w:proofErr w:type="spellEnd"/>
      <w:r w:rsidRPr="00AC22DC">
        <w:rPr>
          <w:rFonts w:ascii="Calibri" w:hAnsi="Calibri" w:cs="Calibri"/>
          <w:sz w:val="22"/>
        </w:rPr>
        <w:t xml:space="preserve"> Bean Validation (JSR-380) reference implementation.</w:t>
      </w:r>
    </w:p>
    <w:p w14:paraId="298BE9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778047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http://www.apache.org/licenses/LICENSE-2.0.txt</w:t>
      </w:r>
    </w:p>
    <w:p w14:paraId="0F56AB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C:\Users\rortiz10\.m2\repository\org\hibernate\validator\hibernate-validator\6.0.18.Final\hibernate-validator-6.0.18.Final.jar</w:t>
      </w:r>
    </w:p>
    <w:p w14:paraId="0B0D5B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d3eeb4f1bf013d939b86dfc34b0c6a5d</w:t>
      </w:r>
    </w:p>
    <w:p w14:paraId="1A6D49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7fd00bcd87e14b6ba66279282ef15efa30dd2492</w:t>
      </w:r>
    </w:p>
    <w:p w14:paraId="6D99E43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SHA256:79fb11445bc48e1ea6fb259e825d58b3c9a5fa2b7e3c9527e41e4aeda82de907</w:t>
      </w:r>
    </w:p>
    <w:p w14:paraId="43D55BFD"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Referenced</w:t>
      </w:r>
      <w:proofErr w:type="spellEnd"/>
      <w:r w:rsidRPr="00AC22DC">
        <w:rPr>
          <w:rFonts w:ascii="Calibri" w:hAnsi="Calibri" w:cs="Calibri"/>
          <w:sz w:val="22"/>
          <w:lang w:val="es-ES"/>
        </w:rPr>
        <w:t xml:space="preserve"> In Project/</w:t>
      </w:r>
      <w:proofErr w:type="spellStart"/>
      <w:r w:rsidRPr="00AC22DC">
        <w:rPr>
          <w:rFonts w:ascii="Calibri" w:hAnsi="Calibri" w:cs="Calibri"/>
          <w:sz w:val="22"/>
          <w:lang w:val="es-ES"/>
        </w:rPr>
        <w:t>Scope</w:t>
      </w:r>
      <w:proofErr w:type="spellEnd"/>
      <w:r w:rsidRPr="00AC22DC">
        <w:rPr>
          <w:rFonts w:ascii="Calibri" w:hAnsi="Calibri" w:cs="Calibri"/>
          <w:sz w:val="22"/>
          <w:lang w:val="es-ES"/>
        </w:rPr>
        <w:t>: Module2.</w:t>
      </w:r>
      <w:proofErr w:type="gramStart"/>
      <w:r w:rsidRPr="00AC22DC">
        <w:rPr>
          <w:rFonts w:ascii="Calibri" w:hAnsi="Calibri" w:cs="Calibri"/>
          <w:sz w:val="22"/>
          <w:lang w:val="es-ES"/>
        </w:rPr>
        <w:t>2:compile</w:t>
      </w:r>
      <w:proofErr w:type="gramEnd"/>
    </w:p>
    <w:p w14:paraId="6B36C7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2F8AF51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00E8E6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01DB7A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pkg:maven/org.hibernate.validator/hibernate-validator@6.0.18.Final  (</w:t>
      </w:r>
      <w:proofErr w:type="spellStart"/>
      <w:r w:rsidRPr="00AC22DC">
        <w:rPr>
          <w:rFonts w:ascii="Calibri" w:hAnsi="Calibri" w:cs="Calibri"/>
          <w:sz w:val="22"/>
        </w:rPr>
        <w:t>Confidence:High</w:t>
      </w:r>
      <w:proofErr w:type="spellEnd"/>
      <w:r w:rsidRPr="00AC22DC">
        <w:rPr>
          <w:rFonts w:ascii="Calibri" w:hAnsi="Calibri" w:cs="Calibri"/>
          <w:sz w:val="22"/>
        </w:rPr>
        <w:t>)</w:t>
      </w:r>
    </w:p>
    <w:p w14:paraId="5BEE91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cpe:2.3:a:redhat:hibernate_validator:6.0.18:*:*:*:*:*:*:*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6A4302E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27D259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CVE-2020-10693  suppress</w:t>
      </w:r>
    </w:p>
    <w:p w14:paraId="4BBE06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40CAD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 Improper Input Validation</w:t>
      </w:r>
    </w:p>
    <w:p w14:paraId="05764B02" w14:textId="77777777" w:rsidR="00AC22DC" w:rsidRPr="00AC22DC" w:rsidRDefault="00AC22DC" w:rsidP="00AC22DC">
      <w:pPr>
        <w:suppressAutoHyphens/>
        <w:spacing w:after="0" w:line="240" w:lineRule="auto"/>
        <w:contextualSpacing/>
        <w:rPr>
          <w:rFonts w:ascii="Calibri" w:hAnsi="Calibri" w:cs="Calibri"/>
          <w:sz w:val="22"/>
        </w:rPr>
      </w:pPr>
    </w:p>
    <w:p w14:paraId="262831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F0AF6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12A786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3FD703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6ACFC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256CB3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5635B915" w14:textId="77777777" w:rsidR="00AC22DC" w:rsidRPr="00AC22DC" w:rsidRDefault="00AC22DC" w:rsidP="00AC22DC">
      <w:pPr>
        <w:suppressAutoHyphens/>
        <w:spacing w:after="0" w:line="240" w:lineRule="auto"/>
        <w:contextualSpacing/>
        <w:rPr>
          <w:rFonts w:ascii="Calibri" w:hAnsi="Calibri" w:cs="Calibri"/>
          <w:sz w:val="22"/>
        </w:rPr>
      </w:pPr>
    </w:p>
    <w:p w14:paraId="660A2E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F9A3C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[portals-</w:t>
      </w:r>
      <w:proofErr w:type="spellStart"/>
      <w:r w:rsidRPr="00AC22DC">
        <w:rPr>
          <w:rFonts w:ascii="Calibri" w:hAnsi="Calibri" w:cs="Calibri"/>
          <w:sz w:val="22"/>
        </w:rPr>
        <w:t>pluto</w:t>
      </w:r>
      <w:proofErr w:type="spellEnd"/>
      <w:r w:rsidRPr="00AC22DC">
        <w:rPr>
          <w:rFonts w:ascii="Calibri" w:hAnsi="Calibri" w:cs="Calibri"/>
          <w:sz w:val="22"/>
        </w:rPr>
        <w:t>-dev] 20210714 [</w:t>
      </w:r>
      <w:proofErr w:type="spellStart"/>
      <w:r w:rsidRPr="00AC22DC">
        <w:rPr>
          <w:rFonts w:ascii="Calibri" w:hAnsi="Calibri" w:cs="Calibri"/>
          <w:sz w:val="22"/>
        </w:rPr>
        <w:t>jira</w:t>
      </w:r>
      <w:proofErr w:type="spellEnd"/>
      <w:r w:rsidRPr="00AC22DC">
        <w:rPr>
          <w:rFonts w:ascii="Calibri" w:hAnsi="Calibri" w:cs="Calibri"/>
          <w:sz w:val="22"/>
        </w:rPr>
        <w:t>] [Closed] (PLUTO-791) Upgrade to hibernate-validator-6.0.20.Final due to CVE-2020-10693 and CVE-2019-10219</w:t>
      </w:r>
    </w:p>
    <w:p w14:paraId="4B0198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[portals-</w:t>
      </w:r>
      <w:proofErr w:type="spellStart"/>
      <w:r w:rsidRPr="00AC22DC">
        <w:rPr>
          <w:rFonts w:ascii="Calibri" w:hAnsi="Calibri" w:cs="Calibri"/>
          <w:sz w:val="22"/>
        </w:rPr>
        <w:t>pluto</w:t>
      </w:r>
      <w:proofErr w:type="spellEnd"/>
      <w:r w:rsidRPr="00AC22DC">
        <w:rPr>
          <w:rFonts w:ascii="Calibri" w:hAnsi="Calibri" w:cs="Calibri"/>
          <w:sz w:val="22"/>
        </w:rPr>
        <w:t>-dev] 20210714 [</w:t>
      </w:r>
      <w:proofErr w:type="spellStart"/>
      <w:r w:rsidRPr="00AC22DC">
        <w:rPr>
          <w:rFonts w:ascii="Calibri" w:hAnsi="Calibri" w:cs="Calibri"/>
          <w:sz w:val="22"/>
        </w:rPr>
        <w:t>jira</w:t>
      </w:r>
      <w:proofErr w:type="spellEnd"/>
      <w:r w:rsidRPr="00AC22DC">
        <w:rPr>
          <w:rFonts w:ascii="Calibri" w:hAnsi="Calibri" w:cs="Calibri"/>
          <w:sz w:val="22"/>
        </w:rPr>
        <w:t>] [Created] (PLUTO-791) Upgrade to hibernate-validator-6.0.20.Final due to CVE-2020-10693 and CVE-2019-10219</w:t>
      </w:r>
    </w:p>
    <w:p w14:paraId="173BB0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[portals-</w:t>
      </w:r>
      <w:proofErr w:type="spellStart"/>
      <w:r w:rsidRPr="00AC22DC">
        <w:rPr>
          <w:rFonts w:ascii="Calibri" w:hAnsi="Calibri" w:cs="Calibri"/>
          <w:sz w:val="22"/>
        </w:rPr>
        <w:t>pluto</w:t>
      </w:r>
      <w:proofErr w:type="spellEnd"/>
      <w:r w:rsidRPr="00AC22DC">
        <w:rPr>
          <w:rFonts w:ascii="Calibri" w:hAnsi="Calibri" w:cs="Calibri"/>
          <w:sz w:val="22"/>
        </w:rPr>
        <w:t>-</w:t>
      </w:r>
      <w:proofErr w:type="spellStart"/>
      <w:r w:rsidRPr="00AC22DC">
        <w:rPr>
          <w:rFonts w:ascii="Calibri" w:hAnsi="Calibri" w:cs="Calibri"/>
          <w:sz w:val="22"/>
        </w:rPr>
        <w:t>scm</w:t>
      </w:r>
      <w:proofErr w:type="spellEnd"/>
      <w:r w:rsidRPr="00AC22DC">
        <w:rPr>
          <w:rFonts w:ascii="Calibri" w:hAnsi="Calibri" w:cs="Calibri"/>
          <w:sz w:val="22"/>
        </w:rPr>
        <w:t>] 20210714 [portals-</w:t>
      </w:r>
      <w:proofErr w:type="spellStart"/>
      <w:r w:rsidRPr="00AC22DC">
        <w:rPr>
          <w:rFonts w:ascii="Calibri" w:hAnsi="Calibri" w:cs="Calibri"/>
          <w:sz w:val="22"/>
        </w:rPr>
        <w:t>pluto</w:t>
      </w:r>
      <w:proofErr w:type="spellEnd"/>
      <w:r w:rsidRPr="00AC22DC">
        <w:rPr>
          <w:rFonts w:ascii="Calibri" w:hAnsi="Calibri" w:cs="Calibri"/>
          <w:sz w:val="22"/>
        </w:rPr>
        <w:t>] branch master updated: PLUTO-791 Upgrade to hibernate-validator-6.0.20.Final due to CVE-2020-10693 and CVE-2019-10219</w:t>
      </w:r>
    </w:p>
    <w:p w14:paraId="67FEC1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https://bugzilla.redhat.com/show_bug.cgi?id=CVE-2020-10693</w:t>
      </w:r>
    </w:p>
    <w:p w14:paraId="3358B3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6CFC9A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[CVE-2020-10693] CWE-20: Improper Input Validation</w:t>
      </w:r>
    </w:p>
    <w:p w14:paraId="31D2C5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http://web.nvd.nist.gov/view/vuln/detail?vulnId=CVE-2020-10693</w:t>
      </w:r>
    </w:p>
    <w:p w14:paraId="7DF79C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https://github.com/hibernate/hibernate-validator/pull/1092</w:t>
      </w:r>
    </w:p>
    <w:p w14:paraId="1F4A1B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https://github.com/hibernate/hibernate-validator/pull/1093</w:t>
      </w:r>
    </w:p>
    <w:p w14:paraId="790783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https://github.com/hibernate/hibernate-validator/pull/1094</w:t>
      </w:r>
    </w:p>
    <w:p w14:paraId="3053E1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https://hibernate.atlassian.net/browse/HV-1774</w:t>
      </w:r>
    </w:p>
    <w:p w14:paraId="1D09B6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https://in.relation.to/2020/05/07/hibernate-validator-615-6020-released/</w:t>
      </w:r>
    </w:p>
    <w:p w14:paraId="18B509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https://openliberty.io/docs/latest/security-vulnerabilities.html</w:t>
      </w:r>
    </w:p>
    <w:p w14:paraId="7428B9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9596B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cpe:2.3:a:redhat:hibernate_validator:*:*:*:*:*:*:*:* versions from (including) 5.0.0; versions up to (excluding) 6.0.20</w:t>
      </w:r>
    </w:p>
    <w:p w14:paraId="567763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D3A04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jackson-databind-2.10.2.jar</w:t>
      </w:r>
    </w:p>
    <w:p w14:paraId="75CD8C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699717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General data-binding functionality for </w:t>
      </w:r>
      <w:proofErr w:type="gramStart"/>
      <w:r w:rsidRPr="00AC22DC">
        <w:rPr>
          <w:rFonts w:ascii="Calibri" w:hAnsi="Calibri" w:cs="Calibri"/>
          <w:sz w:val="22"/>
        </w:rPr>
        <w:t>Jackson:</w:t>
      </w:r>
      <w:proofErr w:type="gramEnd"/>
      <w:r w:rsidRPr="00AC22DC">
        <w:rPr>
          <w:rFonts w:ascii="Calibri" w:hAnsi="Calibri" w:cs="Calibri"/>
          <w:sz w:val="22"/>
        </w:rPr>
        <w:t xml:space="preserve"> works on core streaming API</w:t>
      </w:r>
    </w:p>
    <w:p w14:paraId="646E89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7F9856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http://www.apache.org/licenses/LICENSE-2.0.txt</w:t>
      </w:r>
    </w:p>
    <w:p w14:paraId="1246E2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C:\Users\rortiz10\.m2\repository\com\fasterxml\jackson\core\jackson-databind\2.10.2\jackson-databind-2.10.2.jar</w:t>
      </w:r>
    </w:p>
    <w:p w14:paraId="445E800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MD5: 057751b4e2dd1104be8caad6e9a3e589</w:t>
      </w:r>
    </w:p>
    <w:p w14:paraId="78627D8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SHA1: 0528de95f198afafbcfb0c09d2e43b6e0ea663ec</w:t>
      </w:r>
    </w:p>
    <w:p w14:paraId="7576C74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SHA256:42c25644e35fadfbded1b7f35a8d1e70a86737f190e43aa2c56cea4b96cbda88</w:t>
      </w:r>
    </w:p>
    <w:p w14:paraId="68C91A1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05FB7A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1B8891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614231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4381BF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com.fasterxml.jackson.core</w:t>
      </w:r>
      <w:proofErr w:type="spellEnd"/>
      <w:r w:rsidRPr="00AC22DC">
        <w:rPr>
          <w:rFonts w:ascii="Calibri" w:hAnsi="Calibri" w:cs="Calibri"/>
          <w:sz w:val="22"/>
        </w:rPr>
        <w:t>/jackson-databind@2.10.2  (</w:t>
      </w:r>
      <w:proofErr w:type="spellStart"/>
      <w:r w:rsidRPr="00AC22DC">
        <w:rPr>
          <w:rFonts w:ascii="Calibri" w:hAnsi="Calibri" w:cs="Calibri"/>
          <w:sz w:val="22"/>
        </w:rPr>
        <w:t>Confidence:High</w:t>
      </w:r>
      <w:proofErr w:type="spellEnd"/>
      <w:r w:rsidRPr="00AC22DC">
        <w:rPr>
          <w:rFonts w:ascii="Calibri" w:hAnsi="Calibri" w:cs="Calibri"/>
          <w:sz w:val="22"/>
        </w:rPr>
        <w:t>)</w:t>
      </w:r>
    </w:p>
    <w:p w14:paraId="638DA4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cpe:2.3:a:fasterxml:jackson-databind:2.10.2:*:*:*:*:*:*:*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4BFE3A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cpe:2.3:a:fasterxml:jackson-modules-java8:2.10.2:*:*:*:*:*:*:*  (</w:t>
      </w:r>
      <w:proofErr w:type="spellStart"/>
      <w:r w:rsidRPr="00AC22DC">
        <w:rPr>
          <w:rFonts w:ascii="Calibri" w:hAnsi="Calibri" w:cs="Calibri"/>
          <w:sz w:val="22"/>
        </w:rPr>
        <w:t>Confidence:Low</w:t>
      </w:r>
      <w:proofErr w:type="spellEnd"/>
      <w:r w:rsidRPr="00AC22DC">
        <w:rPr>
          <w:rFonts w:ascii="Calibri" w:hAnsi="Calibri" w:cs="Calibri"/>
          <w:sz w:val="22"/>
        </w:rPr>
        <w:t>)  suppress</w:t>
      </w:r>
    </w:p>
    <w:p w14:paraId="731CBE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30C550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CVE-2020-25649  suppress</w:t>
      </w:r>
    </w:p>
    <w:p w14:paraId="1CB3DE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flaw was found in </w:t>
      </w:r>
      <w:proofErr w:type="spellStart"/>
      <w:r w:rsidRPr="00AC22DC">
        <w:rPr>
          <w:rFonts w:ascii="Calibri" w:hAnsi="Calibri" w:cs="Calibri"/>
          <w:sz w:val="22"/>
        </w:rPr>
        <w:t>FasterXML</w:t>
      </w:r>
      <w:proofErr w:type="spellEnd"/>
      <w:r w:rsidRPr="00AC22DC">
        <w:rPr>
          <w:rFonts w:ascii="Calibri" w:hAnsi="Calibri" w:cs="Calibri"/>
          <w:sz w:val="22"/>
        </w:rPr>
        <w:t xml:space="preserve"> Jackson </w:t>
      </w:r>
      <w:proofErr w:type="spellStart"/>
      <w:r w:rsidRPr="00AC22DC">
        <w:rPr>
          <w:rFonts w:ascii="Calibri" w:hAnsi="Calibri" w:cs="Calibri"/>
          <w:sz w:val="22"/>
        </w:rPr>
        <w:t>Databind</w:t>
      </w:r>
      <w:proofErr w:type="spellEnd"/>
      <w:r w:rsidRPr="00AC22DC">
        <w:rPr>
          <w:rFonts w:ascii="Calibri" w:hAnsi="Calibri" w:cs="Calibri"/>
          <w:sz w:val="22"/>
        </w:rPr>
        <w:t>, where it did not have entity expansion secured properly. This flaw allows vulnerability to XML external entity (XXE) attacks. The highest threat from this vulnerability is data integrity.</w:t>
      </w:r>
    </w:p>
    <w:p w14:paraId="3B781B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CWE-611 Improper Restriction of XML External Entity Reference</w:t>
      </w:r>
    </w:p>
    <w:p w14:paraId="09C0BEC0" w14:textId="77777777" w:rsidR="00AC22DC" w:rsidRPr="00AC22DC" w:rsidRDefault="00AC22DC" w:rsidP="00AC22DC">
      <w:pPr>
        <w:suppressAutoHyphens/>
        <w:spacing w:after="0" w:line="240" w:lineRule="auto"/>
        <w:contextualSpacing/>
        <w:rPr>
          <w:rFonts w:ascii="Calibri" w:hAnsi="Calibri" w:cs="Calibri"/>
          <w:sz w:val="22"/>
        </w:rPr>
      </w:pPr>
    </w:p>
    <w:p w14:paraId="42628E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9F96B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50A767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413800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C779C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3B0DD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CVSS:3.1/AV:N/AC:L/PR:N/UI:N/S:U/C:N/I:H/A:N</w:t>
      </w:r>
    </w:p>
    <w:p w14:paraId="233D73F5" w14:textId="77777777" w:rsidR="00AC22DC" w:rsidRPr="00AC22DC" w:rsidRDefault="00AC22DC" w:rsidP="00AC22DC">
      <w:pPr>
        <w:suppressAutoHyphens/>
        <w:spacing w:after="0" w:line="240" w:lineRule="auto"/>
        <w:contextualSpacing/>
        <w:rPr>
          <w:rFonts w:ascii="Calibri" w:hAnsi="Calibri" w:cs="Calibri"/>
          <w:sz w:val="22"/>
        </w:rPr>
      </w:pPr>
    </w:p>
    <w:p w14:paraId="079648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B7025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FEDORA-2021-1d8254899c</w:t>
      </w:r>
    </w:p>
    <w:p w14:paraId="08526F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[druid-commits] 20201208 [GitHub] [druid] </w:t>
      </w:r>
      <w:proofErr w:type="spellStart"/>
      <w:r w:rsidRPr="00AC22DC">
        <w:rPr>
          <w:rFonts w:ascii="Calibri" w:hAnsi="Calibri" w:cs="Calibri"/>
          <w:sz w:val="22"/>
        </w:rPr>
        <w:t>jihoonson</w:t>
      </w:r>
      <w:proofErr w:type="spellEnd"/>
      <w:r w:rsidRPr="00AC22DC">
        <w:rPr>
          <w:rFonts w:ascii="Calibri" w:hAnsi="Calibri" w:cs="Calibri"/>
          <w:sz w:val="22"/>
        </w:rPr>
        <w:t xml:space="preserve"> opened a new pull request #10655: Bump up </w:t>
      </w:r>
      <w:proofErr w:type="spellStart"/>
      <w:r w:rsidRPr="00AC22DC">
        <w:rPr>
          <w:rFonts w:ascii="Calibri" w:hAnsi="Calibri" w:cs="Calibri"/>
          <w:sz w:val="22"/>
        </w:rPr>
        <w:t>jackson-databind</w:t>
      </w:r>
      <w:proofErr w:type="spellEnd"/>
      <w:r w:rsidRPr="00AC22DC">
        <w:rPr>
          <w:rFonts w:ascii="Calibri" w:hAnsi="Calibri" w:cs="Calibri"/>
          <w:sz w:val="22"/>
        </w:rPr>
        <w:t xml:space="preserve"> to 2.10.5.1</w:t>
      </w:r>
    </w:p>
    <w:p w14:paraId="5D8E69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flink</w:t>
      </w:r>
      <w:proofErr w:type="spellEnd"/>
      <w:r w:rsidRPr="00AC22DC">
        <w:rPr>
          <w:rFonts w:ascii="Calibri" w:hAnsi="Calibri" w:cs="Calibri"/>
          <w:sz w:val="22"/>
        </w:rPr>
        <w:t>-issues] 20210121 [GitHub] [</w:t>
      </w:r>
      <w:proofErr w:type="spellStart"/>
      <w:r w:rsidRPr="00AC22DC">
        <w:rPr>
          <w:rFonts w:ascii="Calibri" w:hAnsi="Calibri" w:cs="Calibri"/>
          <w:sz w:val="22"/>
        </w:rPr>
        <w:t>flink</w:t>
      </w:r>
      <w:proofErr w:type="spellEnd"/>
      <w:r w:rsidRPr="00AC22DC">
        <w:rPr>
          <w:rFonts w:ascii="Calibri" w:hAnsi="Calibri" w:cs="Calibri"/>
          <w:sz w:val="22"/>
        </w:rPr>
        <w:t xml:space="preserve">-shaded] </w:t>
      </w:r>
      <w:proofErr w:type="spellStart"/>
      <w:r w:rsidRPr="00AC22DC">
        <w:rPr>
          <w:rFonts w:ascii="Calibri" w:hAnsi="Calibri" w:cs="Calibri"/>
          <w:sz w:val="22"/>
        </w:rPr>
        <w:t>HuangXingBo</w:t>
      </w:r>
      <w:proofErr w:type="spellEnd"/>
      <w:r w:rsidRPr="00AC22DC">
        <w:rPr>
          <w:rFonts w:ascii="Calibri" w:hAnsi="Calibri" w:cs="Calibri"/>
          <w:sz w:val="22"/>
        </w:rPr>
        <w:t xml:space="preserve"> opened a new pull request #93: [FLINK-21020][</w:t>
      </w:r>
      <w:proofErr w:type="spellStart"/>
      <w:r w:rsidRPr="00AC22DC">
        <w:rPr>
          <w:rFonts w:ascii="Calibri" w:hAnsi="Calibri" w:cs="Calibri"/>
          <w:sz w:val="22"/>
        </w:rPr>
        <w:t>jackson</w:t>
      </w:r>
      <w:proofErr w:type="spellEnd"/>
      <w:r w:rsidRPr="00AC22DC">
        <w:rPr>
          <w:rFonts w:ascii="Calibri" w:hAnsi="Calibri" w:cs="Calibri"/>
          <w:sz w:val="22"/>
        </w:rPr>
        <w:t>] Bump version to 2.12.1</w:t>
      </w:r>
    </w:p>
    <w:p w14:paraId="3B7FFD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flink</w:t>
      </w:r>
      <w:proofErr w:type="spellEnd"/>
      <w:r w:rsidRPr="00AC22DC">
        <w:rPr>
          <w:rFonts w:ascii="Calibri" w:hAnsi="Calibri" w:cs="Calibri"/>
          <w:sz w:val="22"/>
        </w:rPr>
        <w:t>-issues] 20210122 [GitHub] [</w:t>
      </w:r>
      <w:proofErr w:type="spellStart"/>
      <w:r w:rsidRPr="00AC22DC">
        <w:rPr>
          <w:rFonts w:ascii="Calibri" w:hAnsi="Calibri" w:cs="Calibri"/>
          <w:sz w:val="22"/>
        </w:rPr>
        <w:t>flink</w:t>
      </w:r>
      <w:proofErr w:type="spellEnd"/>
      <w:r w:rsidRPr="00AC22DC">
        <w:rPr>
          <w:rFonts w:ascii="Calibri" w:hAnsi="Calibri" w:cs="Calibri"/>
          <w:sz w:val="22"/>
        </w:rPr>
        <w:t xml:space="preserve">-shaded] </w:t>
      </w:r>
      <w:proofErr w:type="spellStart"/>
      <w:r w:rsidRPr="00AC22DC">
        <w:rPr>
          <w:rFonts w:ascii="Calibri" w:hAnsi="Calibri" w:cs="Calibri"/>
          <w:sz w:val="22"/>
        </w:rPr>
        <w:t>HuangXingBo</w:t>
      </w:r>
      <w:proofErr w:type="spellEnd"/>
      <w:r w:rsidRPr="00AC22DC">
        <w:rPr>
          <w:rFonts w:ascii="Calibri" w:hAnsi="Calibri" w:cs="Calibri"/>
          <w:sz w:val="22"/>
        </w:rPr>
        <w:t xml:space="preserve"> opened a new pull request #93: [FLINK-21020][</w:t>
      </w:r>
      <w:proofErr w:type="spellStart"/>
      <w:r w:rsidRPr="00AC22DC">
        <w:rPr>
          <w:rFonts w:ascii="Calibri" w:hAnsi="Calibri" w:cs="Calibri"/>
          <w:sz w:val="22"/>
        </w:rPr>
        <w:t>jackson</w:t>
      </w:r>
      <w:proofErr w:type="spellEnd"/>
      <w:r w:rsidRPr="00AC22DC">
        <w:rPr>
          <w:rFonts w:ascii="Calibri" w:hAnsi="Calibri" w:cs="Calibri"/>
          <w:sz w:val="22"/>
        </w:rPr>
        <w:t>] Bump version to 2.12.1</w:t>
      </w:r>
    </w:p>
    <w:p w14:paraId="382D1C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[hive-dev] 20210223 [</w:t>
      </w:r>
      <w:proofErr w:type="spellStart"/>
      <w:r w:rsidRPr="00AC22DC">
        <w:rPr>
          <w:rFonts w:ascii="Calibri" w:hAnsi="Calibri" w:cs="Calibri"/>
          <w:sz w:val="22"/>
        </w:rPr>
        <w:t>jira</w:t>
      </w:r>
      <w:proofErr w:type="spellEnd"/>
      <w:r w:rsidRPr="00AC22DC">
        <w:rPr>
          <w:rFonts w:ascii="Calibri" w:hAnsi="Calibri" w:cs="Calibri"/>
          <w:sz w:val="22"/>
        </w:rPr>
        <w:t xml:space="preserve">] [Created]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35B97D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20210223 [</w:t>
      </w:r>
      <w:proofErr w:type="spellStart"/>
      <w:r w:rsidRPr="00AC22DC">
        <w:rPr>
          <w:rFonts w:ascii="Calibri" w:hAnsi="Calibri" w:cs="Calibri"/>
          <w:sz w:val="22"/>
        </w:rPr>
        <w:t>jira</w:t>
      </w:r>
      <w:proofErr w:type="spellEnd"/>
      <w:r w:rsidRPr="00AC22DC">
        <w:rPr>
          <w:rFonts w:ascii="Calibri" w:hAnsi="Calibri" w:cs="Calibri"/>
          <w:sz w:val="22"/>
        </w:rPr>
        <w:t xml:space="preserve">] [Assigned]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280297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20210223 [</w:t>
      </w:r>
      <w:proofErr w:type="spellStart"/>
      <w:r w:rsidRPr="00AC22DC">
        <w:rPr>
          <w:rFonts w:ascii="Calibri" w:hAnsi="Calibri" w:cs="Calibri"/>
          <w:sz w:val="22"/>
        </w:rPr>
        <w:t>jira</w:t>
      </w:r>
      <w:proofErr w:type="spellEnd"/>
      <w:r w:rsidRPr="00AC22DC">
        <w:rPr>
          <w:rFonts w:ascii="Calibri" w:hAnsi="Calibri" w:cs="Calibri"/>
          <w:sz w:val="22"/>
        </w:rPr>
        <w:t xml:space="preserve">] [Updated]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0680F0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20210223 [</w:t>
      </w:r>
      <w:proofErr w:type="spellStart"/>
      <w:r w:rsidRPr="00AC22DC">
        <w:rPr>
          <w:rFonts w:ascii="Calibri" w:hAnsi="Calibri" w:cs="Calibri"/>
          <w:sz w:val="22"/>
        </w:rPr>
        <w:t>jira</w:t>
      </w:r>
      <w:proofErr w:type="spellEnd"/>
      <w:r w:rsidRPr="00AC22DC">
        <w:rPr>
          <w:rFonts w:ascii="Calibri" w:hAnsi="Calibri" w:cs="Calibri"/>
          <w:sz w:val="22"/>
        </w:rPr>
        <w:t xml:space="preserve">] [Work logged]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1B8821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20210315 [</w:t>
      </w:r>
      <w:proofErr w:type="spellStart"/>
      <w:r w:rsidRPr="00AC22DC">
        <w:rPr>
          <w:rFonts w:ascii="Calibri" w:hAnsi="Calibri" w:cs="Calibri"/>
          <w:sz w:val="22"/>
        </w:rPr>
        <w:t>jira</w:t>
      </w:r>
      <w:proofErr w:type="spellEnd"/>
      <w:r w:rsidRPr="00AC22DC">
        <w:rPr>
          <w:rFonts w:ascii="Calibri" w:hAnsi="Calibri" w:cs="Calibri"/>
          <w:sz w:val="22"/>
        </w:rPr>
        <w:t xml:space="preserve">] [Work logged]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506B1F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20210316 [</w:t>
      </w:r>
      <w:proofErr w:type="spellStart"/>
      <w:r w:rsidRPr="00AC22DC">
        <w:rPr>
          <w:rFonts w:ascii="Calibri" w:hAnsi="Calibri" w:cs="Calibri"/>
          <w:sz w:val="22"/>
        </w:rPr>
        <w:t>jira</w:t>
      </w:r>
      <w:proofErr w:type="spellEnd"/>
      <w:r w:rsidRPr="00AC22DC">
        <w:rPr>
          <w:rFonts w:ascii="Calibri" w:hAnsi="Calibri" w:cs="Calibri"/>
          <w:sz w:val="22"/>
        </w:rPr>
        <w:t xml:space="preserve">] [Work logged]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389863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20210503 [</w:t>
      </w:r>
      <w:proofErr w:type="spellStart"/>
      <w:r w:rsidRPr="00AC22DC">
        <w:rPr>
          <w:rFonts w:ascii="Calibri" w:hAnsi="Calibri" w:cs="Calibri"/>
          <w:sz w:val="22"/>
        </w:rPr>
        <w:t>jira</w:t>
      </w:r>
      <w:proofErr w:type="spellEnd"/>
      <w:r w:rsidRPr="00AC22DC">
        <w:rPr>
          <w:rFonts w:ascii="Calibri" w:hAnsi="Calibri" w:cs="Calibri"/>
          <w:sz w:val="22"/>
        </w:rPr>
        <w:t xml:space="preserve">] [Work logged]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492D46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20210510 [</w:t>
      </w:r>
      <w:proofErr w:type="spellStart"/>
      <w:r w:rsidRPr="00AC22DC">
        <w:rPr>
          <w:rFonts w:ascii="Calibri" w:hAnsi="Calibri" w:cs="Calibri"/>
          <w:sz w:val="22"/>
        </w:rPr>
        <w:t>jira</w:t>
      </w:r>
      <w:proofErr w:type="spellEnd"/>
      <w:r w:rsidRPr="00AC22DC">
        <w:rPr>
          <w:rFonts w:ascii="Calibri" w:hAnsi="Calibri" w:cs="Calibri"/>
          <w:sz w:val="22"/>
        </w:rPr>
        <w:t xml:space="preserve">] [Work logged]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69047C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20210514 [</w:t>
      </w:r>
      <w:proofErr w:type="spellStart"/>
      <w:r w:rsidRPr="00AC22DC">
        <w:rPr>
          <w:rFonts w:ascii="Calibri" w:hAnsi="Calibri" w:cs="Calibri"/>
          <w:sz w:val="22"/>
        </w:rPr>
        <w:t>jira</w:t>
      </w:r>
      <w:proofErr w:type="spellEnd"/>
      <w:r w:rsidRPr="00AC22DC">
        <w:rPr>
          <w:rFonts w:ascii="Calibri" w:hAnsi="Calibri" w:cs="Calibri"/>
          <w:sz w:val="22"/>
        </w:rPr>
        <w:t xml:space="preserve">] [Work logged]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6C2FE4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20211012 [</w:t>
      </w:r>
      <w:proofErr w:type="spellStart"/>
      <w:r w:rsidRPr="00AC22DC">
        <w:rPr>
          <w:rFonts w:ascii="Calibri" w:hAnsi="Calibri" w:cs="Calibri"/>
          <w:sz w:val="22"/>
        </w:rPr>
        <w:t>jira</w:t>
      </w:r>
      <w:proofErr w:type="spellEnd"/>
      <w:r w:rsidRPr="00AC22DC">
        <w:rPr>
          <w:rFonts w:ascii="Calibri" w:hAnsi="Calibri" w:cs="Calibri"/>
          <w:sz w:val="22"/>
        </w:rPr>
        <w:t xml:space="preserve">] [Resolved]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0458DD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20211012 [</w:t>
      </w:r>
      <w:proofErr w:type="spellStart"/>
      <w:r w:rsidRPr="00AC22DC">
        <w:rPr>
          <w:rFonts w:ascii="Calibri" w:hAnsi="Calibri" w:cs="Calibri"/>
          <w:sz w:val="22"/>
        </w:rPr>
        <w:t>jira</w:t>
      </w:r>
      <w:proofErr w:type="spellEnd"/>
      <w:r w:rsidRPr="00AC22DC">
        <w:rPr>
          <w:rFonts w:ascii="Calibri" w:hAnsi="Calibri" w:cs="Calibri"/>
          <w:sz w:val="22"/>
        </w:rPr>
        <w:t xml:space="preserve">] [Updated] (HIVE-24816) Upgrade </w:t>
      </w:r>
      <w:proofErr w:type="spellStart"/>
      <w:r w:rsidRPr="00AC22DC">
        <w:rPr>
          <w:rFonts w:ascii="Calibri" w:hAnsi="Calibri" w:cs="Calibri"/>
          <w:sz w:val="22"/>
        </w:rPr>
        <w:t>jackson</w:t>
      </w:r>
      <w:proofErr w:type="spellEnd"/>
      <w:r w:rsidRPr="00AC22DC">
        <w:rPr>
          <w:rFonts w:ascii="Calibri" w:hAnsi="Calibri" w:cs="Calibri"/>
          <w:sz w:val="22"/>
        </w:rPr>
        <w:t xml:space="preserve"> to 2.10.5.1 or 2.11.0+ due to CVE-2020-25649</w:t>
      </w:r>
    </w:p>
    <w:p w14:paraId="602687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iotdb</w:t>
      </w:r>
      <w:proofErr w:type="spellEnd"/>
      <w:r w:rsidRPr="00AC22DC">
        <w:rPr>
          <w:rFonts w:ascii="Calibri" w:hAnsi="Calibri" w:cs="Calibri"/>
          <w:sz w:val="22"/>
        </w:rPr>
        <w:t>-commits] 20210325 [</w:t>
      </w:r>
      <w:proofErr w:type="spellStart"/>
      <w:r w:rsidRPr="00AC22DC">
        <w:rPr>
          <w:rFonts w:ascii="Calibri" w:hAnsi="Calibri" w:cs="Calibri"/>
          <w:sz w:val="22"/>
        </w:rPr>
        <w:t>iotdb</w:t>
      </w:r>
      <w:proofErr w:type="spellEnd"/>
      <w:r w:rsidRPr="00AC22DC">
        <w:rPr>
          <w:rFonts w:ascii="Calibri" w:hAnsi="Calibri" w:cs="Calibri"/>
          <w:sz w:val="22"/>
        </w:rPr>
        <w:t>] branch master updated: [IOTDB-1256] upgrade Jackson to 2.11.0 because of loopholes CVE-2020-25649 (#2896)</w:t>
      </w:r>
    </w:p>
    <w:p w14:paraId="412588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iotdb</w:t>
      </w:r>
      <w:proofErr w:type="spellEnd"/>
      <w:r w:rsidRPr="00AC22DC">
        <w:rPr>
          <w:rFonts w:ascii="Calibri" w:hAnsi="Calibri" w:cs="Calibri"/>
          <w:sz w:val="22"/>
        </w:rPr>
        <w:t>-notifications] 20210324 [</w:t>
      </w:r>
      <w:proofErr w:type="spellStart"/>
      <w:r w:rsidRPr="00AC22DC">
        <w:rPr>
          <w:rFonts w:ascii="Calibri" w:hAnsi="Calibri" w:cs="Calibri"/>
          <w:sz w:val="22"/>
        </w:rPr>
        <w:t>jira</w:t>
      </w:r>
      <w:proofErr w:type="spellEnd"/>
      <w:r w:rsidRPr="00AC22DC">
        <w:rPr>
          <w:rFonts w:ascii="Calibri" w:hAnsi="Calibri" w:cs="Calibri"/>
          <w:sz w:val="22"/>
        </w:rPr>
        <w:t>] [Created] (IOTDB-1256) Jackson have loopholes CVE-2020-25649</w:t>
      </w:r>
    </w:p>
    <w:p w14:paraId="57F77F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iotdb</w:t>
      </w:r>
      <w:proofErr w:type="spellEnd"/>
      <w:r w:rsidRPr="00AC22DC">
        <w:rPr>
          <w:rFonts w:ascii="Calibri" w:hAnsi="Calibri" w:cs="Calibri"/>
          <w:sz w:val="22"/>
        </w:rPr>
        <w:t>-reviews] 20210324 [GitHub] [</w:t>
      </w:r>
      <w:proofErr w:type="spellStart"/>
      <w:r w:rsidRPr="00AC22DC">
        <w:rPr>
          <w:rFonts w:ascii="Calibri" w:hAnsi="Calibri" w:cs="Calibri"/>
          <w:sz w:val="22"/>
        </w:rPr>
        <w:t>iotdb</w:t>
      </w:r>
      <w:proofErr w:type="spellEnd"/>
      <w:r w:rsidRPr="00AC22DC">
        <w:rPr>
          <w:rFonts w:ascii="Calibri" w:hAnsi="Calibri" w:cs="Calibri"/>
          <w:sz w:val="22"/>
        </w:rPr>
        <w:t>] wangchao316 closed pull request #2896: [IOTDB-1256] Jackson have loopholes CVE-2020-25649</w:t>
      </w:r>
    </w:p>
    <w:p w14:paraId="4CD990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iotdb</w:t>
      </w:r>
      <w:proofErr w:type="spellEnd"/>
      <w:r w:rsidRPr="00AC22DC">
        <w:rPr>
          <w:rFonts w:ascii="Calibri" w:hAnsi="Calibri" w:cs="Calibri"/>
          <w:sz w:val="22"/>
        </w:rPr>
        <w:t>-reviews] 20210324 [GitHub] [</w:t>
      </w:r>
      <w:proofErr w:type="spellStart"/>
      <w:r w:rsidRPr="00AC22DC">
        <w:rPr>
          <w:rFonts w:ascii="Calibri" w:hAnsi="Calibri" w:cs="Calibri"/>
          <w:sz w:val="22"/>
        </w:rPr>
        <w:t>iotdb</w:t>
      </w:r>
      <w:proofErr w:type="spellEnd"/>
      <w:r w:rsidRPr="00AC22DC">
        <w:rPr>
          <w:rFonts w:ascii="Calibri" w:hAnsi="Calibri" w:cs="Calibri"/>
          <w:sz w:val="22"/>
        </w:rPr>
        <w:t>] wangchao316 opened a new pull request #2896: [IOTDB-1256] Jackson have loopholes CVE-2020-25649</w:t>
      </w:r>
    </w:p>
    <w:p w14:paraId="51806E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iotdb</w:t>
      </w:r>
      <w:proofErr w:type="spellEnd"/>
      <w:r w:rsidRPr="00AC22DC">
        <w:rPr>
          <w:rFonts w:ascii="Calibri" w:hAnsi="Calibri" w:cs="Calibri"/>
          <w:sz w:val="22"/>
        </w:rPr>
        <w:t>-reviews] 20210325 [GitHub] [</w:t>
      </w:r>
      <w:proofErr w:type="spellStart"/>
      <w:r w:rsidRPr="00AC22DC">
        <w:rPr>
          <w:rFonts w:ascii="Calibri" w:hAnsi="Calibri" w:cs="Calibri"/>
          <w:sz w:val="22"/>
        </w:rPr>
        <w:t>iotdb</w:t>
      </w:r>
      <w:proofErr w:type="spellEnd"/>
      <w:r w:rsidRPr="00AC22DC">
        <w:rPr>
          <w:rFonts w:ascii="Calibri" w:hAnsi="Calibri" w:cs="Calibri"/>
          <w:sz w:val="22"/>
        </w:rPr>
        <w:t>] jixuan1989 merged pull request #2896: [IOTDB-1256] Jackson have loopholes CVE-2020-25649</w:t>
      </w:r>
    </w:p>
    <w:p w14:paraId="4720B5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-dev] 20201215 Re: [VOTE] 2.7.0 RC5</w:t>
      </w:r>
    </w:p>
    <w:p w14:paraId="4CE01D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-dev] 20210105 Re: [</w:t>
      </w:r>
      <w:proofErr w:type="spellStart"/>
      <w:r w:rsidRPr="00AC22DC">
        <w:rPr>
          <w:rFonts w:ascii="Calibri" w:hAnsi="Calibri" w:cs="Calibri"/>
          <w:sz w:val="22"/>
        </w:rPr>
        <w:t>kafka</w:t>
      </w:r>
      <w:proofErr w:type="spellEnd"/>
      <w:r w:rsidRPr="00AC22DC">
        <w:rPr>
          <w:rFonts w:ascii="Calibri" w:hAnsi="Calibri" w:cs="Calibri"/>
          <w:sz w:val="22"/>
        </w:rPr>
        <w:t>-clients] Re: [VOTE] 2.6.1 RC3</w:t>
      </w:r>
    </w:p>
    <w:p w14:paraId="4CE08E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-dev] 20210831 Security vulnerabilities in kafka:2.13-2.6.0/2.7.0 docker image</w:t>
      </w:r>
    </w:p>
    <w:p w14:paraId="5DCD9E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-dev] 20210901 Re: [EXTERNAL] Re: Security vulnerabilities in kafka:2.13-2.6.0/2.7.0 docker image</w:t>
      </w:r>
    </w:p>
    <w:p w14:paraId="3435E6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20201205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sirocchj</w:t>
      </w:r>
      <w:proofErr w:type="spellEnd"/>
      <w:r w:rsidRPr="00AC22DC">
        <w:rPr>
          <w:rFonts w:ascii="Calibri" w:hAnsi="Calibri" w:cs="Calibri"/>
          <w:sz w:val="22"/>
        </w:rPr>
        <w:t xml:space="preserve"> opened a new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12DCF9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20201209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ijuma</w:t>
      </w:r>
      <w:proofErr w:type="spellEnd"/>
      <w:r w:rsidRPr="00AC22DC">
        <w:rPr>
          <w:rFonts w:ascii="Calibri" w:hAnsi="Calibri" w:cs="Calibri"/>
          <w:sz w:val="22"/>
        </w:rPr>
        <w:t xml:space="preserve"> commented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425187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20201209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niteshmor</w:t>
      </w:r>
      <w:proofErr w:type="spellEnd"/>
      <w:r w:rsidRPr="00AC22DC">
        <w:rPr>
          <w:rFonts w:ascii="Calibri" w:hAnsi="Calibri" w:cs="Calibri"/>
          <w:sz w:val="22"/>
        </w:rPr>
        <w:t xml:space="preserve"> commented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4CBC8F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20201209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sirocchj</w:t>
      </w:r>
      <w:proofErr w:type="spellEnd"/>
      <w:r w:rsidRPr="00AC22DC">
        <w:rPr>
          <w:rFonts w:ascii="Calibri" w:hAnsi="Calibri" w:cs="Calibri"/>
          <w:sz w:val="22"/>
        </w:rPr>
        <w:t xml:space="preserve"> commented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78E021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20201209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sirocchj</w:t>
      </w:r>
      <w:proofErr w:type="spellEnd"/>
      <w:r w:rsidRPr="00AC22DC">
        <w:rPr>
          <w:rFonts w:ascii="Calibri" w:hAnsi="Calibri" w:cs="Calibri"/>
          <w:sz w:val="22"/>
        </w:rPr>
        <w:t xml:space="preserve"> edited a comment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49838C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20201210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niteshmor</w:t>
      </w:r>
      <w:proofErr w:type="spellEnd"/>
      <w:r w:rsidRPr="00AC22DC">
        <w:rPr>
          <w:rFonts w:ascii="Calibri" w:hAnsi="Calibri" w:cs="Calibri"/>
          <w:sz w:val="22"/>
        </w:rPr>
        <w:t xml:space="preserve"> commented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56B1AB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20201210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niteshmor</w:t>
      </w:r>
      <w:proofErr w:type="spellEnd"/>
      <w:r w:rsidRPr="00AC22DC">
        <w:rPr>
          <w:rFonts w:ascii="Calibri" w:hAnsi="Calibri" w:cs="Calibri"/>
          <w:sz w:val="22"/>
        </w:rPr>
        <w:t xml:space="preserve"> edited a comment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790ED14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20201210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sirocchj</w:t>
      </w:r>
      <w:proofErr w:type="spellEnd"/>
      <w:r w:rsidRPr="00AC22DC">
        <w:rPr>
          <w:rFonts w:ascii="Calibri" w:hAnsi="Calibri" w:cs="Calibri"/>
          <w:sz w:val="22"/>
        </w:rPr>
        <w:t xml:space="preserve"> commented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488087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20201215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ijuma</w:t>
      </w:r>
      <w:proofErr w:type="spellEnd"/>
      <w:r w:rsidRPr="00AC22DC">
        <w:rPr>
          <w:rFonts w:ascii="Calibri" w:hAnsi="Calibri" w:cs="Calibri"/>
          <w:sz w:val="22"/>
        </w:rPr>
        <w:t xml:space="preserve"> commented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05CA2F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20201215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ijuma</w:t>
      </w:r>
      <w:proofErr w:type="spellEnd"/>
      <w:r w:rsidRPr="00AC22DC">
        <w:rPr>
          <w:rFonts w:ascii="Calibri" w:hAnsi="Calibri" w:cs="Calibri"/>
          <w:sz w:val="22"/>
        </w:rPr>
        <w:t xml:space="preserve"> edited a comment on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3893E8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20201215 [GitHub] [</w:t>
      </w:r>
      <w:proofErr w:type="spellStart"/>
      <w:r w:rsidRPr="00AC22DC">
        <w:rPr>
          <w:rFonts w:ascii="Calibri" w:hAnsi="Calibri" w:cs="Calibri"/>
          <w:sz w:val="22"/>
        </w:rPr>
        <w:t>kafka</w:t>
      </w:r>
      <w:proofErr w:type="spellEnd"/>
      <w:r w:rsidRPr="00AC22DC">
        <w:rPr>
          <w:rFonts w:ascii="Calibri" w:hAnsi="Calibri" w:cs="Calibri"/>
          <w:sz w:val="22"/>
        </w:rPr>
        <w:t xml:space="preserve">] </w:t>
      </w:r>
      <w:proofErr w:type="spellStart"/>
      <w:r w:rsidRPr="00AC22DC">
        <w:rPr>
          <w:rFonts w:ascii="Calibri" w:hAnsi="Calibri" w:cs="Calibri"/>
          <w:sz w:val="22"/>
        </w:rPr>
        <w:t>ijuma</w:t>
      </w:r>
      <w:proofErr w:type="spellEnd"/>
      <w:r w:rsidRPr="00AC22DC">
        <w:rPr>
          <w:rFonts w:ascii="Calibri" w:hAnsi="Calibri" w:cs="Calibri"/>
          <w:sz w:val="22"/>
        </w:rPr>
        <w:t xml:space="preserve"> merged pull request #9702: CVE-2020-25649: bumping </w:t>
      </w:r>
      <w:proofErr w:type="spellStart"/>
      <w:r w:rsidRPr="00AC22DC">
        <w:rPr>
          <w:rFonts w:ascii="Calibri" w:hAnsi="Calibri" w:cs="Calibri"/>
          <w:sz w:val="22"/>
        </w:rPr>
        <w:t>jackson</w:t>
      </w:r>
      <w:proofErr w:type="spellEnd"/>
      <w:r w:rsidRPr="00AC22DC">
        <w:rPr>
          <w:rFonts w:ascii="Calibri" w:hAnsi="Calibri" w:cs="Calibri"/>
          <w:sz w:val="22"/>
        </w:rPr>
        <w:t xml:space="preserve"> to patched version 2.10.5.1</w:t>
      </w:r>
    </w:p>
    <w:p w14:paraId="1D5A8C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-users] 20201215 Re: [VOTE] 2.7.0 RC5</w:t>
      </w:r>
    </w:p>
    <w:p w14:paraId="35C75F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-users] 20210105 Re: [</w:t>
      </w:r>
      <w:proofErr w:type="spellStart"/>
      <w:r w:rsidRPr="00AC22DC">
        <w:rPr>
          <w:rFonts w:ascii="Calibri" w:hAnsi="Calibri" w:cs="Calibri"/>
          <w:sz w:val="22"/>
        </w:rPr>
        <w:t>kafka</w:t>
      </w:r>
      <w:proofErr w:type="spellEnd"/>
      <w:r w:rsidRPr="00AC22DC">
        <w:rPr>
          <w:rFonts w:ascii="Calibri" w:hAnsi="Calibri" w:cs="Calibri"/>
          <w:sz w:val="22"/>
        </w:rPr>
        <w:t>-clients] Re: [VOTE] 2.6.1 RC3</w:t>
      </w:r>
    </w:p>
    <w:p w14:paraId="3CB595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-users] 20210831 Security vulnerabilities in kafka:2.13-2.6.0/2.7.0 docker image</w:t>
      </w:r>
    </w:p>
    <w:p w14:paraId="1D299F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-users] 20210901 Re: [EXTERNAL] Re: Security vulnerabilities in kafka:2.13-2.6.0/2.7.0 docker image</w:t>
      </w:r>
    </w:p>
    <w:p w14:paraId="60D0CA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karaf</w:t>
      </w:r>
      <w:proofErr w:type="spellEnd"/>
      <w:r w:rsidRPr="00AC22DC">
        <w:rPr>
          <w:rFonts w:ascii="Calibri" w:hAnsi="Calibri" w:cs="Calibri"/>
          <w:sz w:val="22"/>
        </w:rPr>
        <w:t>-commits] 20210217 [GitHub] [</w:t>
      </w:r>
      <w:proofErr w:type="spellStart"/>
      <w:r w:rsidRPr="00AC22DC">
        <w:rPr>
          <w:rFonts w:ascii="Calibri" w:hAnsi="Calibri" w:cs="Calibri"/>
          <w:sz w:val="22"/>
        </w:rPr>
        <w:t>karaf</w:t>
      </w:r>
      <w:proofErr w:type="spellEnd"/>
      <w:r w:rsidRPr="00AC22DC">
        <w:rPr>
          <w:rFonts w:ascii="Calibri" w:hAnsi="Calibri" w:cs="Calibri"/>
          <w:sz w:val="22"/>
        </w:rPr>
        <w:t xml:space="preserve">] </w:t>
      </w:r>
      <w:proofErr w:type="spellStart"/>
      <w:r w:rsidRPr="00AC22DC">
        <w:rPr>
          <w:rFonts w:ascii="Calibri" w:hAnsi="Calibri" w:cs="Calibri"/>
          <w:sz w:val="22"/>
        </w:rPr>
        <w:t>jbonofre</w:t>
      </w:r>
      <w:proofErr w:type="spellEnd"/>
      <w:r w:rsidRPr="00AC22DC">
        <w:rPr>
          <w:rFonts w:ascii="Calibri" w:hAnsi="Calibri" w:cs="Calibri"/>
          <w:sz w:val="22"/>
        </w:rPr>
        <w:t xml:space="preserve"> commented on pull request #1296: Update </w:t>
      </w:r>
      <w:proofErr w:type="spellStart"/>
      <w:r w:rsidRPr="00AC22DC">
        <w:rPr>
          <w:rFonts w:ascii="Calibri" w:hAnsi="Calibri" w:cs="Calibri"/>
          <w:sz w:val="22"/>
        </w:rPr>
        <w:t>jackson-databind</w:t>
      </w:r>
      <w:proofErr w:type="spellEnd"/>
      <w:r w:rsidRPr="00AC22DC">
        <w:rPr>
          <w:rFonts w:ascii="Calibri" w:hAnsi="Calibri" w:cs="Calibri"/>
          <w:sz w:val="22"/>
        </w:rPr>
        <w:t xml:space="preserve"> to fix CVE-2020-25649 / BDSA-2020-2965</w:t>
      </w:r>
    </w:p>
    <w:p w14:paraId="4506A9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karaf</w:t>
      </w:r>
      <w:proofErr w:type="spellEnd"/>
      <w:r w:rsidRPr="00AC22DC">
        <w:rPr>
          <w:rFonts w:ascii="Calibri" w:hAnsi="Calibri" w:cs="Calibri"/>
          <w:sz w:val="22"/>
        </w:rPr>
        <w:t>-commits] 20210217 [GitHub] [</w:t>
      </w:r>
      <w:proofErr w:type="spellStart"/>
      <w:r w:rsidRPr="00AC22DC">
        <w:rPr>
          <w:rFonts w:ascii="Calibri" w:hAnsi="Calibri" w:cs="Calibri"/>
          <w:sz w:val="22"/>
        </w:rPr>
        <w:t>karaf</w:t>
      </w:r>
      <w:proofErr w:type="spellEnd"/>
      <w:r w:rsidRPr="00AC22DC">
        <w:rPr>
          <w:rFonts w:ascii="Calibri" w:hAnsi="Calibri" w:cs="Calibri"/>
          <w:sz w:val="22"/>
        </w:rPr>
        <w:t xml:space="preserve">] </w:t>
      </w:r>
      <w:proofErr w:type="spellStart"/>
      <w:r w:rsidRPr="00AC22DC">
        <w:rPr>
          <w:rFonts w:ascii="Calibri" w:hAnsi="Calibri" w:cs="Calibri"/>
          <w:sz w:val="22"/>
        </w:rPr>
        <w:t>jbonofre</w:t>
      </w:r>
      <w:proofErr w:type="spellEnd"/>
      <w:r w:rsidRPr="00AC22DC">
        <w:rPr>
          <w:rFonts w:ascii="Calibri" w:hAnsi="Calibri" w:cs="Calibri"/>
          <w:sz w:val="22"/>
        </w:rPr>
        <w:t xml:space="preserve"> merged pull request #1296: Update </w:t>
      </w:r>
      <w:proofErr w:type="spellStart"/>
      <w:r w:rsidRPr="00AC22DC">
        <w:rPr>
          <w:rFonts w:ascii="Calibri" w:hAnsi="Calibri" w:cs="Calibri"/>
          <w:sz w:val="22"/>
        </w:rPr>
        <w:t>jackson-databind</w:t>
      </w:r>
      <w:proofErr w:type="spellEnd"/>
      <w:r w:rsidRPr="00AC22DC">
        <w:rPr>
          <w:rFonts w:ascii="Calibri" w:hAnsi="Calibri" w:cs="Calibri"/>
          <w:sz w:val="22"/>
        </w:rPr>
        <w:t xml:space="preserve"> to fix CVE-2020-25649 / BDSA-2020-2965</w:t>
      </w:r>
    </w:p>
    <w:p w14:paraId="2BAC78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karaf</w:t>
      </w:r>
      <w:proofErr w:type="spellEnd"/>
      <w:r w:rsidRPr="00AC22DC">
        <w:rPr>
          <w:rFonts w:ascii="Calibri" w:hAnsi="Calibri" w:cs="Calibri"/>
          <w:sz w:val="22"/>
        </w:rPr>
        <w:t>-commits] 20210217 [GitHub] [</w:t>
      </w:r>
      <w:proofErr w:type="spellStart"/>
      <w:r w:rsidRPr="00AC22DC">
        <w:rPr>
          <w:rFonts w:ascii="Calibri" w:hAnsi="Calibri" w:cs="Calibri"/>
          <w:sz w:val="22"/>
        </w:rPr>
        <w:t>karaf</w:t>
      </w:r>
      <w:proofErr w:type="spellEnd"/>
      <w:r w:rsidRPr="00AC22DC">
        <w:rPr>
          <w:rFonts w:ascii="Calibri" w:hAnsi="Calibri" w:cs="Calibri"/>
          <w:sz w:val="22"/>
        </w:rPr>
        <w:t xml:space="preserve">] </w:t>
      </w:r>
      <w:proofErr w:type="spellStart"/>
      <w:r w:rsidRPr="00AC22DC">
        <w:rPr>
          <w:rFonts w:ascii="Calibri" w:hAnsi="Calibri" w:cs="Calibri"/>
          <w:sz w:val="22"/>
        </w:rPr>
        <w:t>svogt</w:t>
      </w:r>
      <w:proofErr w:type="spellEnd"/>
      <w:r w:rsidRPr="00AC22DC">
        <w:rPr>
          <w:rFonts w:ascii="Calibri" w:hAnsi="Calibri" w:cs="Calibri"/>
          <w:sz w:val="22"/>
        </w:rPr>
        <w:t xml:space="preserve"> opened a new pull request #1296: Update </w:t>
      </w:r>
      <w:proofErr w:type="spellStart"/>
      <w:r w:rsidRPr="00AC22DC">
        <w:rPr>
          <w:rFonts w:ascii="Calibri" w:hAnsi="Calibri" w:cs="Calibri"/>
          <w:sz w:val="22"/>
        </w:rPr>
        <w:t>jackson-databind</w:t>
      </w:r>
      <w:proofErr w:type="spellEnd"/>
      <w:r w:rsidRPr="00AC22DC">
        <w:rPr>
          <w:rFonts w:ascii="Calibri" w:hAnsi="Calibri" w:cs="Calibri"/>
          <w:sz w:val="22"/>
        </w:rPr>
        <w:t xml:space="preserve"> to fix CVE-2020-25649 / BDSA-2020-2965</w:t>
      </w:r>
    </w:p>
    <w:p w14:paraId="128D65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karaf</w:t>
      </w:r>
      <w:proofErr w:type="spellEnd"/>
      <w:r w:rsidRPr="00AC22DC">
        <w:rPr>
          <w:rFonts w:ascii="Calibri" w:hAnsi="Calibri" w:cs="Calibri"/>
          <w:sz w:val="22"/>
        </w:rPr>
        <w:t>-commits] 20210217 [</w:t>
      </w:r>
      <w:proofErr w:type="spellStart"/>
      <w:r w:rsidRPr="00AC22DC">
        <w:rPr>
          <w:rFonts w:ascii="Calibri" w:hAnsi="Calibri" w:cs="Calibri"/>
          <w:sz w:val="22"/>
        </w:rPr>
        <w:t>karaf</w:t>
      </w:r>
      <w:proofErr w:type="spellEnd"/>
      <w:r w:rsidRPr="00AC22DC">
        <w:rPr>
          <w:rFonts w:ascii="Calibri" w:hAnsi="Calibri" w:cs="Calibri"/>
          <w:sz w:val="22"/>
        </w:rPr>
        <w:t xml:space="preserve">] branch master updated: Update </w:t>
      </w:r>
      <w:proofErr w:type="spellStart"/>
      <w:r w:rsidRPr="00AC22DC">
        <w:rPr>
          <w:rFonts w:ascii="Calibri" w:hAnsi="Calibri" w:cs="Calibri"/>
          <w:sz w:val="22"/>
        </w:rPr>
        <w:t>jackson-databind</w:t>
      </w:r>
      <w:proofErr w:type="spellEnd"/>
      <w:r w:rsidRPr="00AC22DC">
        <w:rPr>
          <w:rFonts w:ascii="Calibri" w:hAnsi="Calibri" w:cs="Calibri"/>
          <w:sz w:val="22"/>
        </w:rPr>
        <w:t xml:space="preserve"> to fix CVE-2020-25649 / BDSA-2020-2965</w:t>
      </w:r>
    </w:p>
    <w:p w14:paraId="556B44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knox</w:t>
      </w:r>
      <w:proofErr w:type="spellEnd"/>
      <w:r w:rsidRPr="00AC22DC">
        <w:rPr>
          <w:rFonts w:ascii="Calibri" w:hAnsi="Calibri" w:cs="Calibri"/>
          <w:sz w:val="22"/>
        </w:rPr>
        <w:t>-dev] 20210601 [</w:t>
      </w:r>
      <w:proofErr w:type="spellStart"/>
      <w:r w:rsidRPr="00AC22DC">
        <w:rPr>
          <w:rFonts w:ascii="Calibri" w:hAnsi="Calibri" w:cs="Calibri"/>
          <w:sz w:val="22"/>
        </w:rPr>
        <w:t>jira</w:t>
      </w:r>
      <w:proofErr w:type="spellEnd"/>
      <w:r w:rsidRPr="00AC22DC">
        <w:rPr>
          <w:rFonts w:ascii="Calibri" w:hAnsi="Calibri" w:cs="Calibri"/>
          <w:sz w:val="22"/>
        </w:rPr>
        <w:t>] [Created] (KNOX-2614) Upgrade Jackson due to CVE-2020-25649</w:t>
      </w:r>
    </w:p>
    <w:p w14:paraId="0F2138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knox</w:t>
      </w:r>
      <w:proofErr w:type="spellEnd"/>
      <w:r w:rsidRPr="00AC22DC">
        <w:rPr>
          <w:rFonts w:ascii="Calibri" w:hAnsi="Calibri" w:cs="Calibri"/>
          <w:sz w:val="22"/>
        </w:rPr>
        <w:t>-dev] 20210601 [</w:t>
      </w:r>
      <w:proofErr w:type="spellStart"/>
      <w:r w:rsidRPr="00AC22DC">
        <w:rPr>
          <w:rFonts w:ascii="Calibri" w:hAnsi="Calibri" w:cs="Calibri"/>
          <w:sz w:val="22"/>
        </w:rPr>
        <w:t>jira</w:t>
      </w:r>
      <w:proofErr w:type="spellEnd"/>
      <w:r w:rsidRPr="00AC22DC">
        <w:rPr>
          <w:rFonts w:ascii="Calibri" w:hAnsi="Calibri" w:cs="Calibri"/>
          <w:sz w:val="22"/>
        </w:rPr>
        <w:t xml:space="preserve">] [Updated] (KNOX-2614) Upgrade </w:t>
      </w:r>
      <w:proofErr w:type="spellStart"/>
      <w:r w:rsidRPr="00AC22DC">
        <w:rPr>
          <w:rFonts w:ascii="Calibri" w:hAnsi="Calibri" w:cs="Calibri"/>
          <w:sz w:val="22"/>
        </w:rPr>
        <w:t>jackson-databind</w:t>
      </w:r>
      <w:proofErr w:type="spellEnd"/>
      <w:r w:rsidRPr="00AC22DC">
        <w:rPr>
          <w:rFonts w:ascii="Calibri" w:hAnsi="Calibri" w:cs="Calibri"/>
          <w:sz w:val="22"/>
        </w:rPr>
        <w:t xml:space="preserve"> to 2.10.5 due to CVE-2020-25649</w:t>
      </w:r>
    </w:p>
    <w:p w14:paraId="087895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[spark-user] 20210621 Re: CVEs</w:t>
      </w:r>
    </w:p>
    <w:p w14:paraId="150068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20210127 [</w:t>
      </w:r>
      <w:proofErr w:type="spellStart"/>
      <w:r w:rsidRPr="00AC22DC">
        <w:rPr>
          <w:rFonts w:ascii="Calibri" w:hAnsi="Calibri" w:cs="Calibri"/>
          <w:sz w:val="22"/>
        </w:rPr>
        <w:t>jira</w:t>
      </w:r>
      <w:proofErr w:type="spellEnd"/>
      <w:r w:rsidRPr="00AC22DC">
        <w:rPr>
          <w:rFonts w:ascii="Calibri" w:hAnsi="Calibri" w:cs="Calibri"/>
          <w:sz w:val="22"/>
        </w:rPr>
        <w:t xml:space="preserve">] [Created] (TOMEE-2965) CVE-2020-25649 - Update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p>
    <w:p w14:paraId="4BBF29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[turbine-commits] 20210316 </w:t>
      </w:r>
      <w:proofErr w:type="spellStart"/>
      <w:r w:rsidRPr="00AC22DC">
        <w:rPr>
          <w:rFonts w:ascii="Calibri" w:hAnsi="Calibri" w:cs="Calibri"/>
          <w:sz w:val="22"/>
        </w:rPr>
        <w:t>svn</w:t>
      </w:r>
      <w:proofErr w:type="spellEnd"/>
      <w:r w:rsidRPr="00AC22DC">
        <w:rPr>
          <w:rFonts w:ascii="Calibri" w:hAnsi="Calibri" w:cs="Calibri"/>
          <w:sz w:val="22"/>
        </w:rPr>
        <w:t xml:space="preserve"> commit: r1887732 - in /turbine/fulcrum/trunk/</w:t>
      </w:r>
      <w:proofErr w:type="spellStart"/>
      <w:r w:rsidRPr="00AC22DC">
        <w:rPr>
          <w:rFonts w:ascii="Calibri" w:hAnsi="Calibri" w:cs="Calibri"/>
          <w:sz w:val="22"/>
        </w:rPr>
        <w:t>json</w:t>
      </w:r>
      <w:proofErr w:type="spellEnd"/>
      <w:r w:rsidRPr="00AC22DC">
        <w:rPr>
          <w:rFonts w:ascii="Calibri" w:hAnsi="Calibri" w:cs="Calibri"/>
          <w:sz w:val="22"/>
        </w:rPr>
        <w:t xml:space="preserve">: ./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jackson</w:t>
      </w:r>
      <w:proofErr w:type="spellEnd"/>
      <w:r w:rsidRPr="00AC22DC">
        <w:rPr>
          <w:rFonts w:ascii="Calibri" w:hAnsi="Calibri" w:cs="Calibri"/>
          <w:sz w:val="22"/>
        </w:rPr>
        <w:t>/</w:t>
      </w:r>
      <w:proofErr w:type="spellStart"/>
      <w:r w:rsidRPr="00AC22DC">
        <w:rPr>
          <w:rFonts w:ascii="Calibri" w:hAnsi="Calibri" w:cs="Calibri"/>
          <w:sz w:val="22"/>
        </w:rPr>
        <w:t>src</w:t>
      </w:r>
      <w:proofErr w:type="spellEnd"/>
      <w:r w:rsidRPr="00AC22DC">
        <w:rPr>
          <w:rFonts w:ascii="Calibri" w:hAnsi="Calibri" w:cs="Calibri"/>
          <w:sz w:val="22"/>
        </w:rPr>
        <w:t>/test/org/</w:t>
      </w:r>
      <w:proofErr w:type="spellStart"/>
      <w:r w:rsidRPr="00AC22DC">
        <w:rPr>
          <w:rFonts w:ascii="Calibri" w:hAnsi="Calibri" w:cs="Calibri"/>
          <w:sz w:val="22"/>
        </w:rPr>
        <w:t>apache</w:t>
      </w:r>
      <w:proofErr w:type="spellEnd"/>
      <w:r w:rsidRPr="00AC22DC">
        <w:rPr>
          <w:rFonts w:ascii="Calibri" w:hAnsi="Calibri" w:cs="Calibri"/>
          <w:sz w:val="22"/>
        </w:rPr>
        <w:t>/fulcrum/</w:t>
      </w:r>
      <w:proofErr w:type="spellStart"/>
      <w:r w:rsidRPr="00AC22DC">
        <w:rPr>
          <w:rFonts w:ascii="Calibri" w:hAnsi="Calibri" w:cs="Calibri"/>
          <w:sz w:val="22"/>
        </w:rPr>
        <w:t>json</w:t>
      </w:r>
      <w:proofErr w:type="spellEnd"/>
      <w:r w:rsidRPr="00AC22DC">
        <w:rPr>
          <w:rFonts w:ascii="Calibri" w:hAnsi="Calibri" w:cs="Calibri"/>
          <w:sz w:val="22"/>
        </w:rPr>
        <w:t>/</w:t>
      </w:r>
      <w:proofErr w:type="spellStart"/>
      <w:r w:rsidRPr="00AC22DC">
        <w:rPr>
          <w:rFonts w:ascii="Calibri" w:hAnsi="Calibri" w:cs="Calibri"/>
          <w:sz w:val="22"/>
        </w:rPr>
        <w:t>jackson</w:t>
      </w:r>
      <w:proofErr w:type="spellEnd"/>
      <w:r w:rsidRPr="00AC22DC">
        <w:rPr>
          <w:rFonts w:ascii="Calibri" w:hAnsi="Calibri" w:cs="Calibri"/>
          <w:sz w:val="22"/>
        </w:rPr>
        <w:t>/ jackson2/ jackson2/</w:t>
      </w:r>
      <w:proofErr w:type="spellStart"/>
      <w:r w:rsidRPr="00AC22DC">
        <w:rPr>
          <w:rFonts w:ascii="Calibri" w:hAnsi="Calibri" w:cs="Calibri"/>
          <w:sz w:val="22"/>
        </w:rPr>
        <w:t>src</w:t>
      </w:r>
      <w:proofErr w:type="spellEnd"/>
      <w:r w:rsidRPr="00AC22DC">
        <w:rPr>
          <w:rFonts w:ascii="Calibri" w:hAnsi="Calibri" w:cs="Calibri"/>
          <w:sz w:val="22"/>
        </w:rPr>
        <w:t>/test/org/</w:t>
      </w:r>
      <w:proofErr w:type="spellStart"/>
      <w:r w:rsidRPr="00AC22DC">
        <w:rPr>
          <w:rFonts w:ascii="Calibri" w:hAnsi="Calibri" w:cs="Calibri"/>
          <w:sz w:val="22"/>
        </w:rPr>
        <w:t>apache</w:t>
      </w:r>
      <w:proofErr w:type="spellEnd"/>
      <w:r w:rsidRPr="00AC22DC">
        <w:rPr>
          <w:rFonts w:ascii="Calibri" w:hAnsi="Calibri" w:cs="Calibri"/>
          <w:sz w:val="22"/>
        </w:rPr>
        <w:t>/fulcrum/</w:t>
      </w:r>
      <w:proofErr w:type="spellStart"/>
      <w:r w:rsidRPr="00AC22DC">
        <w:rPr>
          <w:rFonts w:ascii="Calibri" w:hAnsi="Calibri" w:cs="Calibri"/>
          <w:sz w:val="22"/>
        </w:rPr>
        <w:t>json</w:t>
      </w:r>
      <w:proofErr w:type="spellEnd"/>
      <w:r w:rsidRPr="00AC22DC">
        <w:rPr>
          <w:rFonts w:ascii="Calibri" w:hAnsi="Calibri" w:cs="Calibri"/>
          <w:sz w:val="22"/>
        </w:rPr>
        <w:t>/</w:t>
      </w:r>
      <w:proofErr w:type="spellStart"/>
      <w:r w:rsidRPr="00AC22DC">
        <w:rPr>
          <w:rFonts w:ascii="Calibri" w:hAnsi="Calibri" w:cs="Calibri"/>
          <w:sz w:val="22"/>
        </w:rPr>
        <w:t>jackson</w:t>
      </w:r>
      <w:proofErr w:type="spellEnd"/>
      <w:r w:rsidRPr="00AC22DC">
        <w:rPr>
          <w:rFonts w:ascii="Calibri" w:hAnsi="Calibri" w:cs="Calibri"/>
          <w:sz w:val="22"/>
        </w:rPr>
        <w:t>/ jackson2/</w:t>
      </w:r>
      <w:proofErr w:type="spellStart"/>
      <w:r w:rsidRPr="00AC22DC">
        <w:rPr>
          <w:rFonts w:ascii="Calibri" w:hAnsi="Calibri" w:cs="Calibri"/>
          <w:sz w:val="22"/>
        </w:rPr>
        <w:t>src</w:t>
      </w:r>
      <w:proofErr w:type="spellEnd"/>
      <w:r w:rsidRPr="00AC22DC">
        <w:rPr>
          <w:rFonts w:ascii="Calibri" w:hAnsi="Calibri" w:cs="Calibri"/>
          <w:sz w:val="22"/>
        </w:rPr>
        <w:t>/test/org/</w:t>
      </w:r>
      <w:proofErr w:type="spellStart"/>
      <w:r w:rsidRPr="00AC22DC">
        <w:rPr>
          <w:rFonts w:ascii="Calibri" w:hAnsi="Calibri" w:cs="Calibri"/>
          <w:sz w:val="22"/>
        </w:rPr>
        <w:t>apache</w:t>
      </w:r>
      <w:proofErr w:type="spellEnd"/>
      <w:r w:rsidRPr="00AC22DC">
        <w:rPr>
          <w:rFonts w:ascii="Calibri" w:hAnsi="Calibri" w:cs="Calibri"/>
          <w:sz w:val="22"/>
        </w:rPr>
        <w:t>/fulcrum/</w:t>
      </w:r>
      <w:proofErr w:type="spellStart"/>
      <w:r w:rsidRPr="00AC22DC">
        <w:rPr>
          <w:rFonts w:ascii="Calibri" w:hAnsi="Calibri" w:cs="Calibri"/>
          <w:sz w:val="22"/>
        </w:rPr>
        <w:t>json</w:t>
      </w:r>
      <w:proofErr w:type="spellEnd"/>
      <w:r w:rsidRPr="00AC22DC">
        <w:rPr>
          <w:rFonts w:ascii="Calibri" w:hAnsi="Calibri" w:cs="Calibri"/>
          <w:sz w:val="22"/>
        </w:rPr>
        <w:t>/</w:t>
      </w:r>
      <w:proofErr w:type="spellStart"/>
      <w:r w:rsidRPr="00AC22DC">
        <w:rPr>
          <w:rFonts w:ascii="Calibri" w:hAnsi="Calibri" w:cs="Calibri"/>
          <w:sz w:val="22"/>
        </w:rPr>
        <w:t>jackson</w:t>
      </w:r>
      <w:proofErr w:type="spellEnd"/>
      <w:r w:rsidRPr="00AC22DC">
        <w:rPr>
          <w:rFonts w:ascii="Calibri" w:hAnsi="Calibri" w:cs="Calibri"/>
          <w:sz w:val="22"/>
        </w:rPr>
        <w:t>/</w:t>
      </w:r>
      <w:proofErr w:type="spellStart"/>
      <w:r w:rsidRPr="00AC22DC">
        <w:rPr>
          <w:rFonts w:ascii="Calibri" w:hAnsi="Calibri" w:cs="Calibri"/>
          <w:sz w:val="22"/>
        </w:rPr>
        <w:t>mixins</w:t>
      </w:r>
      <w:proofErr w:type="spellEnd"/>
      <w:r w:rsidRPr="00AC22DC">
        <w:rPr>
          <w:rFonts w:ascii="Calibri" w:hAnsi="Calibri" w:cs="Calibri"/>
          <w:sz w:val="22"/>
        </w:rPr>
        <w:t>/</w:t>
      </w:r>
    </w:p>
    <w:p w14:paraId="7F9889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20210106 [zookeeper] branch branch-3.5 updated: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19DB64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20210106 [zookeeper] branch branch-3.5.9 updated: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10AFF0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20210106 [zookeeper] branch branch-3.6 updated: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48AAE0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20210106 [zookeeper] branch master updated: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5E6431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[zookeeper-dev] 20210105 [</w:t>
      </w:r>
      <w:proofErr w:type="spellStart"/>
      <w:r w:rsidRPr="00AC22DC">
        <w:rPr>
          <w:rFonts w:ascii="Calibri" w:hAnsi="Calibri" w:cs="Calibri"/>
          <w:sz w:val="22"/>
        </w:rPr>
        <w:t>jira</w:t>
      </w:r>
      <w:proofErr w:type="spellEnd"/>
      <w:r w:rsidRPr="00AC22DC">
        <w:rPr>
          <w:rFonts w:ascii="Calibri" w:hAnsi="Calibri" w:cs="Calibri"/>
          <w:sz w:val="22"/>
        </w:rPr>
        <w:t xml:space="preserve">] [Created]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44D425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20210105 [</w:t>
      </w:r>
      <w:proofErr w:type="spellStart"/>
      <w:r w:rsidRPr="00AC22DC">
        <w:rPr>
          <w:rFonts w:ascii="Calibri" w:hAnsi="Calibri" w:cs="Calibri"/>
          <w:sz w:val="22"/>
        </w:rPr>
        <w:t>jira</w:t>
      </w:r>
      <w:proofErr w:type="spellEnd"/>
      <w:r w:rsidRPr="00AC22DC">
        <w:rPr>
          <w:rFonts w:ascii="Calibri" w:hAnsi="Calibri" w:cs="Calibri"/>
          <w:sz w:val="22"/>
        </w:rPr>
        <w:t xml:space="preserve">] [Created]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19AAC3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20210105 [</w:t>
      </w:r>
      <w:proofErr w:type="spellStart"/>
      <w:r w:rsidRPr="00AC22DC">
        <w:rPr>
          <w:rFonts w:ascii="Calibri" w:hAnsi="Calibri" w:cs="Calibri"/>
          <w:sz w:val="22"/>
        </w:rPr>
        <w:t>jira</w:t>
      </w:r>
      <w:proofErr w:type="spellEnd"/>
      <w:r w:rsidRPr="00AC22DC">
        <w:rPr>
          <w:rFonts w:ascii="Calibri" w:hAnsi="Calibri" w:cs="Calibri"/>
          <w:sz w:val="22"/>
        </w:rPr>
        <w:t xml:space="preserve">] [Updated]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4712F1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20210106 [</w:t>
      </w:r>
      <w:proofErr w:type="spellStart"/>
      <w:r w:rsidRPr="00AC22DC">
        <w:rPr>
          <w:rFonts w:ascii="Calibri" w:hAnsi="Calibri" w:cs="Calibri"/>
          <w:sz w:val="22"/>
        </w:rPr>
        <w:t>jira</w:t>
      </w:r>
      <w:proofErr w:type="spellEnd"/>
      <w:r w:rsidRPr="00AC22DC">
        <w:rPr>
          <w:rFonts w:ascii="Calibri" w:hAnsi="Calibri" w:cs="Calibri"/>
          <w:sz w:val="22"/>
        </w:rPr>
        <w:t xml:space="preserve">] [Commented]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3CD72D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20210106 [</w:t>
      </w:r>
      <w:proofErr w:type="spellStart"/>
      <w:r w:rsidRPr="00AC22DC">
        <w:rPr>
          <w:rFonts w:ascii="Calibri" w:hAnsi="Calibri" w:cs="Calibri"/>
          <w:sz w:val="22"/>
        </w:rPr>
        <w:t>jira</w:t>
      </w:r>
      <w:proofErr w:type="spellEnd"/>
      <w:r w:rsidRPr="00AC22DC">
        <w:rPr>
          <w:rFonts w:ascii="Calibri" w:hAnsi="Calibri" w:cs="Calibri"/>
          <w:sz w:val="22"/>
        </w:rPr>
        <w:t xml:space="preserve">] [Updated]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25E8D2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20210116 [</w:t>
      </w:r>
      <w:proofErr w:type="spellStart"/>
      <w:r w:rsidRPr="00AC22DC">
        <w:rPr>
          <w:rFonts w:ascii="Calibri" w:hAnsi="Calibri" w:cs="Calibri"/>
          <w:sz w:val="22"/>
        </w:rPr>
        <w:t>jira</w:t>
      </w:r>
      <w:proofErr w:type="spellEnd"/>
      <w:r w:rsidRPr="00AC22DC">
        <w:rPr>
          <w:rFonts w:ascii="Calibri" w:hAnsi="Calibri" w:cs="Calibri"/>
          <w:sz w:val="22"/>
        </w:rPr>
        <w:t xml:space="preserve">] [Commented]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6FE30C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[zookeeper-notifications] 20210106 [GitHub] [zookeeper] </w:t>
      </w:r>
      <w:proofErr w:type="spellStart"/>
      <w:r w:rsidRPr="00AC22DC">
        <w:rPr>
          <w:rFonts w:ascii="Calibri" w:hAnsi="Calibri" w:cs="Calibri"/>
          <w:sz w:val="22"/>
        </w:rPr>
        <w:t>asfgit</w:t>
      </w:r>
      <w:proofErr w:type="spellEnd"/>
      <w:r w:rsidRPr="00AC22DC">
        <w:rPr>
          <w:rFonts w:ascii="Calibri" w:hAnsi="Calibri" w:cs="Calibri"/>
          <w:sz w:val="22"/>
        </w:rPr>
        <w:t xml:space="preserve"> closed pull request #1572: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745E707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[zookeeper-notifications] 20210106 [GitHub] [zookeeper] edwin092 opened a new pull request #1572: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660DDB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[zookeeper-notifications] 20210106 [GitHub] [zookeeper] </w:t>
      </w:r>
      <w:proofErr w:type="spellStart"/>
      <w:r w:rsidRPr="00AC22DC">
        <w:rPr>
          <w:rFonts w:ascii="Calibri" w:hAnsi="Calibri" w:cs="Calibri"/>
          <w:sz w:val="22"/>
        </w:rPr>
        <w:t>nkalmar</w:t>
      </w:r>
      <w:proofErr w:type="spellEnd"/>
      <w:r w:rsidRPr="00AC22DC">
        <w:rPr>
          <w:rFonts w:ascii="Calibri" w:hAnsi="Calibri" w:cs="Calibri"/>
          <w:sz w:val="22"/>
        </w:rPr>
        <w:t xml:space="preserve"> commented on pull request #1572: ZOOKEEPER-4045: CVE-2020-25649 - Upgrade </w:t>
      </w:r>
      <w:proofErr w:type="spellStart"/>
      <w:r w:rsidRPr="00AC22DC">
        <w:rPr>
          <w:rFonts w:ascii="Calibri" w:hAnsi="Calibri" w:cs="Calibri"/>
          <w:sz w:val="22"/>
        </w:rPr>
        <w:t>jackson</w:t>
      </w:r>
      <w:proofErr w:type="spellEnd"/>
      <w:r w:rsidRPr="00AC22DC">
        <w:rPr>
          <w:rFonts w:ascii="Calibri" w:hAnsi="Calibri" w:cs="Calibri"/>
          <w:sz w:val="22"/>
        </w:rPr>
        <w:t xml:space="preserve"> </w:t>
      </w:r>
      <w:proofErr w:type="spellStart"/>
      <w:r w:rsidRPr="00AC22DC">
        <w:rPr>
          <w:rFonts w:ascii="Calibri" w:hAnsi="Calibri" w:cs="Calibri"/>
          <w:sz w:val="22"/>
        </w:rPr>
        <w:t>databind</w:t>
      </w:r>
      <w:proofErr w:type="spellEnd"/>
      <w:r w:rsidRPr="00AC22DC">
        <w:rPr>
          <w:rFonts w:ascii="Calibri" w:hAnsi="Calibri" w:cs="Calibri"/>
          <w:sz w:val="22"/>
        </w:rPr>
        <w:t xml:space="preserve"> to 2.10.5.1</w:t>
      </w:r>
    </w:p>
    <w:p w14:paraId="3CB430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https://lists.apache.org/thread.html/r31f4ee7d561d56a0c2c2c6eb1d6ce3e05917ff9654fdbfec05dc2b83%40%3Ccommits.servicecomb.apache.org%3E</w:t>
      </w:r>
    </w:p>
    <w:p w14:paraId="67A5A5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https://security.netapp.com/advisory/ntap-20210108-0007/</w:t>
      </w:r>
    </w:p>
    <w:p w14:paraId="58DBE2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https://bugzilla.redhat.com/show_bug.cgi?id=1887664</w:t>
      </w:r>
    </w:p>
    <w:p w14:paraId="068360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https://github.com/FasterXML/jackson-databind/issues/2589</w:t>
      </w:r>
    </w:p>
    <w:p w14:paraId="791DEC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0C0134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255848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46D7DA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61F941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324456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02B05E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[CVE-2020-25649] CWE-611: Improper Restriction of XML External Entity Reference ('XXE')</w:t>
      </w:r>
    </w:p>
    <w:p w14:paraId="432B34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http://web.nvd.nist.gov/view/vuln/detail?vulnId=CVE-2020-25649</w:t>
      </w:r>
    </w:p>
    <w:p w14:paraId="6B8385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https://github.com/FasterXML/jackson-databind/issues/2589</w:t>
      </w:r>
    </w:p>
    <w:p w14:paraId="2FAB7A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08C9B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 versions from (including) 2.10.0; versions up to (excluding) 2.10.5.1</w:t>
      </w:r>
    </w:p>
    <w:p w14:paraId="0D3FFB1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A90F2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CVE-2020-36518  suppress</w:t>
      </w:r>
    </w:p>
    <w:p w14:paraId="55C4702C" w14:textId="77777777" w:rsidR="00AC22DC" w:rsidRP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jackson-databind</w:t>
      </w:r>
      <w:proofErr w:type="spellEnd"/>
      <w:r w:rsidRPr="00AC22DC">
        <w:rPr>
          <w:rFonts w:ascii="Calibri" w:hAnsi="Calibri" w:cs="Calibri"/>
          <w:sz w:val="22"/>
        </w:rPr>
        <w:t xml:space="preserve"> before 2.13.0 allows a Java </w:t>
      </w:r>
      <w:proofErr w:type="spellStart"/>
      <w:r w:rsidRPr="00AC22DC">
        <w:rPr>
          <w:rFonts w:ascii="Calibri" w:hAnsi="Calibri" w:cs="Calibri"/>
          <w:sz w:val="22"/>
        </w:rPr>
        <w:t>StackOverflow</w:t>
      </w:r>
      <w:proofErr w:type="spellEnd"/>
      <w:r w:rsidRPr="00AC22DC">
        <w:rPr>
          <w:rFonts w:ascii="Calibri" w:hAnsi="Calibri" w:cs="Calibri"/>
          <w:sz w:val="22"/>
        </w:rPr>
        <w:t xml:space="preserve"> exception and denial of service via a large depth of nested objects.</w:t>
      </w:r>
    </w:p>
    <w:p w14:paraId="6C102E6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CWE-787 Out-of-bounds Write</w:t>
      </w:r>
    </w:p>
    <w:p w14:paraId="43D15799" w14:textId="77777777" w:rsidR="00AC22DC" w:rsidRPr="00AC22DC" w:rsidRDefault="00AC22DC" w:rsidP="00AC22DC">
      <w:pPr>
        <w:suppressAutoHyphens/>
        <w:spacing w:after="0" w:line="240" w:lineRule="auto"/>
        <w:contextualSpacing/>
        <w:rPr>
          <w:rFonts w:ascii="Calibri" w:hAnsi="Calibri" w:cs="Calibri"/>
          <w:sz w:val="22"/>
        </w:rPr>
      </w:pPr>
    </w:p>
    <w:p w14:paraId="511A60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BEE1E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7915FA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5B40C21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E636E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27925B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34C81A90" w14:textId="77777777" w:rsidR="00AC22DC" w:rsidRPr="00AC22DC" w:rsidRDefault="00AC22DC" w:rsidP="00AC22DC">
      <w:pPr>
        <w:suppressAutoHyphens/>
        <w:spacing w:after="0" w:line="240" w:lineRule="auto"/>
        <w:contextualSpacing/>
        <w:rPr>
          <w:rFonts w:ascii="Calibri" w:hAnsi="Calibri" w:cs="Calibri"/>
          <w:sz w:val="22"/>
        </w:rPr>
      </w:pPr>
    </w:p>
    <w:p w14:paraId="7BAFD1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317C2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https://security.netapp.com/advisory/ntap-20220506-0004/</w:t>
      </w:r>
    </w:p>
    <w:p w14:paraId="618529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DSA-5283</w:t>
      </w:r>
    </w:p>
    <w:p w14:paraId="4C8BBD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https://github.com/FasterXML/jackson-databind/issues/2816</w:t>
      </w:r>
    </w:p>
    <w:p w14:paraId="280168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591A07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20220502 [SECURITY] [DLA 2990-1] </w:t>
      </w:r>
      <w:proofErr w:type="spellStart"/>
      <w:r w:rsidRPr="00AC22DC">
        <w:rPr>
          <w:rFonts w:ascii="Calibri" w:hAnsi="Calibri" w:cs="Calibri"/>
          <w:sz w:val="22"/>
        </w:rPr>
        <w:t>jackson-databind</w:t>
      </w:r>
      <w:proofErr w:type="spellEnd"/>
      <w:r w:rsidRPr="00AC22DC">
        <w:rPr>
          <w:rFonts w:ascii="Calibri" w:hAnsi="Calibri" w:cs="Calibri"/>
          <w:sz w:val="22"/>
        </w:rPr>
        <w:t xml:space="preserve"> security update</w:t>
      </w:r>
    </w:p>
    <w:p w14:paraId="56B196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20221127 [SECURITY] [DLA 3207-1] </w:t>
      </w:r>
      <w:proofErr w:type="spellStart"/>
      <w:r w:rsidRPr="00AC22DC">
        <w:rPr>
          <w:rFonts w:ascii="Calibri" w:hAnsi="Calibri" w:cs="Calibri"/>
          <w:sz w:val="22"/>
        </w:rPr>
        <w:t>jackson-databind</w:t>
      </w:r>
      <w:proofErr w:type="spellEnd"/>
      <w:r w:rsidRPr="00AC22DC">
        <w:rPr>
          <w:rFonts w:ascii="Calibri" w:hAnsi="Calibri" w:cs="Calibri"/>
          <w:sz w:val="22"/>
        </w:rPr>
        <w:t xml:space="preserve"> security update</w:t>
      </w:r>
    </w:p>
    <w:p w14:paraId="75DD32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1D5BD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[CVE-2020-36518] CWE-787: Out-of-bounds Write</w:t>
      </w:r>
    </w:p>
    <w:p w14:paraId="3FCCA6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http://web.nvd.nist.gov/view/vuln/detail?vulnId=CVE-2020-36518</w:t>
      </w:r>
    </w:p>
    <w:p w14:paraId="292A4F5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https://github.com/FasterXML/jackson-databind/issues/2816</w:t>
      </w:r>
    </w:p>
    <w:p w14:paraId="57329B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B801C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 versions up to (excluding) 2.12.6.1</w:t>
      </w:r>
    </w:p>
    <w:p w14:paraId="0CD423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155E9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CVE-2021-46877  suppress</w:t>
      </w:r>
    </w:p>
    <w:p w14:paraId="17E08620" w14:textId="77777777" w:rsidR="00AC22DC" w:rsidRP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jackson-databind</w:t>
      </w:r>
      <w:proofErr w:type="spellEnd"/>
      <w:r w:rsidRPr="00AC22DC">
        <w:rPr>
          <w:rFonts w:ascii="Calibri" w:hAnsi="Calibri" w:cs="Calibri"/>
          <w:sz w:val="22"/>
        </w:rPr>
        <w:t xml:space="preserve"> 2.10.x through 2.12.x before 2.12.6 and 2.13.x before 2.13.1 allows attackers to cause a denial of service (2 GB transient heap usage per read) in uncommon situations involving </w:t>
      </w:r>
      <w:proofErr w:type="spellStart"/>
      <w:r w:rsidRPr="00AC22DC">
        <w:rPr>
          <w:rFonts w:ascii="Calibri" w:hAnsi="Calibri" w:cs="Calibri"/>
          <w:sz w:val="22"/>
        </w:rPr>
        <w:t>JsonNode</w:t>
      </w:r>
      <w:proofErr w:type="spellEnd"/>
      <w:r w:rsidRPr="00AC22DC">
        <w:rPr>
          <w:rFonts w:ascii="Calibri" w:hAnsi="Calibri" w:cs="Calibri"/>
          <w:sz w:val="22"/>
        </w:rPr>
        <w:t xml:space="preserve"> JDK serialization.</w:t>
      </w:r>
    </w:p>
    <w:p w14:paraId="1B8634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0693E394" w14:textId="77777777" w:rsidR="00AC22DC" w:rsidRPr="00AC22DC" w:rsidRDefault="00AC22DC" w:rsidP="00AC22DC">
      <w:pPr>
        <w:suppressAutoHyphens/>
        <w:spacing w:after="0" w:line="240" w:lineRule="auto"/>
        <w:contextualSpacing/>
        <w:rPr>
          <w:rFonts w:ascii="Calibri" w:hAnsi="Calibri" w:cs="Calibri"/>
          <w:sz w:val="22"/>
        </w:rPr>
      </w:pPr>
    </w:p>
    <w:p w14:paraId="728E47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760D0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83631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122107E0" w14:textId="77777777" w:rsidR="00AC22DC" w:rsidRPr="00AC22DC" w:rsidRDefault="00AC22DC" w:rsidP="00AC22DC">
      <w:pPr>
        <w:suppressAutoHyphens/>
        <w:spacing w:after="0" w:line="240" w:lineRule="auto"/>
        <w:contextualSpacing/>
        <w:rPr>
          <w:rFonts w:ascii="Calibri" w:hAnsi="Calibri" w:cs="Calibri"/>
          <w:sz w:val="22"/>
        </w:rPr>
      </w:pPr>
    </w:p>
    <w:p w14:paraId="1837C8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F19BC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https://github.com/FasterXML/jackson-databind/issues/3328</w:t>
      </w:r>
    </w:p>
    <w:p w14:paraId="0958FB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https://groups.google.com/g/jackson-user/c/OsBsirPM_Vw</w:t>
      </w:r>
    </w:p>
    <w:p w14:paraId="35B687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[CVE-2021-46877] CWE-400: Uncontrolled Resource Consumption ('Resource Exhaustion')</w:t>
      </w:r>
    </w:p>
    <w:p w14:paraId="3674F2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https://github.com/FasterXML/jackson-databind/issues/3328</w:t>
      </w:r>
    </w:p>
    <w:p w14:paraId="3F7E62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EA165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 versions from (including) 2.10.0; versions up to (excluding) 2.12.6</w:t>
      </w:r>
    </w:p>
    <w:p w14:paraId="40C7A7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6783F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CVE-2022-42003  suppress</w:t>
      </w:r>
    </w:p>
    <w:p w14:paraId="0E3994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w:t>
      </w:r>
      <w:proofErr w:type="spellStart"/>
      <w:r w:rsidRPr="00AC22DC">
        <w:rPr>
          <w:rFonts w:ascii="Calibri" w:hAnsi="Calibri" w:cs="Calibri"/>
          <w:sz w:val="22"/>
        </w:rPr>
        <w:t>FasterXML</w:t>
      </w:r>
      <w:proofErr w:type="spellEnd"/>
      <w:r w:rsidRPr="00AC22DC">
        <w:rPr>
          <w:rFonts w:ascii="Calibri" w:hAnsi="Calibri" w:cs="Calibri"/>
          <w:sz w:val="22"/>
        </w:rPr>
        <w:t xml:space="preserve"> </w:t>
      </w:r>
      <w:proofErr w:type="spellStart"/>
      <w:r w:rsidRPr="00AC22DC">
        <w:rPr>
          <w:rFonts w:ascii="Calibri" w:hAnsi="Calibri" w:cs="Calibri"/>
          <w:sz w:val="22"/>
        </w:rPr>
        <w:t>jackson-databind</w:t>
      </w:r>
      <w:proofErr w:type="spellEnd"/>
      <w:r w:rsidRPr="00AC22DC">
        <w:rPr>
          <w:rFonts w:ascii="Calibri" w:hAnsi="Calibri" w:cs="Calibri"/>
          <w:sz w:val="22"/>
        </w:rPr>
        <w:t xml:space="preserve"> before 2.14.0-rc1, resource exhaustion can occur because of a lack of a check in primitive value </w:t>
      </w:r>
      <w:proofErr w:type="spellStart"/>
      <w:r w:rsidRPr="00AC22DC">
        <w:rPr>
          <w:rFonts w:ascii="Calibri" w:hAnsi="Calibri" w:cs="Calibri"/>
          <w:sz w:val="22"/>
        </w:rPr>
        <w:t>deserializers</w:t>
      </w:r>
      <w:proofErr w:type="spellEnd"/>
      <w:r w:rsidRPr="00AC22DC">
        <w:rPr>
          <w:rFonts w:ascii="Calibri" w:hAnsi="Calibri" w:cs="Calibri"/>
          <w:sz w:val="22"/>
        </w:rPr>
        <w:t xml:space="preserve"> to avoid deep wrapper array nesting, when the UNWRAP_SINGLE_VALUE_ARRAYS feature is enabled. Additional fix version in 2.13.4.1 and 2.12.17.1</w:t>
      </w:r>
    </w:p>
    <w:p w14:paraId="520218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3578ED67" w14:textId="77777777" w:rsidR="00AC22DC" w:rsidRPr="00AC22DC" w:rsidRDefault="00AC22DC" w:rsidP="00AC22DC">
      <w:pPr>
        <w:suppressAutoHyphens/>
        <w:spacing w:after="0" w:line="240" w:lineRule="auto"/>
        <w:contextualSpacing/>
        <w:rPr>
          <w:rFonts w:ascii="Calibri" w:hAnsi="Calibri" w:cs="Calibri"/>
          <w:sz w:val="22"/>
        </w:rPr>
      </w:pPr>
    </w:p>
    <w:p w14:paraId="7B3852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ABCEB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7C92BC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24440BA5" w14:textId="77777777" w:rsidR="00AC22DC" w:rsidRPr="00AC22DC" w:rsidRDefault="00AC22DC" w:rsidP="00AC22DC">
      <w:pPr>
        <w:suppressAutoHyphens/>
        <w:spacing w:after="0" w:line="240" w:lineRule="auto"/>
        <w:contextualSpacing/>
        <w:rPr>
          <w:rFonts w:ascii="Calibri" w:hAnsi="Calibri" w:cs="Calibri"/>
          <w:sz w:val="22"/>
        </w:rPr>
      </w:pPr>
    </w:p>
    <w:p w14:paraId="617F8E48"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75825C1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CONFIRM - https://security.netapp.com/advisory/ntap-20221124-0004/</w:t>
      </w:r>
    </w:p>
    <w:p w14:paraId="2513A27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DSA-5283</w:t>
      </w:r>
    </w:p>
    <w:p w14:paraId="7D4C8D6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GLSA-202210-21</w:t>
      </w:r>
    </w:p>
    <w:p w14:paraId="7CDA01B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https://bugs.chromium.org/p/oss-fuzz/issues/detail?id=51020</w:t>
      </w:r>
    </w:p>
    <w:p w14:paraId="528073A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https://github.com/FasterXML/jackson-databind/commit/d78d00ee7b5245b93103fef3187f70543d67ca33</w:t>
      </w:r>
    </w:p>
    <w:p w14:paraId="24E224C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https://github.com/FasterXML/jackson-databind/issues/3590</w:t>
      </w:r>
    </w:p>
    <w:p w14:paraId="12AA1F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20221127 [SECURITY] [DLA 3207-1] </w:t>
      </w:r>
      <w:proofErr w:type="spellStart"/>
      <w:r w:rsidRPr="00AC22DC">
        <w:rPr>
          <w:rFonts w:ascii="Calibri" w:hAnsi="Calibri" w:cs="Calibri"/>
          <w:sz w:val="22"/>
        </w:rPr>
        <w:t>jackson-databind</w:t>
      </w:r>
      <w:proofErr w:type="spellEnd"/>
      <w:r w:rsidRPr="00AC22DC">
        <w:rPr>
          <w:rFonts w:ascii="Calibri" w:hAnsi="Calibri" w:cs="Calibri"/>
          <w:sz w:val="22"/>
        </w:rPr>
        <w:t xml:space="preserve"> security update</w:t>
      </w:r>
    </w:p>
    <w:p w14:paraId="238DA5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[CVE-2022-42003] CWE-502: Deserialization of Untrusted Data</w:t>
      </w:r>
    </w:p>
    <w:p w14:paraId="0C04E4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http://web.nvd.nist.gov/view/vuln/detail?vulnId=CVE-2022-42003</w:t>
      </w:r>
    </w:p>
    <w:p w14:paraId="32B1FE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https://bugs.chromium.org/p/oss-fuzz/issues/detail?id=51020</w:t>
      </w:r>
    </w:p>
    <w:p w14:paraId="71887BE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https://github.com/FasterXML/jackson-databind/issues/3590</w:t>
      </w:r>
    </w:p>
    <w:p w14:paraId="1C07063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48570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 versions up to (excluding) 2.12.7.1</w:t>
      </w:r>
    </w:p>
    <w:p w14:paraId="1E3C8B0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3AE33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CVE-2022-42004  suppress</w:t>
      </w:r>
    </w:p>
    <w:p w14:paraId="1D0B07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w:t>
      </w:r>
      <w:proofErr w:type="spellStart"/>
      <w:r w:rsidRPr="00AC22DC">
        <w:rPr>
          <w:rFonts w:ascii="Calibri" w:hAnsi="Calibri" w:cs="Calibri"/>
          <w:sz w:val="22"/>
        </w:rPr>
        <w:t>FasterXML</w:t>
      </w:r>
      <w:proofErr w:type="spellEnd"/>
      <w:r w:rsidRPr="00AC22DC">
        <w:rPr>
          <w:rFonts w:ascii="Calibri" w:hAnsi="Calibri" w:cs="Calibri"/>
          <w:sz w:val="22"/>
        </w:rPr>
        <w:t xml:space="preserve"> </w:t>
      </w:r>
      <w:proofErr w:type="spellStart"/>
      <w:r w:rsidRPr="00AC22DC">
        <w:rPr>
          <w:rFonts w:ascii="Calibri" w:hAnsi="Calibri" w:cs="Calibri"/>
          <w:sz w:val="22"/>
        </w:rPr>
        <w:t>jackson-databind</w:t>
      </w:r>
      <w:proofErr w:type="spellEnd"/>
      <w:r w:rsidRPr="00AC22DC">
        <w:rPr>
          <w:rFonts w:ascii="Calibri" w:hAnsi="Calibri" w:cs="Calibri"/>
          <w:sz w:val="22"/>
        </w:rPr>
        <w:t xml:space="preserve"> before 2.13.4, resource exhaustion can occur because of a lack of a check in </w:t>
      </w:r>
      <w:proofErr w:type="spellStart"/>
      <w:r w:rsidRPr="00AC22DC">
        <w:rPr>
          <w:rFonts w:ascii="Calibri" w:hAnsi="Calibri" w:cs="Calibri"/>
          <w:sz w:val="22"/>
        </w:rPr>
        <w:t>BeanDeserializer</w:t>
      </w:r>
      <w:proofErr w:type="spellEnd"/>
      <w:r w:rsidRPr="00AC22DC">
        <w:rPr>
          <w:rFonts w:ascii="Calibri" w:hAnsi="Calibri" w:cs="Calibri"/>
          <w:sz w:val="22"/>
        </w:rPr>
        <w:t>._</w:t>
      </w:r>
      <w:proofErr w:type="spellStart"/>
      <w:r w:rsidRPr="00AC22DC">
        <w:rPr>
          <w:rFonts w:ascii="Calibri" w:hAnsi="Calibri" w:cs="Calibri"/>
          <w:sz w:val="22"/>
        </w:rPr>
        <w:t>deserializeFromArray</w:t>
      </w:r>
      <w:proofErr w:type="spellEnd"/>
      <w:r w:rsidRPr="00AC22DC">
        <w:rPr>
          <w:rFonts w:ascii="Calibri" w:hAnsi="Calibri" w:cs="Calibri"/>
          <w:sz w:val="22"/>
        </w:rPr>
        <w:t xml:space="preserve"> to prevent use of deeply nested arrays. An application is vulnerable only with certain customized choices for deserialization.</w:t>
      </w:r>
    </w:p>
    <w:p w14:paraId="4B3080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1ED100B1" w14:textId="77777777" w:rsidR="00AC22DC" w:rsidRPr="00AC22DC" w:rsidRDefault="00AC22DC" w:rsidP="00AC22DC">
      <w:pPr>
        <w:suppressAutoHyphens/>
        <w:spacing w:after="0" w:line="240" w:lineRule="auto"/>
        <w:contextualSpacing/>
        <w:rPr>
          <w:rFonts w:ascii="Calibri" w:hAnsi="Calibri" w:cs="Calibri"/>
          <w:sz w:val="22"/>
        </w:rPr>
      </w:pPr>
    </w:p>
    <w:p w14:paraId="531442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B3B4A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CA528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271DEB33" w14:textId="77777777" w:rsidR="00AC22DC" w:rsidRPr="00AC22DC" w:rsidRDefault="00AC22DC" w:rsidP="00AC22DC">
      <w:pPr>
        <w:suppressAutoHyphens/>
        <w:spacing w:after="0" w:line="240" w:lineRule="auto"/>
        <w:contextualSpacing/>
        <w:rPr>
          <w:rFonts w:ascii="Calibri" w:hAnsi="Calibri" w:cs="Calibri"/>
          <w:sz w:val="22"/>
        </w:rPr>
      </w:pPr>
    </w:p>
    <w:p w14:paraId="41D4C47E"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1A82DBC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CONFIRM - https://security.netapp.com/advisory/ntap-20221118-0008/</w:t>
      </w:r>
    </w:p>
    <w:p w14:paraId="29356DF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DSA-5283</w:t>
      </w:r>
    </w:p>
    <w:p w14:paraId="01C8FB1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GLSA-202210-21</w:t>
      </w:r>
    </w:p>
    <w:p w14:paraId="16568BF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https://bugs.chromium.org/p/oss-fuzz/issues/detail?id=50490</w:t>
      </w:r>
    </w:p>
    <w:p w14:paraId="1143281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https://github.com/FasterXML/jackson-databind/commit/063183589218fec19a9293ed2f17ec53ea80ba88</w:t>
      </w:r>
    </w:p>
    <w:p w14:paraId="5865EA2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https://github.com/FasterXML/jackson-databind/issues/3582</w:t>
      </w:r>
    </w:p>
    <w:p w14:paraId="58D48D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20221127 [SECURITY] [DLA 3207-1] </w:t>
      </w:r>
      <w:proofErr w:type="spellStart"/>
      <w:r w:rsidRPr="00AC22DC">
        <w:rPr>
          <w:rFonts w:ascii="Calibri" w:hAnsi="Calibri" w:cs="Calibri"/>
          <w:sz w:val="22"/>
        </w:rPr>
        <w:t>jackson-databind</w:t>
      </w:r>
      <w:proofErr w:type="spellEnd"/>
      <w:r w:rsidRPr="00AC22DC">
        <w:rPr>
          <w:rFonts w:ascii="Calibri" w:hAnsi="Calibri" w:cs="Calibri"/>
          <w:sz w:val="22"/>
        </w:rPr>
        <w:t xml:space="preserve"> security update</w:t>
      </w:r>
    </w:p>
    <w:p w14:paraId="6D5644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[CVE-2022-42004] CWE-502: Deserialization of Untrusted Data</w:t>
      </w:r>
    </w:p>
    <w:p w14:paraId="217F3B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http://web.nvd.nist.gov/view/vuln/detail?vulnId=CVE-2022-42004</w:t>
      </w:r>
    </w:p>
    <w:p w14:paraId="292D28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https://bugs.chromium.org/p/oss-fuzz/issues/detail?id=50490</w:t>
      </w:r>
    </w:p>
    <w:p w14:paraId="447F92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https://github.com/FasterXML/jackson-databind/issues/3582</w:t>
      </w:r>
    </w:p>
    <w:p w14:paraId="6D2DB8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E033E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 versions up to (excluding) 2.12.7.1</w:t>
      </w:r>
    </w:p>
    <w:p w14:paraId="2D7542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677AB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CVE-2023-35116  suppress</w:t>
      </w:r>
    </w:p>
    <w:p w14:paraId="37E93C15" w14:textId="77777777" w:rsidR="00AC22DC" w:rsidRP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jackson-databind</w:t>
      </w:r>
      <w:proofErr w:type="spellEnd"/>
      <w:r w:rsidRPr="00AC22DC">
        <w:rPr>
          <w:rFonts w:ascii="Calibri" w:hAnsi="Calibri" w:cs="Calibri"/>
          <w:sz w:val="22"/>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09B2B3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27AB1501" w14:textId="77777777" w:rsidR="00AC22DC" w:rsidRPr="00AC22DC" w:rsidRDefault="00AC22DC" w:rsidP="00AC22DC">
      <w:pPr>
        <w:suppressAutoHyphens/>
        <w:spacing w:after="0" w:line="240" w:lineRule="auto"/>
        <w:contextualSpacing/>
        <w:rPr>
          <w:rFonts w:ascii="Calibri" w:hAnsi="Calibri" w:cs="Calibri"/>
          <w:sz w:val="22"/>
        </w:rPr>
      </w:pPr>
    </w:p>
    <w:p w14:paraId="69519A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AA245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(4.7)</w:t>
      </w:r>
    </w:p>
    <w:p w14:paraId="3E40B2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CVSS:3.1/AV:L/AC:H/PR:L/UI:N/S:U/C:N/I:N/A:H</w:t>
      </w:r>
    </w:p>
    <w:p w14:paraId="530A1F92" w14:textId="77777777" w:rsidR="00AC22DC" w:rsidRPr="00AC22DC" w:rsidRDefault="00AC22DC" w:rsidP="00AC22DC">
      <w:pPr>
        <w:suppressAutoHyphens/>
        <w:spacing w:after="0" w:line="240" w:lineRule="auto"/>
        <w:contextualSpacing/>
        <w:rPr>
          <w:rFonts w:ascii="Calibri" w:hAnsi="Calibri" w:cs="Calibri"/>
          <w:sz w:val="22"/>
        </w:rPr>
      </w:pPr>
    </w:p>
    <w:p w14:paraId="4669F6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A1B1F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https://github.com/FasterXML/jackson-databind/issues/3972</w:t>
      </w:r>
    </w:p>
    <w:p w14:paraId="2D9338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03EE54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cpe:2.3:a:fasterxml:jackson-databind:*:*:*:*:*:*:*:* versions up to (including) 2.15.2</w:t>
      </w:r>
    </w:p>
    <w:p w14:paraId="692D22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log4j-api-2.12.1.jar</w:t>
      </w:r>
    </w:p>
    <w:p w14:paraId="0382D4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4D28D3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Apache Log4j API</w:t>
      </w:r>
    </w:p>
    <w:p w14:paraId="324B36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0A7B9D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https://www.apache.org/licenses/LICENSE-2.0.txt</w:t>
      </w:r>
    </w:p>
    <w:p w14:paraId="435037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C:\Users\rortiz10\.m2\repository\org\apache\logging\log4j\log4j-api\2.12.1\log4j-api-2.12.1.jar</w:t>
      </w:r>
    </w:p>
    <w:p w14:paraId="776EE1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4a6f276d4fb426c8d489343c0325bb75</w:t>
      </w:r>
    </w:p>
    <w:p w14:paraId="73CDD2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a55e6d987f50a515c9260b0451b4fa217dc539cb</w:t>
      </w:r>
    </w:p>
    <w:p w14:paraId="3A1DD5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SHA256:429534d03bdb728879ab551d469e26f6f7ff4c8a8627f59ac68ab6ef26063515</w:t>
      </w:r>
    </w:p>
    <w:p w14:paraId="25840D7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5604BC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0EC2943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59BDBD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5F1333D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/org.apache.logging.log4j/log4j-api@2.12.1  (</w:t>
      </w:r>
      <w:proofErr w:type="spellStart"/>
      <w:r w:rsidRPr="00AC22DC">
        <w:rPr>
          <w:rFonts w:ascii="Calibri" w:hAnsi="Calibri" w:cs="Calibri"/>
          <w:sz w:val="22"/>
        </w:rPr>
        <w:t>Confidence:High</w:t>
      </w:r>
      <w:proofErr w:type="spellEnd"/>
      <w:r w:rsidRPr="00AC22DC">
        <w:rPr>
          <w:rFonts w:ascii="Calibri" w:hAnsi="Calibri" w:cs="Calibri"/>
          <w:sz w:val="22"/>
        </w:rPr>
        <w:t>)</w:t>
      </w:r>
    </w:p>
    <w:p w14:paraId="7EB7CF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cpe:2.3:a:apache:log4j:2.12.1:*:*:*:*:*:*:*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6CAA48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5BB8B0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CVE-2020-9488  suppress</w:t>
      </w:r>
    </w:p>
    <w:p w14:paraId="5758F7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Improper validation of certificate with host mismatch in Apache Log4j SMTP </w:t>
      </w:r>
      <w:proofErr w:type="spellStart"/>
      <w:r w:rsidRPr="00AC22DC">
        <w:rPr>
          <w:rFonts w:ascii="Calibri" w:hAnsi="Calibri" w:cs="Calibri"/>
          <w:sz w:val="22"/>
        </w:rPr>
        <w:t>appender</w:t>
      </w:r>
      <w:proofErr w:type="spellEnd"/>
      <w:r w:rsidRPr="00AC22DC">
        <w:rPr>
          <w:rFonts w:ascii="Calibri" w:hAnsi="Calibri" w:cs="Calibri"/>
          <w:sz w:val="22"/>
        </w:rPr>
        <w:t xml:space="preserve">. This could allow an SMTPS connection to be intercepted by a man-in-the-middle attack which could leak any log messages sent through that </w:t>
      </w:r>
      <w:proofErr w:type="spellStart"/>
      <w:r w:rsidRPr="00AC22DC">
        <w:rPr>
          <w:rFonts w:ascii="Calibri" w:hAnsi="Calibri" w:cs="Calibri"/>
          <w:sz w:val="22"/>
        </w:rPr>
        <w:t>appender</w:t>
      </w:r>
      <w:proofErr w:type="spellEnd"/>
      <w:r w:rsidRPr="00AC22DC">
        <w:rPr>
          <w:rFonts w:ascii="Calibri" w:hAnsi="Calibri" w:cs="Calibri"/>
          <w:sz w:val="22"/>
        </w:rPr>
        <w:t>. Fixed in Apache Log4j 2.12.3 and 2.13.1</w:t>
      </w:r>
    </w:p>
    <w:p w14:paraId="0B28FA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CWE-295 Improper Certificate Validation</w:t>
      </w:r>
    </w:p>
    <w:p w14:paraId="3E164358" w14:textId="77777777" w:rsidR="00AC22DC" w:rsidRPr="00AC22DC" w:rsidRDefault="00AC22DC" w:rsidP="00AC22DC">
      <w:pPr>
        <w:suppressAutoHyphens/>
        <w:spacing w:after="0" w:line="240" w:lineRule="auto"/>
        <w:contextualSpacing/>
        <w:rPr>
          <w:rFonts w:ascii="Calibri" w:hAnsi="Calibri" w:cs="Calibri"/>
          <w:sz w:val="22"/>
        </w:rPr>
      </w:pPr>
    </w:p>
    <w:p w14:paraId="772260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CE5D6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1875F8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/C:P/I:N/A:N</w:t>
      </w:r>
    </w:p>
    <w:p w14:paraId="00CE676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96113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(3.7)</w:t>
      </w:r>
    </w:p>
    <w:p w14:paraId="6C260F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CVSS:3.1/AV:N/AC:H/PR:N/UI:N/S:U/C:L/I:N/A:N</w:t>
      </w:r>
    </w:p>
    <w:p w14:paraId="0B3A1F62" w14:textId="77777777" w:rsidR="00AC22DC" w:rsidRPr="00AC22DC" w:rsidRDefault="00AC22DC" w:rsidP="00AC22DC">
      <w:pPr>
        <w:suppressAutoHyphens/>
        <w:spacing w:after="0" w:line="240" w:lineRule="auto"/>
        <w:contextualSpacing/>
        <w:rPr>
          <w:rFonts w:ascii="Calibri" w:hAnsi="Calibri" w:cs="Calibri"/>
          <w:sz w:val="22"/>
        </w:rPr>
      </w:pPr>
    </w:p>
    <w:p w14:paraId="4FD2A8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FA75A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db</w:t>
      </w:r>
      <w:proofErr w:type="spellEnd"/>
      <w:r w:rsidRPr="00AC22DC">
        <w:rPr>
          <w:rFonts w:ascii="Calibri" w:hAnsi="Calibri" w:cs="Calibri"/>
          <w:sz w:val="22"/>
        </w:rPr>
        <w:t>-torque-dev] 20200715 Build failed in Jenkins: Torque4-trunk #685</w:t>
      </w:r>
    </w:p>
    <w:p w14:paraId="32356E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db</w:t>
      </w:r>
      <w:proofErr w:type="spellEnd"/>
      <w:r w:rsidRPr="00AC22DC">
        <w:rPr>
          <w:rFonts w:ascii="Calibri" w:hAnsi="Calibri" w:cs="Calibri"/>
          <w:sz w:val="22"/>
        </w:rPr>
        <w:t>-torque-dev] 20210127 Re: Items for our (delayed) quarterly report to the board?</w:t>
      </w:r>
    </w:p>
    <w:p w14:paraId="46DA01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db</w:t>
      </w:r>
      <w:proofErr w:type="spellEnd"/>
      <w:r w:rsidRPr="00AC22DC">
        <w:rPr>
          <w:rFonts w:ascii="Calibri" w:hAnsi="Calibri" w:cs="Calibri"/>
          <w:sz w:val="22"/>
        </w:rPr>
        <w:t xml:space="preserve">-torque-dev] 20210128 </w:t>
      </w:r>
      <w:proofErr w:type="spellStart"/>
      <w:r w:rsidRPr="00AC22DC">
        <w:rPr>
          <w:rFonts w:ascii="Calibri" w:hAnsi="Calibri" w:cs="Calibri"/>
          <w:sz w:val="22"/>
        </w:rPr>
        <w:t>Antwort</w:t>
      </w:r>
      <w:proofErr w:type="spellEnd"/>
      <w:r w:rsidRPr="00AC22DC">
        <w:rPr>
          <w:rFonts w:ascii="Calibri" w:hAnsi="Calibri" w:cs="Calibri"/>
          <w:sz w:val="22"/>
        </w:rPr>
        <w:t>: Re: Items for our (delayed) quarterly report to the board?</w:t>
      </w:r>
    </w:p>
    <w:p w14:paraId="347FE9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flink</w:t>
      </w:r>
      <w:proofErr w:type="spellEnd"/>
      <w:r w:rsidRPr="00AC22DC">
        <w:rPr>
          <w:rFonts w:ascii="Calibri" w:hAnsi="Calibri" w:cs="Calibri"/>
          <w:sz w:val="22"/>
        </w:rPr>
        <w:t>-issues] 20210510 [GitHub] [</w:t>
      </w:r>
      <w:proofErr w:type="spellStart"/>
      <w:r w:rsidRPr="00AC22DC">
        <w:rPr>
          <w:rFonts w:ascii="Calibri" w:hAnsi="Calibri" w:cs="Calibri"/>
          <w:sz w:val="22"/>
        </w:rPr>
        <w:t>flink</w:t>
      </w:r>
      <w:proofErr w:type="spellEnd"/>
      <w:r w:rsidRPr="00AC22DC">
        <w:rPr>
          <w:rFonts w:ascii="Calibri" w:hAnsi="Calibri" w:cs="Calibri"/>
          <w:sz w:val="22"/>
        </w:rPr>
        <w:t xml:space="preserve">] </w:t>
      </w:r>
      <w:proofErr w:type="spellStart"/>
      <w:r w:rsidRPr="00AC22DC">
        <w:rPr>
          <w:rFonts w:ascii="Calibri" w:hAnsi="Calibri" w:cs="Calibri"/>
          <w:sz w:val="22"/>
        </w:rPr>
        <w:t>zentol</w:t>
      </w:r>
      <w:proofErr w:type="spellEnd"/>
      <w:r w:rsidRPr="00AC22DC">
        <w:rPr>
          <w:rFonts w:ascii="Calibri" w:hAnsi="Calibri" w:cs="Calibri"/>
          <w:sz w:val="22"/>
        </w:rPr>
        <w:t xml:space="preserve"> opened a new pull request #15879: [FLINK-22407][build] Bump log4j to 2.24.1</w:t>
      </w:r>
    </w:p>
    <w:p w14:paraId="2A1C53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[hive-dev] 20201207 [</w:t>
      </w:r>
      <w:proofErr w:type="spellStart"/>
      <w:r w:rsidRPr="00AC22DC">
        <w:rPr>
          <w:rFonts w:ascii="Calibri" w:hAnsi="Calibri" w:cs="Calibri"/>
          <w:sz w:val="22"/>
        </w:rPr>
        <w:t>jira</w:t>
      </w:r>
      <w:proofErr w:type="spellEnd"/>
      <w:r w:rsidRPr="00AC22DC">
        <w:rPr>
          <w:rFonts w:ascii="Calibri" w:hAnsi="Calibri" w:cs="Calibri"/>
          <w:sz w:val="22"/>
        </w:rPr>
        <w:t>] [Created] (HIVE-24500) Hive - upgrade log4j 2.12.1 to 2.13.2+ due to CVE-2020-9488</w:t>
      </w:r>
    </w:p>
    <w:p w14:paraId="1BCE06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[hive-dev] 20210216 [</w:t>
      </w:r>
      <w:proofErr w:type="spellStart"/>
      <w:r w:rsidRPr="00AC22DC">
        <w:rPr>
          <w:rFonts w:ascii="Calibri" w:hAnsi="Calibri" w:cs="Calibri"/>
          <w:sz w:val="22"/>
        </w:rPr>
        <w:t>jira</w:t>
      </w:r>
      <w:proofErr w:type="spellEnd"/>
      <w:r w:rsidRPr="00AC22DC">
        <w:rPr>
          <w:rFonts w:ascii="Calibri" w:hAnsi="Calibri" w:cs="Calibri"/>
          <w:sz w:val="22"/>
        </w:rPr>
        <w:t>] [Created] (HIVE-24787) Hive - upgrade log4j 2.12.1 to 2.13.2+ due to CVE-2020-9488</w:t>
      </w:r>
    </w:p>
    <w:p w14:paraId="49CBA4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20201207 [</w:t>
      </w:r>
      <w:proofErr w:type="spellStart"/>
      <w:r w:rsidRPr="00AC22DC">
        <w:rPr>
          <w:rFonts w:ascii="Calibri" w:hAnsi="Calibri" w:cs="Calibri"/>
          <w:sz w:val="22"/>
        </w:rPr>
        <w:t>jira</w:t>
      </w:r>
      <w:proofErr w:type="spellEnd"/>
      <w:r w:rsidRPr="00AC22DC">
        <w:rPr>
          <w:rFonts w:ascii="Calibri" w:hAnsi="Calibri" w:cs="Calibri"/>
          <w:sz w:val="22"/>
        </w:rPr>
        <w:t>] [Assigned] (HIVE-24500) Hive - upgrade log4j 2.12.1 to 2.13.2+ due to CVE-2020-9488</w:t>
      </w:r>
    </w:p>
    <w:p w14:paraId="246433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20201207 [</w:t>
      </w:r>
      <w:proofErr w:type="spellStart"/>
      <w:r w:rsidRPr="00AC22DC">
        <w:rPr>
          <w:rFonts w:ascii="Calibri" w:hAnsi="Calibri" w:cs="Calibri"/>
          <w:sz w:val="22"/>
        </w:rPr>
        <w:t>jira</w:t>
      </w:r>
      <w:proofErr w:type="spellEnd"/>
      <w:r w:rsidRPr="00AC22DC">
        <w:rPr>
          <w:rFonts w:ascii="Calibri" w:hAnsi="Calibri" w:cs="Calibri"/>
          <w:sz w:val="22"/>
        </w:rPr>
        <w:t>] [Updated] (HIVE-24500) Hive - upgrade log4j 2.12.1 to 2.13.2+ due to CVE-2020-9488</w:t>
      </w:r>
    </w:p>
    <w:p w14:paraId="3311A6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20201207 [</w:t>
      </w:r>
      <w:proofErr w:type="spellStart"/>
      <w:r w:rsidRPr="00AC22DC">
        <w:rPr>
          <w:rFonts w:ascii="Calibri" w:hAnsi="Calibri" w:cs="Calibri"/>
          <w:sz w:val="22"/>
        </w:rPr>
        <w:t>jira</w:t>
      </w:r>
      <w:proofErr w:type="spellEnd"/>
      <w:r w:rsidRPr="00AC22DC">
        <w:rPr>
          <w:rFonts w:ascii="Calibri" w:hAnsi="Calibri" w:cs="Calibri"/>
          <w:sz w:val="22"/>
        </w:rPr>
        <w:t>] [Work started] (HIVE-24500) Hive - upgrade log4j 2.12.1 to 2.13.2+ due to CVE-2020-9488</w:t>
      </w:r>
    </w:p>
    <w:p w14:paraId="472D9B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20201208 [</w:t>
      </w:r>
      <w:proofErr w:type="spellStart"/>
      <w:r w:rsidRPr="00AC22DC">
        <w:rPr>
          <w:rFonts w:ascii="Calibri" w:hAnsi="Calibri" w:cs="Calibri"/>
          <w:sz w:val="22"/>
        </w:rPr>
        <w:t>jira</w:t>
      </w:r>
      <w:proofErr w:type="spellEnd"/>
      <w:r w:rsidRPr="00AC22DC">
        <w:rPr>
          <w:rFonts w:ascii="Calibri" w:hAnsi="Calibri" w:cs="Calibri"/>
          <w:sz w:val="22"/>
        </w:rPr>
        <w:t>] [Updated] (HIVE-24500) Hive - upgrade log4j 2.12.1 to 2.13.2+ due to CVE-2020-9488</w:t>
      </w:r>
    </w:p>
    <w:p w14:paraId="3BAAA2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20201208 [</w:t>
      </w:r>
      <w:proofErr w:type="spellStart"/>
      <w:r w:rsidRPr="00AC22DC">
        <w:rPr>
          <w:rFonts w:ascii="Calibri" w:hAnsi="Calibri" w:cs="Calibri"/>
          <w:sz w:val="22"/>
        </w:rPr>
        <w:t>jira</w:t>
      </w:r>
      <w:proofErr w:type="spellEnd"/>
      <w:r w:rsidRPr="00AC22DC">
        <w:rPr>
          <w:rFonts w:ascii="Calibri" w:hAnsi="Calibri" w:cs="Calibri"/>
          <w:sz w:val="22"/>
        </w:rPr>
        <w:t>] [Work logged] (HIVE-24500) Hive - upgrade log4j 2.12.1 to 2.13.2+ due to CVE-2020-9488</w:t>
      </w:r>
    </w:p>
    <w:p w14:paraId="1C211D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20210125 [</w:t>
      </w:r>
      <w:proofErr w:type="spellStart"/>
      <w:r w:rsidRPr="00AC22DC">
        <w:rPr>
          <w:rFonts w:ascii="Calibri" w:hAnsi="Calibri" w:cs="Calibri"/>
          <w:sz w:val="22"/>
        </w:rPr>
        <w:t>jira</w:t>
      </w:r>
      <w:proofErr w:type="spellEnd"/>
      <w:r w:rsidRPr="00AC22DC">
        <w:rPr>
          <w:rFonts w:ascii="Calibri" w:hAnsi="Calibri" w:cs="Calibri"/>
          <w:sz w:val="22"/>
        </w:rPr>
        <w:t>] [Work logged] (HIVE-24500) Hive - upgrade log4j 2.12.1 to 2.13.2+ due to CVE-2020-9488</w:t>
      </w:r>
    </w:p>
    <w:p w14:paraId="3D791D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20210209 [</w:t>
      </w:r>
      <w:proofErr w:type="spellStart"/>
      <w:r w:rsidRPr="00AC22DC">
        <w:rPr>
          <w:rFonts w:ascii="Calibri" w:hAnsi="Calibri" w:cs="Calibri"/>
          <w:sz w:val="22"/>
        </w:rPr>
        <w:t>jira</w:t>
      </w:r>
      <w:proofErr w:type="spellEnd"/>
      <w:r w:rsidRPr="00AC22DC">
        <w:rPr>
          <w:rFonts w:ascii="Calibri" w:hAnsi="Calibri" w:cs="Calibri"/>
          <w:sz w:val="22"/>
        </w:rPr>
        <w:t>] [Resolved] (HIVE-24500) Hive - upgrade log4j 2.12.1 to 2.13.2+ due to CVE-2020-9488</w:t>
      </w:r>
    </w:p>
    <w:p w14:paraId="6A7AC8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20210216 [</w:t>
      </w:r>
      <w:proofErr w:type="spellStart"/>
      <w:r w:rsidRPr="00AC22DC">
        <w:rPr>
          <w:rFonts w:ascii="Calibri" w:hAnsi="Calibri" w:cs="Calibri"/>
          <w:sz w:val="22"/>
        </w:rPr>
        <w:t>jira</w:t>
      </w:r>
      <w:proofErr w:type="spellEnd"/>
      <w:r w:rsidRPr="00AC22DC">
        <w:rPr>
          <w:rFonts w:ascii="Calibri" w:hAnsi="Calibri" w:cs="Calibri"/>
          <w:sz w:val="22"/>
        </w:rPr>
        <w:t>] [Assigned] (HIVE-24787) Hive - upgrade log4j 2.12.1 to 2.13.2+ due to CVE-2020-9488</w:t>
      </w:r>
    </w:p>
    <w:p w14:paraId="035F397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20210216 [</w:t>
      </w:r>
      <w:proofErr w:type="spellStart"/>
      <w:r w:rsidRPr="00AC22DC">
        <w:rPr>
          <w:rFonts w:ascii="Calibri" w:hAnsi="Calibri" w:cs="Calibri"/>
          <w:sz w:val="22"/>
        </w:rPr>
        <w:t>jira</w:t>
      </w:r>
      <w:proofErr w:type="spellEnd"/>
      <w:r w:rsidRPr="00AC22DC">
        <w:rPr>
          <w:rFonts w:ascii="Calibri" w:hAnsi="Calibri" w:cs="Calibri"/>
          <w:sz w:val="22"/>
        </w:rPr>
        <w:t>] [Resolved] (HIVE-24787) Hive - upgrade log4j 2.12.1 to 2.13.2+ due to CVE-2020-9488</w:t>
      </w:r>
    </w:p>
    <w:p w14:paraId="772CB4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20210218 [</w:t>
      </w:r>
      <w:proofErr w:type="spellStart"/>
      <w:r w:rsidRPr="00AC22DC">
        <w:rPr>
          <w:rFonts w:ascii="Calibri" w:hAnsi="Calibri" w:cs="Calibri"/>
          <w:sz w:val="22"/>
        </w:rPr>
        <w:t>jira</w:t>
      </w:r>
      <w:proofErr w:type="spellEnd"/>
      <w:r w:rsidRPr="00AC22DC">
        <w:rPr>
          <w:rFonts w:ascii="Calibri" w:hAnsi="Calibri" w:cs="Calibri"/>
          <w:sz w:val="22"/>
        </w:rPr>
        <w:t>] [Updated] (HIVE-24787) Hive - upgrade log4j 2.12.1 to 2.13.2+ due to CVE-2020-9488</w:t>
      </w:r>
    </w:p>
    <w:p w14:paraId="09228C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-dev] 20200514 [</w:t>
      </w:r>
      <w:proofErr w:type="spellStart"/>
      <w:r w:rsidRPr="00AC22DC">
        <w:rPr>
          <w:rFonts w:ascii="Calibri" w:hAnsi="Calibri" w:cs="Calibri"/>
          <w:sz w:val="22"/>
        </w:rPr>
        <w:t>jira</w:t>
      </w:r>
      <w:proofErr w:type="spellEnd"/>
      <w:r w:rsidRPr="00AC22DC">
        <w:rPr>
          <w:rFonts w:ascii="Calibri" w:hAnsi="Calibri" w:cs="Calibri"/>
          <w:sz w:val="22"/>
        </w:rPr>
        <w:t>] [Created] (KAFKA-9996) upgrade zookeeper to 3.5.8 to address security vulnerabilities</w:t>
      </w:r>
    </w:p>
    <w:p w14:paraId="0D804F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-dev] 20200514 [</w:t>
      </w:r>
      <w:proofErr w:type="spellStart"/>
      <w:r w:rsidRPr="00AC22DC">
        <w:rPr>
          <w:rFonts w:ascii="Calibri" w:hAnsi="Calibri" w:cs="Calibri"/>
          <w:sz w:val="22"/>
        </w:rPr>
        <w:t>jira</w:t>
      </w:r>
      <w:proofErr w:type="spellEnd"/>
      <w:r w:rsidRPr="00AC22DC">
        <w:rPr>
          <w:rFonts w:ascii="Calibri" w:hAnsi="Calibri" w:cs="Calibri"/>
          <w:sz w:val="22"/>
        </w:rPr>
        <w:t>] [Created] (KAFKA-9997) upgrade log4j lib to address CVE-2020-9488</w:t>
      </w:r>
    </w:p>
    <w:p w14:paraId="0E68FA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20200514 [</w:t>
      </w:r>
      <w:proofErr w:type="spellStart"/>
      <w:r w:rsidRPr="00AC22DC">
        <w:rPr>
          <w:rFonts w:ascii="Calibri" w:hAnsi="Calibri" w:cs="Calibri"/>
          <w:sz w:val="22"/>
        </w:rPr>
        <w:t>jira</w:t>
      </w:r>
      <w:proofErr w:type="spellEnd"/>
      <w:r w:rsidRPr="00AC22DC">
        <w:rPr>
          <w:rFonts w:ascii="Calibri" w:hAnsi="Calibri" w:cs="Calibri"/>
          <w:sz w:val="22"/>
        </w:rPr>
        <w:t>] [Created] (KAFKA-9996) upgrade zookeeper to 3.5.8 to address security vulnerabilities</w:t>
      </w:r>
    </w:p>
    <w:p w14:paraId="6C6027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20200514 [</w:t>
      </w:r>
      <w:proofErr w:type="spellStart"/>
      <w:r w:rsidRPr="00AC22DC">
        <w:rPr>
          <w:rFonts w:ascii="Calibri" w:hAnsi="Calibri" w:cs="Calibri"/>
          <w:sz w:val="22"/>
        </w:rPr>
        <w:t>jira</w:t>
      </w:r>
      <w:proofErr w:type="spellEnd"/>
      <w:r w:rsidRPr="00AC22DC">
        <w:rPr>
          <w:rFonts w:ascii="Calibri" w:hAnsi="Calibri" w:cs="Calibri"/>
          <w:sz w:val="22"/>
        </w:rPr>
        <w:t>] [Created] (KAFKA-9997) upgrade log4j lib to address CVE-2020-9488</w:t>
      </w:r>
    </w:p>
    <w:p w14:paraId="3FCB8E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kafka-jira</w:t>
      </w:r>
      <w:proofErr w:type="spellEnd"/>
      <w:r w:rsidRPr="00AC22DC">
        <w:rPr>
          <w:rFonts w:ascii="Calibri" w:hAnsi="Calibri" w:cs="Calibri"/>
          <w:sz w:val="22"/>
        </w:rPr>
        <w:t>] 20200515 [</w:t>
      </w:r>
      <w:proofErr w:type="spellStart"/>
      <w:r w:rsidRPr="00AC22DC">
        <w:rPr>
          <w:rFonts w:ascii="Calibri" w:hAnsi="Calibri" w:cs="Calibri"/>
          <w:sz w:val="22"/>
        </w:rPr>
        <w:t>jira</w:t>
      </w:r>
      <w:proofErr w:type="spellEnd"/>
      <w:r w:rsidRPr="00AC22DC">
        <w:rPr>
          <w:rFonts w:ascii="Calibri" w:hAnsi="Calibri" w:cs="Calibri"/>
          <w:sz w:val="22"/>
        </w:rPr>
        <w:t>] [Commented] (KAFKA-9997) upgrade log4j lib to address CVE-2020-9488</w:t>
      </w:r>
    </w:p>
    <w:p w14:paraId="7F3294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-users] 20210617 vulnerabilities</w:t>
      </w:r>
    </w:p>
    <w:p w14:paraId="52781B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[mina-dev] 20210225 [</w:t>
      </w:r>
      <w:proofErr w:type="spellStart"/>
      <w:r w:rsidRPr="00AC22DC">
        <w:rPr>
          <w:rFonts w:ascii="Calibri" w:hAnsi="Calibri" w:cs="Calibri"/>
          <w:sz w:val="22"/>
        </w:rPr>
        <w:t>jira</w:t>
      </w:r>
      <w:proofErr w:type="spellEnd"/>
      <w:r w:rsidRPr="00AC22DC">
        <w:rPr>
          <w:rFonts w:ascii="Calibri" w:hAnsi="Calibri" w:cs="Calibri"/>
          <w:sz w:val="22"/>
        </w:rPr>
        <w:t>] [Created] (FTPSERVER-500) Security vulnerability in common/lib/log4j-1.2.17.jar</w:t>
      </w:r>
    </w:p>
    <w:p w14:paraId="64D68D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20201215 [GitHub] [pulsar] </w:t>
      </w:r>
      <w:proofErr w:type="spellStart"/>
      <w:r w:rsidRPr="00AC22DC">
        <w:rPr>
          <w:rFonts w:ascii="Calibri" w:hAnsi="Calibri" w:cs="Calibri"/>
          <w:sz w:val="22"/>
        </w:rPr>
        <w:t>yanshuchong</w:t>
      </w:r>
      <w:proofErr w:type="spellEnd"/>
      <w:r w:rsidRPr="00AC22DC">
        <w:rPr>
          <w:rFonts w:ascii="Calibri" w:hAnsi="Calibri" w:cs="Calibri"/>
          <w:sz w:val="22"/>
        </w:rPr>
        <w:t xml:space="preserve"> opened a new issue #8967: CVSS issue list</w:t>
      </w:r>
    </w:p>
    <w:p w14:paraId="1610A9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20200504 [zookeeper] branch branch-3.5 updated: ZOOKEEPER-3817: suppress log4j </w:t>
      </w:r>
      <w:proofErr w:type="spellStart"/>
      <w:r w:rsidRPr="00AC22DC">
        <w:rPr>
          <w:rFonts w:ascii="Calibri" w:hAnsi="Calibri" w:cs="Calibri"/>
          <w:sz w:val="22"/>
        </w:rPr>
        <w:t>SmtpAppender</w:t>
      </w:r>
      <w:proofErr w:type="spellEnd"/>
      <w:r w:rsidRPr="00AC22DC">
        <w:rPr>
          <w:rFonts w:ascii="Calibri" w:hAnsi="Calibri" w:cs="Calibri"/>
          <w:sz w:val="22"/>
        </w:rPr>
        <w:t xml:space="preserve"> related CVE-2020-9488</w:t>
      </w:r>
    </w:p>
    <w:p w14:paraId="184B0C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20200504 [zookeeper] branch branch-3.6 updated: ZOOKEEPER-3817: suppress log4j </w:t>
      </w:r>
      <w:proofErr w:type="spellStart"/>
      <w:r w:rsidRPr="00AC22DC">
        <w:rPr>
          <w:rFonts w:ascii="Calibri" w:hAnsi="Calibri" w:cs="Calibri"/>
          <w:sz w:val="22"/>
        </w:rPr>
        <w:t>SmtpAppender</w:t>
      </w:r>
      <w:proofErr w:type="spellEnd"/>
      <w:r w:rsidRPr="00AC22DC">
        <w:rPr>
          <w:rFonts w:ascii="Calibri" w:hAnsi="Calibri" w:cs="Calibri"/>
          <w:sz w:val="22"/>
        </w:rPr>
        <w:t xml:space="preserve"> related CVE-2020-9488</w:t>
      </w:r>
    </w:p>
    <w:p w14:paraId="12300C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[zookeeper-commits] 20200504 [zookeeper] branch master updated: ZOOKEEPER-3817: suppress log4j </w:t>
      </w:r>
      <w:proofErr w:type="spellStart"/>
      <w:r w:rsidRPr="00AC22DC">
        <w:rPr>
          <w:rFonts w:ascii="Calibri" w:hAnsi="Calibri" w:cs="Calibri"/>
          <w:sz w:val="22"/>
        </w:rPr>
        <w:t>SmtpAppender</w:t>
      </w:r>
      <w:proofErr w:type="spellEnd"/>
      <w:r w:rsidRPr="00AC22DC">
        <w:rPr>
          <w:rFonts w:ascii="Calibri" w:hAnsi="Calibri" w:cs="Calibri"/>
          <w:sz w:val="22"/>
        </w:rPr>
        <w:t xml:space="preserve"> related CVE-2020-9488</w:t>
      </w:r>
    </w:p>
    <w:p w14:paraId="585785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[zookeeper-dev] 20200504 [</w:t>
      </w:r>
      <w:proofErr w:type="spellStart"/>
      <w:r w:rsidRPr="00AC22DC">
        <w:rPr>
          <w:rFonts w:ascii="Calibri" w:hAnsi="Calibri" w:cs="Calibri"/>
          <w:sz w:val="22"/>
        </w:rPr>
        <w:t>jira</w:t>
      </w:r>
      <w:proofErr w:type="spellEnd"/>
      <w:r w:rsidRPr="00AC22DC">
        <w:rPr>
          <w:rFonts w:ascii="Calibri" w:hAnsi="Calibri" w:cs="Calibri"/>
          <w:sz w:val="22"/>
        </w:rPr>
        <w:t xml:space="preserve">] [Created] (ZOOKEEPER-3817) </w:t>
      </w:r>
      <w:proofErr w:type="spellStart"/>
      <w:r w:rsidRPr="00AC22DC">
        <w:rPr>
          <w:rFonts w:ascii="Calibri" w:hAnsi="Calibri" w:cs="Calibri"/>
          <w:sz w:val="22"/>
        </w:rPr>
        <w:t>owasp</w:t>
      </w:r>
      <w:proofErr w:type="spellEnd"/>
      <w:r w:rsidRPr="00AC22DC">
        <w:rPr>
          <w:rFonts w:ascii="Calibri" w:hAnsi="Calibri" w:cs="Calibri"/>
          <w:sz w:val="22"/>
        </w:rPr>
        <w:t xml:space="preserve"> failing due to CVE-2020-9488</w:t>
      </w:r>
    </w:p>
    <w:p w14:paraId="30B616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[zookeeper-dev] 20200504 log4j </w:t>
      </w:r>
      <w:proofErr w:type="spellStart"/>
      <w:r w:rsidRPr="00AC22DC">
        <w:rPr>
          <w:rFonts w:ascii="Calibri" w:hAnsi="Calibri" w:cs="Calibri"/>
          <w:sz w:val="22"/>
        </w:rPr>
        <w:t>SmtpAppender</w:t>
      </w:r>
      <w:proofErr w:type="spellEnd"/>
      <w:r w:rsidRPr="00AC22DC">
        <w:rPr>
          <w:rFonts w:ascii="Calibri" w:hAnsi="Calibri" w:cs="Calibri"/>
          <w:sz w:val="22"/>
        </w:rPr>
        <w:t xml:space="preserve"> related CVE</w:t>
      </w:r>
    </w:p>
    <w:p w14:paraId="549353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20200504 [</w:t>
      </w:r>
      <w:proofErr w:type="spellStart"/>
      <w:r w:rsidRPr="00AC22DC">
        <w:rPr>
          <w:rFonts w:ascii="Calibri" w:hAnsi="Calibri" w:cs="Calibri"/>
          <w:sz w:val="22"/>
        </w:rPr>
        <w:t>jira</w:t>
      </w:r>
      <w:proofErr w:type="spellEnd"/>
      <w:r w:rsidRPr="00AC22DC">
        <w:rPr>
          <w:rFonts w:ascii="Calibri" w:hAnsi="Calibri" w:cs="Calibri"/>
          <w:sz w:val="22"/>
        </w:rPr>
        <w:t xml:space="preserve">] [Assigned] (ZOOKEEPER-3817) </w:t>
      </w:r>
      <w:proofErr w:type="spellStart"/>
      <w:r w:rsidRPr="00AC22DC">
        <w:rPr>
          <w:rFonts w:ascii="Calibri" w:hAnsi="Calibri" w:cs="Calibri"/>
          <w:sz w:val="22"/>
        </w:rPr>
        <w:t>owasp</w:t>
      </w:r>
      <w:proofErr w:type="spellEnd"/>
      <w:r w:rsidRPr="00AC22DC">
        <w:rPr>
          <w:rFonts w:ascii="Calibri" w:hAnsi="Calibri" w:cs="Calibri"/>
          <w:sz w:val="22"/>
        </w:rPr>
        <w:t xml:space="preserve"> failing due to CVE-2020-9488</w:t>
      </w:r>
    </w:p>
    <w:p w14:paraId="32E83C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20200504 [</w:t>
      </w:r>
      <w:proofErr w:type="spellStart"/>
      <w:r w:rsidRPr="00AC22DC">
        <w:rPr>
          <w:rFonts w:ascii="Calibri" w:hAnsi="Calibri" w:cs="Calibri"/>
          <w:sz w:val="22"/>
        </w:rPr>
        <w:t>jira</w:t>
      </w:r>
      <w:proofErr w:type="spellEnd"/>
      <w:r w:rsidRPr="00AC22DC">
        <w:rPr>
          <w:rFonts w:ascii="Calibri" w:hAnsi="Calibri" w:cs="Calibri"/>
          <w:sz w:val="22"/>
        </w:rPr>
        <w:t xml:space="preserve">] [Commented] (ZOOKEEPER-3817) </w:t>
      </w:r>
      <w:proofErr w:type="spellStart"/>
      <w:r w:rsidRPr="00AC22DC">
        <w:rPr>
          <w:rFonts w:ascii="Calibri" w:hAnsi="Calibri" w:cs="Calibri"/>
          <w:sz w:val="22"/>
        </w:rPr>
        <w:t>owasp</w:t>
      </w:r>
      <w:proofErr w:type="spellEnd"/>
      <w:r w:rsidRPr="00AC22DC">
        <w:rPr>
          <w:rFonts w:ascii="Calibri" w:hAnsi="Calibri" w:cs="Calibri"/>
          <w:sz w:val="22"/>
        </w:rPr>
        <w:t xml:space="preserve"> failing due to CVE-2020-9488</w:t>
      </w:r>
    </w:p>
    <w:p w14:paraId="12559C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20200504 [</w:t>
      </w:r>
      <w:proofErr w:type="spellStart"/>
      <w:r w:rsidRPr="00AC22DC">
        <w:rPr>
          <w:rFonts w:ascii="Calibri" w:hAnsi="Calibri" w:cs="Calibri"/>
          <w:sz w:val="22"/>
        </w:rPr>
        <w:t>jira</w:t>
      </w:r>
      <w:proofErr w:type="spellEnd"/>
      <w:r w:rsidRPr="00AC22DC">
        <w:rPr>
          <w:rFonts w:ascii="Calibri" w:hAnsi="Calibri" w:cs="Calibri"/>
          <w:sz w:val="22"/>
        </w:rPr>
        <w:t xml:space="preserve">] [Created] (ZOOKEEPER-3817) </w:t>
      </w:r>
      <w:proofErr w:type="spellStart"/>
      <w:r w:rsidRPr="00AC22DC">
        <w:rPr>
          <w:rFonts w:ascii="Calibri" w:hAnsi="Calibri" w:cs="Calibri"/>
          <w:sz w:val="22"/>
        </w:rPr>
        <w:t>owasp</w:t>
      </w:r>
      <w:proofErr w:type="spellEnd"/>
      <w:r w:rsidRPr="00AC22DC">
        <w:rPr>
          <w:rFonts w:ascii="Calibri" w:hAnsi="Calibri" w:cs="Calibri"/>
          <w:sz w:val="22"/>
        </w:rPr>
        <w:t xml:space="preserve"> failing due to CVE-2020-9488</w:t>
      </w:r>
    </w:p>
    <w:p w14:paraId="7952DD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20200504 [</w:t>
      </w:r>
      <w:proofErr w:type="spellStart"/>
      <w:r w:rsidRPr="00AC22DC">
        <w:rPr>
          <w:rFonts w:ascii="Calibri" w:hAnsi="Calibri" w:cs="Calibri"/>
          <w:sz w:val="22"/>
        </w:rPr>
        <w:t>jira</w:t>
      </w:r>
      <w:proofErr w:type="spellEnd"/>
      <w:r w:rsidRPr="00AC22DC">
        <w:rPr>
          <w:rFonts w:ascii="Calibri" w:hAnsi="Calibri" w:cs="Calibri"/>
          <w:sz w:val="22"/>
        </w:rPr>
        <w:t xml:space="preserve">] [Resolved] (ZOOKEEPER-3817) </w:t>
      </w:r>
      <w:proofErr w:type="spellStart"/>
      <w:r w:rsidRPr="00AC22DC">
        <w:rPr>
          <w:rFonts w:ascii="Calibri" w:hAnsi="Calibri" w:cs="Calibri"/>
          <w:sz w:val="22"/>
        </w:rPr>
        <w:t>owasp</w:t>
      </w:r>
      <w:proofErr w:type="spellEnd"/>
      <w:r w:rsidRPr="00AC22DC">
        <w:rPr>
          <w:rFonts w:ascii="Calibri" w:hAnsi="Calibri" w:cs="Calibri"/>
          <w:sz w:val="22"/>
        </w:rPr>
        <w:t xml:space="preserve"> failing due to CVE-2020-9488</w:t>
      </w:r>
    </w:p>
    <w:p w14:paraId="7B1B7B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[zookeeper-issues] 20200504 [</w:t>
      </w:r>
      <w:proofErr w:type="spellStart"/>
      <w:r w:rsidRPr="00AC22DC">
        <w:rPr>
          <w:rFonts w:ascii="Calibri" w:hAnsi="Calibri" w:cs="Calibri"/>
          <w:sz w:val="22"/>
        </w:rPr>
        <w:t>jira</w:t>
      </w:r>
      <w:proofErr w:type="spellEnd"/>
      <w:r w:rsidRPr="00AC22DC">
        <w:rPr>
          <w:rFonts w:ascii="Calibri" w:hAnsi="Calibri" w:cs="Calibri"/>
          <w:sz w:val="22"/>
        </w:rPr>
        <w:t xml:space="preserve">] [Updated] (ZOOKEEPER-3817) </w:t>
      </w:r>
      <w:proofErr w:type="spellStart"/>
      <w:r w:rsidRPr="00AC22DC">
        <w:rPr>
          <w:rFonts w:ascii="Calibri" w:hAnsi="Calibri" w:cs="Calibri"/>
          <w:sz w:val="22"/>
        </w:rPr>
        <w:t>owasp</w:t>
      </w:r>
      <w:proofErr w:type="spellEnd"/>
      <w:r w:rsidRPr="00AC22DC">
        <w:rPr>
          <w:rFonts w:ascii="Calibri" w:hAnsi="Calibri" w:cs="Calibri"/>
          <w:sz w:val="22"/>
        </w:rPr>
        <w:t xml:space="preserve"> failing due to CVE-2020-9488</w:t>
      </w:r>
    </w:p>
    <w:p w14:paraId="6851F4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[zookeeper-notifications] 20200504 Build failed in Jenkins: zookeeper-master-maven-</w:t>
      </w:r>
      <w:proofErr w:type="spellStart"/>
      <w:r w:rsidRPr="00AC22DC">
        <w:rPr>
          <w:rFonts w:ascii="Calibri" w:hAnsi="Calibri" w:cs="Calibri"/>
          <w:sz w:val="22"/>
        </w:rPr>
        <w:t>owasp</w:t>
      </w:r>
      <w:proofErr w:type="spellEnd"/>
      <w:r w:rsidRPr="00AC22DC">
        <w:rPr>
          <w:rFonts w:ascii="Calibri" w:hAnsi="Calibri" w:cs="Calibri"/>
          <w:sz w:val="22"/>
        </w:rPr>
        <w:t xml:space="preserve"> #489</w:t>
      </w:r>
    </w:p>
    <w:p w14:paraId="2B2BE26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[zookeeper-notifications] 20200504 [GitHub] [zookeeper] </w:t>
      </w:r>
      <w:proofErr w:type="spellStart"/>
      <w:r w:rsidRPr="00AC22DC">
        <w:rPr>
          <w:rFonts w:ascii="Calibri" w:hAnsi="Calibri" w:cs="Calibri"/>
          <w:sz w:val="22"/>
        </w:rPr>
        <w:t>symat</w:t>
      </w:r>
      <w:proofErr w:type="spellEnd"/>
      <w:r w:rsidRPr="00AC22DC">
        <w:rPr>
          <w:rFonts w:ascii="Calibri" w:hAnsi="Calibri" w:cs="Calibri"/>
          <w:sz w:val="22"/>
        </w:rPr>
        <w:t xml:space="preserve"> commented on pull request #1346: ZOOKEEPER-3817: suppress log4j </w:t>
      </w:r>
      <w:proofErr w:type="spellStart"/>
      <w:r w:rsidRPr="00AC22DC">
        <w:rPr>
          <w:rFonts w:ascii="Calibri" w:hAnsi="Calibri" w:cs="Calibri"/>
          <w:sz w:val="22"/>
        </w:rPr>
        <w:t>SmtpAppender</w:t>
      </w:r>
      <w:proofErr w:type="spellEnd"/>
      <w:r w:rsidRPr="00AC22DC">
        <w:rPr>
          <w:rFonts w:ascii="Calibri" w:hAnsi="Calibri" w:cs="Calibri"/>
          <w:sz w:val="22"/>
        </w:rPr>
        <w:t xml:space="preserve"> related CVE-2020-9488</w:t>
      </w:r>
    </w:p>
    <w:p w14:paraId="4D998F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[zookeeper-notifications] 20200504 [GitHub] [zookeeper] </w:t>
      </w:r>
      <w:proofErr w:type="spellStart"/>
      <w:r w:rsidRPr="00AC22DC">
        <w:rPr>
          <w:rFonts w:ascii="Calibri" w:hAnsi="Calibri" w:cs="Calibri"/>
          <w:sz w:val="22"/>
        </w:rPr>
        <w:t>symat</w:t>
      </w:r>
      <w:proofErr w:type="spellEnd"/>
      <w:r w:rsidRPr="00AC22DC">
        <w:rPr>
          <w:rFonts w:ascii="Calibri" w:hAnsi="Calibri" w:cs="Calibri"/>
          <w:sz w:val="22"/>
        </w:rPr>
        <w:t xml:space="preserve"> opened a new pull request #1346: ZOOKEEPER-3817: suppress log4j </w:t>
      </w:r>
      <w:proofErr w:type="spellStart"/>
      <w:r w:rsidRPr="00AC22DC">
        <w:rPr>
          <w:rFonts w:ascii="Calibri" w:hAnsi="Calibri" w:cs="Calibri"/>
          <w:sz w:val="22"/>
        </w:rPr>
        <w:t>SmtpAppender</w:t>
      </w:r>
      <w:proofErr w:type="spellEnd"/>
      <w:r w:rsidRPr="00AC22DC">
        <w:rPr>
          <w:rFonts w:ascii="Calibri" w:hAnsi="Calibri" w:cs="Calibri"/>
          <w:sz w:val="22"/>
        </w:rPr>
        <w:t xml:space="preserve"> related CVE-2020-9488</w:t>
      </w:r>
    </w:p>
    <w:p w14:paraId="1735BF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https://lists.apache.org/thread.html/rbc7642b9800249553f13457e46b813bea1aec99d2bc9106510e00ff3%40%3Ctorque-dev.db.apache.org%3E</w:t>
      </w:r>
    </w:p>
    <w:p w14:paraId="03FE26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https://lists.apache.org/thread.html/re024d86dffa72ad800f2848d0c77ed93f0b78ee808350b477a6ed987%40%3Cgitbox.hive.apache.org%3E</w:t>
      </w:r>
    </w:p>
    <w:p w14:paraId="4814C4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https://issues.apache.org/jira/browse/LOG4J2-2819</w:t>
      </w:r>
    </w:p>
    <w:p w14:paraId="5FD424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https://security.netapp.com/advisory/ntap-20200504-0003/</w:t>
      </w:r>
    </w:p>
    <w:p w14:paraId="6897584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DSA-5020</w:t>
      </w:r>
    </w:p>
    <w:p w14:paraId="112175E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4BB4F2E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77D7C63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2BDCD3B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https://www.oracle.com/security-alerts/cpujul2020.html</w:t>
      </w:r>
    </w:p>
    <w:p w14:paraId="51B337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636AB4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0F8EBF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20211226 [SECURITY] [DLA 2852-1] apache-log4j2 security update</w:t>
      </w:r>
    </w:p>
    <w:p w14:paraId="7260B75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3669A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cpe:2.3:a:apache:log4j:*:*:*:*:*:*:*:* versions from (including) 2.4; versions up to (excluding) 2.12.3</w:t>
      </w:r>
    </w:p>
    <w:p w14:paraId="124925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B244E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logback-core-1.2.3.jar</w:t>
      </w:r>
    </w:p>
    <w:p w14:paraId="5ADE70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2297FCA5" w14:textId="77777777" w:rsidR="00AC22DC" w:rsidRP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logback</w:t>
      </w:r>
      <w:proofErr w:type="spellEnd"/>
      <w:r w:rsidRPr="00AC22DC">
        <w:rPr>
          <w:rFonts w:ascii="Calibri" w:hAnsi="Calibri" w:cs="Calibri"/>
          <w:sz w:val="22"/>
        </w:rPr>
        <w:t>-core module</w:t>
      </w:r>
    </w:p>
    <w:p w14:paraId="3BC414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6C5AA0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http://www.eclipse.org/legal/epl-v10.html, http://www.gnu.org/licenses/old-licenses/lgpl-2.1.html</w:t>
      </w:r>
    </w:p>
    <w:p w14:paraId="6BCAF1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C:\Users\rortiz10\.m2\repository\ch\qos\logback\logback-core\1.2.3\logback-core-1.2.3.jar</w:t>
      </w:r>
    </w:p>
    <w:p w14:paraId="638FBC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841fc80c6edff60d947a3872a2db4d45</w:t>
      </w:r>
    </w:p>
    <w:p w14:paraId="1C4216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864344400c3d4d92dfeb0a305dc87d953677c03c</w:t>
      </w:r>
    </w:p>
    <w:p w14:paraId="2E5EDC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SHA256:5946d837fe6f960c02a53eda7a6926ecc3c758bbdd69aa453ee429f858217f22</w:t>
      </w:r>
    </w:p>
    <w:p w14:paraId="084846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57B2AF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7D0DC1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13C166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Related Dependencies</w:t>
      </w:r>
    </w:p>
    <w:p w14:paraId="7D7424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6B9753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ch.qos.logback</w:t>
      </w:r>
      <w:proofErr w:type="spellEnd"/>
      <w:r w:rsidRPr="00AC22DC">
        <w:rPr>
          <w:rFonts w:ascii="Calibri" w:hAnsi="Calibri" w:cs="Calibri"/>
          <w:sz w:val="22"/>
        </w:rPr>
        <w:t>/logback-core@1.2.3  (</w:t>
      </w:r>
      <w:proofErr w:type="spellStart"/>
      <w:r w:rsidRPr="00AC22DC">
        <w:rPr>
          <w:rFonts w:ascii="Calibri" w:hAnsi="Calibri" w:cs="Calibri"/>
          <w:sz w:val="22"/>
        </w:rPr>
        <w:t>Confidence:High</w:t>
      </w:r>
      <w:proofErr w:type="spellEnd"/>
      <w:r w:rsidRPr="00AC22DC">
        <w:rPr>
          <w:rFonts w:ascii="Calibri" w:hAnsi="Calibri" w:cs="Calibri"/>
          <w:sz w:val="22"/>
        </w:rPr>
        <w:t>)</w:t>
      </w:r>
    </w:p>
    <w:p w14:paraId="2758DA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cpe:2.3:a:qos:logback:1.2.3:*:*:*:*:*:*:*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16C092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74B903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CVE-2021-42550  suppress</w:t>
      </w:r>
    </w:p>
    <w:p w14:paraId="78B66E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w:t>
      </w:r>
      <w:proofErr w:type="spellStart"/>
      <w:r w:rsidRPr="00AC22DC">
        <w:rPr>
          <w:rFonts w:ascii="Calibri" w:hAnsi="Calibri" w:cs="Calibri"/>
          <w:sz w:val="22"/>
        </w:rPr>
        <w:t>logback</w:t>
      </w:r>
      <w:proofErr w:type="spellEnd"/>
      <w:r w:rsidRPr="00AC22DC">
        <w:rPr>
          <w:rFonts w:ascii="Calibri" w:hAnsi="Calibri" w:cs="Calibri"/>
          <w:sz w:val="22"/>
        </w:rPr>
        <w:t xml:space="preserve"> version 1.2.7 and prior versions, an attacker with the required privileges to edit configurations files could craft a malicious configuration allowing to execute arbitrary code loaded from LDAP servers.</w:t>
      </w:r>
    </w:p>
    <w:p w14:paraId="09BAE7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623F4FAA" w14:textId="77777777" w:rsidR="00AC22DC" w:rsidRPr="00AC22DC" w:rsidRDefault="00AC22DC" w:rsidP="00AC22DC">
      <w:pPr>
        <w:suppressAutoHyphens/>
        <w:spacing w:after="0" w:line="240" w:lineRule="auto"/>
        <w:contextualSpacing/>
        <w:rPr>
          <w:rFonts w:ascii="Calibri" w:hAnsi="Calibri" w:cs="Calibri"/>
          <w:sz w:val="22"/>
        </w:rPr>
      </w:pPr>
    </w:p>
    <w:p w14:paraId="31E01A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D63AA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(8.5)</w:t>
      </w:r>
    </w:p>
    <w:p w14:paraId="73A34D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Au:S</w:t>
      </w:r>
      <w:proofErr w:type="spellEnd"/>
      <w:r w:rsidRPr="00AC22DC">
        <w:rPr>
          <w:rFonts w:ascii="Calibri" w:hAnsi="Calibri" w:cs="Calibri"/>
          <w:sz w:val="22"/>
        </w:rPr>
        <w:t>/C:C/I:C/A:C</w:t>
      </w:r>
    </w:p>
    <w:p w14:paraId="5ACEEA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F05F1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(6.6)</w:t>
      </w:r>
    </w:p>
    <w:p w14:paraId="320362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CVSS:3.1/AV:N/AC:H/PR:H/UI:N/S:U/C:H/I:H/A:H</w:t>
      </w:r>
    </w:p>
    <w:p w14:paraId="46E6F06A" w14:textId="77777777" w:rsidR="00AC22DC" w:rsidRPr="00AC22DC" w:rsidRDefault="00AC22DC" w:rsidP="00AC22DC">
      <w:pPr>
        <w:suppressAutoHyphens/>
        <w:spacing w:after="0" w:line="240" w:lineRule="auto"/>
        <w:contextualSpacing/>
        <w:rPr>
          <w:rFonts w:ascii="Calibri" w:hAnsi="Calibri" w:cs="Calibri"/>
          <w:sz w:val="22"/>
        </w:rPr>
      </w:pPr>
    </w:p>
    <w:p w14:paraId="24A1EE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34840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http://logback.qos.ch/news.html</w:t>
      </w:r>
    </w:p>
    <w:p w14:paraId="35D5D2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https://cert-portal.siemens.com/productcert/pdf/ssa-371761.pdf</w:t>
      </w:r>
    </w:p>
    <w:p w14:paraId="66FC77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https://security.netapp.com/advisory/ntap-20211229-0001/</w:t>
      </w:r>
    </w:p>
    <w:p w14:paraId="7E7C37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FULLDISC - 20220721 Open-Xchange Security Advisory 2022-07-21</w:t>
      </w:r>
    </w:p>
    <w:p w14:paraId="7E7587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http://packetstormsecurity.com/files/167794/Open-Xchange-App-Suite-7.10.x-Cross-Site-Scripting-Command-Injection.html</w:t>
      </w:r>
    </w:p>
    <w:p w14:paraId="7DDAD1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https://github.com/cn-panda/logbackRceDemo</w:t>
      </w:r>
    </w:p>
    <w:p w14:paraId="4EB32D2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https://jira.qos.ch/browse/LOGBACK-1591</w:t>
      </w:r>
    </w:p>
    <w:p w14:paraId="4AD858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[CVE-2021-42550] CWE-502: Deserialization of Untrusted Data</w:t>
      </w:r>
    </w:p>
    <w:p w14:paraId="68BBD8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https://jira.qos.ch/browse/LOGBACK-1591</w:t>
      </w:r>
    </w:p>
    <w:p w14:paraId="0961B6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4AFB3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cpe:2.3:a:qos:logback:*:*:*:*:*:*:*:* versions up to (including) 1.2.7</w:t>
      </w:r>
    </w:p>
    <w:p w14:paraId="63859F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840CF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mongo-java-driver-2.4.jar</w:t>
      </w:r>
    </w:p>
    <w:p w14:paraId="0964DA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7D2071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Java Driver for MongoDB</w:t>
      </w:r>
    </w:p>
    <w:p w14:paraId="60A9F4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731396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Apache Software License, Version 2.0: http://www.apache.org/licenses/LICENSE-2.0.txt</w:t>
      </w:r>
    </w:p>
    <w:p w14:paraId="517DB0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C:\Users\rortiz10\.m2\repository\org\mongodb\mongo-java-driver\2.4\mongo-java-driver-2.4.jar</w:t>
      </w:r>
    </w:p>
    <w:p w14:paraId="5DF687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c1efdb80a0094ea01d8797810ed65325</w:t>
      </w:r>
    </w:p>
    <w:p w14:paraId="55B20C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f9bbd594f981d60f6a5b2d1ec3463b772355b64f</w:t>
      </w:r>
    </w:p>
    <w:p w14:paraId="2A9203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SHA256:1ee351cb02c492d69eb074cfa196242899e9e894ac5701ae2669cc07ec6f860e</w:t>
      </w:r>
    </w:p>
    <w:p w14:paraId="3E93FE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4E8DC0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Included by: </w:t>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com.snhu</w:t>
      </w:r>
      <w:proofErr w:type="spellEnd"/>
      <w:r w:rsidRPr="00AC22DC">
        <w:rPr>
          <w:rFonts w:ascii="Calibri" w:hAnsi="Calibri" w:cs="Calibri"/>
          <w:sz w:val="22"/>
        </w:rPr>
        <w:t>/Module2.2@0.0.1-</w:t>
      </w:r>
      <w:proofErr w:type="gramStart"/>
      <w:r w:rsidRPr="00AC22DC">
        <w:rPr>
          <w:rFonts w:ascii="Calibri" w:hAnsi="Calibri" w:cs="Calibri"/>
          <w:sz w:val="22"/>
        </w:rPr>
        <w:t>SNAPSHOT</w:t>
      </w:r>
      <w:proofErr w:type="gramEnd"/>
    </w:p>
    <w:p w14:paraId="2F0EAF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616FEB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1DB65F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org.mongodb</w:t>
      </w:r>
      <w:proofErr w:type="spellEnd"/>
      <w:r w:rsidRPr="00AC22DC">
        <w:rPr>
          <w:rFonts w:ascii="Calibri" w:hAnsi="Calibri" w:cs="Calibri"/>
          <w:sz w:val="22"/>
        </w:rPr>
        <w:t>/mongo-java-driver@2.4  (</w:t>
      </w:r>
      <w:proofErr w:type="spellStart"/>
      <w:r w:rsidRPr="00AC22DC">
        <w:rPr>
          <w:rFonts w:ascii="Calibri" w:hAnsi="Calibri" w:cs="Calibri"/>
          <w:sz w:val="22"/>
        </w:rPr>
        <w:t>Confidence:High</w:t>
      </w:r>
      <w:proofErr w:type="spellEnd"/>
      <w:r w:rsidRPr="00AC22DC">
        <w:rPr>
          <w:rFonts w:ascii="Calibri" w:hAnsi="Calibri" w:cs="Calibri"/>
          <w:sz w:val="22"/>
        </w:rPr>
        <w:t>)</w:t>
      </w:r>
    </w:p>
    <w:p w14:paraId="7875FD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cpe:2.3:a:mongodb:java_driver:2.4:*:*:*:*:*:*:*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6194B6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2119AC2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CVE-2021-20328 (OSSINDEX)  suppress</w:t>
      </w:r>
    </w:p>
    <w:p w14:paraId="70EF19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p>
    <w:p w14:paraId="1FBDDD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CWE-295 Improper Certificate Validation</w:t>
      </w:r>
    </w:p>
    <w:p w14:paraId="51E3DC6F" w14:textId="77777777" w:rsidR="00AC22DC" w:rsidRPr="00AC22DC" w:rsidRDefault="00AC22DC" w:rsidP="00AC22DC">
      <w:pPr>
        <w:suppressAutoHyphens/>
        <w:spacing w:after="0" w:line="240" w:lineRule="auto"/>
        <w:contextualSpacing/>
        <w:rPr>
          <w:rFonts w:ascii="Calibri" w:hAnsi="Calibri" w:cs="Calibri"/>
          <w:sz w:val="22"/>
        </w:rPr>
      </w:pPr>
    </w:p>
    <w:p w14:paraId="2D8C7F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2089C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(6.8)</w:t>
      </w:r>
    </w:p>
    <w:p w14:paraId="1F66CF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CVSS:3.1/AV:A/AC:H/PR:N/UI:N/S:U/C:H/I:H/A:N</w:t>
      </w:r>
    </w:p>
    <w:p w14:paraId="463823E3" w14:textId="77777777" w:rsidR="00AC22DC" w:rsidRPr="00AC22DC" w:rsidRDefault="00AC22DC" w:rsidP="00AC22DC">
      <w:pPr>
        <w:suppressAutoHyphens/>
        <w:spacing w:after="0" w:line="240" w:lineRule="auto"/>
        <w:contextualSpacing/>
        <w:rPr>
          <w:rFonts w:ascii="Calibri" w:hAnsi="Calibri" w:cs="Calibri"/>
          <w:sz w:val="22"/>
        </w:rPr>
      </w:pPr>
    </w:p>
    <w:p w14:paraId="72C5A8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3DD81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[CVE-2021-20328] CWE-295: Improper Certificate Validation</w:t>
      </w:r>
    </w:p>
    <w:p w14:paraId="03CD41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http://web.nvd.nist.gov/view/vuln/detail?vulnId=CVE-2021-20328</w:t>
      </w:r>
    </w:p>
    <w:p w14:paraId="744E09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https://jira.mongodb.org/browse/JAVA-4017</w:t>
      </w:r>
    </w:p>
    <w:p w14:paraId="70D9C7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(OSSINDEX):</w:t>
      </w:r>
    </w:p>
    <w:p w14:paraId="6DCBFE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cpe:2.3:a:org.mongodb:mongo-java-driver:2.4:*:*:*:*:*:*:*</w:t>
      </w:r>
    </w:p>
    <w:p w14:paraId="45F8B3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snakeyaml-1.25.jar</w:t>
      </w:r>
    </w:p>
    <w:p w14:paraId="70FB3A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710A60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YAML 1.1 parser and emitter for Java</w:t>
      </w:r>
    </w:p>
    <w:p w14:paraId="3637F0C7" w14:textId="77777777" w:rsidR="00AC22DC" w:rsidRPr="00AC22DC" w:rsidRDefault="00AC22DC" w:rsidP="00AC22DC">
      <w:pPr>
        <w:suppressAutoHyphens/>
        <w:spacing w:after="0" w:line="240" w:lineRule="auto"/>
        <w:contextualSpacing/>
        <w:rPr>
          <w:rFonts w:ascii="Calibri" w:hAnsi="Calibri" w:cs="Calibri"/>
          <w:sz w:val="22"/>
          <w:lang w:val="fr-FR"/>
        </w:rPr>
      </w:pPr>
      <w:proofErr w:type="gramStart"/>
      <w:r w:rsidRPr="00AC22DC">
        <w:rPr>
          <w:rFonts w:ascii="Calibri" w:hAnsi="Calibri" w:cs="Calibri"/>
          <w:sz w:val="22"/>
          <w:lang w:val="fr-FR"/>
        </w:rPr>
        <w:t>License:</w:t>
      </w:r>
      <w:proofErr w:type="gramEnd"/>
    </w:p>
    <w:p w14:paraId="1B1CC98D" w14:textId="77777777" w:rsidR="00AC22DC" w:rsidRPr="00AC22DC" w:rsidRDefault="00AC22DC" w:rsidP="00AC22DC">
      <w:pPr>
        <w:suppressAutoHyphens/>
        <w:spacing w:after="0" w:line="240" w:lineRule="auto"/>
        <w:contextualSpacing/>
        <w:rPr>
          <w:rFonts w:ascii="Calibri" w:hAnsi="Calibri" w:cs="Calibri"/>
          <w:sz w:val="22"/>
          <w:lang w:val="fr-FR"/>
        </w:rPr>
      </w:pPr>
      <w:r w:rsidRPr="00AC22DC">
        <w:rPr>
          <w:rFonts w:ascii="Calibri" w:hAnsi="Calibri" w:cs="Calibri"/>
          <w:sz w:val="22"/>
          <w:lang w:val="fr-FR"/>
        </w:rPr>
        <w:t>Apache License, Version 2.0: http://www.apache.org/licenses/LICENSE-2.0.txt</w:t>
      </w:r>
    </w:p>
    <w:p w14:paraId="3A6CF6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C:\Users\rortiz10\.m2\repository\org\yaml\snakeyaml\1.25\snakeyaml-1.25.jar</w:t>
      </w:r>
    </w:p>
    <w:p w14:paraId="0129E8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6f7d5b8f596047aae07a3bf6f23a0bf2</w:t>
      </w:r>
    </w:p>
    <w:p w14:paraId="3FD065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8b6e01ef661d8378ae6dd7b511a7f2a33fae1421</w:t>
      </w:r>
    </w:p>
    <w:p w14:paraId="38E510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SHA256:b50ef33187e7dc922b26dbe4dd0fdb3a9cf349e75a08b95269901548eee546eb</w:t>
      </w:r>
    </w:p>
    <w:p w14:paraId="46C7F3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runtime</w:t>
      </w:r>
      <w:proofErr w:type="gramEnd"/>
    </w:p>
    <w:p w14:paraId="7FC7CD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2F227E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595D37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681582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org.yaml</w:t>
      </w:r>
      <w:proofErr w:type="spellEnd"/>
      <w:r w:rsidRPr="00AC22DC">
        <w:rPr>
          <w:rFonts w:ascii="Calibri" w:hAnsi="Calibri" w:cs="Calibri"/>
          <w:sz w:val="22"/>
        </w:rPr>
        <w:t>/snakeyaml@1.25  (</w:t>
      </w:r>
      <w:proofErr w:type="spellStart"/>
      <w:r w:rsidRPr="00AC22DC">
        <w:rPr>
          <w:rFonts w:ascii="Calibri" w:hAnsi="Calibri" w:cs="Calibri"/>
          <w:sz w:val="22"/>
        </w:rPr>
        <w:t>Confidence:High</w:t>
      </w:r>
      <w:proofErr w:type="spellEnd"/>
      <w:r w:rsidRPr="00AC22DC">
        <w:rPr>
          <w:rFonts w:ascii="Calibri" w:hAnsi="Calibri" w:cs="Calibri"/>
          <w:sz w:val="22"/>
        </w:rPr>
        <w:t>)</w:t>
      </w:r>
    </w:p>
    <w:p w14:paraId="1C4407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cpe:2.3:a:snakeyaml_project:snakeyaml:1.25:*:*:*:*:*:*:*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8ED6B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473EB7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CVE-2022-1471  suppress</w:t>
      </w:r>
    </w:p>
    <w:p w14:paraId="4C02073A" w14:textId="77777777" w:rsidR="00AC22DC" w:rsidRPr="00AC22DC" w:rsidRDefault="00AC22DC" w:rsidP="00AC22DC">
      <w:pPr>
        <w:suppressAutoHyphens/>
        <w:spacing w:after="0" w:line="240" w:lineRule="auto"/>
        <w:contextualSpacing/>
        <w:rPr>
          <w:rFonts w:ascii="Calibri" w:hAnsi="Calibri" w:cs="Calibri"/>
          <w:sz w:val="22"/>
        </w:rPr>
      </w:pPr>
      <w:proofErr w:type="spellStart"/>
      <w:r w:rsidRPr="00AC22DC">
        <w:rPr>
          <w:rFonts w:ascii="Calibri" w:hAnsi="Calibri" w:cs="Calibri"/>
          <w:sz w:val="22"/>
        </w:rPr>
        <w:t>SnakeYaml's</w:t>
      </w:r>
      <w:proofErr w:type="spellEnd"/>
      <w:r w:rsidRPr="00AC22DC">
        <w:rPr>
          <w:rFonts w:ascii="Calibri" w:hAnsi="Calibri" w:cs="Calibri"/>
          <w:sz w:val="22"/>
        </w:rPr>
        <w:t xml:space="preserve"> Constructor() class does not restrict types which can be instantiated during deserialization. Deserializing </w:t>
      </w:r>
      <w:proofErr w:type="spellStart"/>
      <w:r w:rsidRPr="00AC22DC">
        <w:rPr>
          <w:rFonts w:ascii="Calibri" w:hAnsi="Calibri" w:cs="Calibri"/>
          <w:sz w:val="22"/>
        </w:rPr>
        <w:t>yaml</w:t>
      </w:r>
      <w:proofErr w:type="spellEnd"/>
      <w:r w:rsidRPr="00AC22DC">
        <w:rPr>
          <w:rFonts w:ascii="Calibri" w:hAnsi="Calibri" w:cs="Calibri"/>
          <w:sz w:val="22"/>
        </w:rPr>
        <w:t xml:space="preserve"> content provided by an attacker can lead to remote code execution. We recommend using </w:t>
      </w:r>
      <w:proofErr w:type="spellStart"/>
      <w:r w:rsidRPr="00AC22DC">
        <w:rPr>
          <w:rFonts w:ascii="Calibri" w:hAnsi="Calibri" w:cs="Calibri"/>
          <w:sz w:val="22"/>
        </w:rPr>
        <w:t>SnakeYaml's</w:t>
      </w:r>
      <w:proofErr w:type="spellEnd"/>
      <w:r w:rsidRPr="00AC22DC">
        <w:rPr>
          <w:rFonts w:ascii="Calibri" w:hAnsi="Calibri" w:cs="Calibri"/>
          <w:sz w:val="22"/>
        </w:rPr>
        <w:t xml:space="preserve"> </w:t>
      </w:r>
      <w:proofErr w:type="spellStart"/>
      <w:r w:rsidRPr="00AC22DC">
        <w:rPr>
          <w:rFonts w:ascii="Calibri" w:hAnsi="Calibri" w:cs="Calibri"/>
          <w:sz w:val="22"/>
        </w:rPr>
        <w:t>SafeConsturctor</w:t>
      </w:r>
      <w:proofErr w:type="spellEnd"/>
      <w:r w:rsidRPr="00AC22DC">
        <w:rPr>
          <w:rFonts w:ascii="Calibri" w:hAnsi="Calibri" w:cs="Calibri"/>
          <w:sz w:val="22"/>
        </w:rPr>
        <w:t xml:space="preserve"> when parsing untrusted content to restrict deserialization. We recommend upgrading to version 2.0 and beyond.</w:t>
      </w:r>
    </w:p>
    <w:p w14:paraId="04DC26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0CB12142" w14:textId="77777777" w:rsidR="00AC22DC" w:rsidRPr="00AC22DC" w:rsidRDefault="00AC22DC" w:rsidP="00AC22DC">
      <w:pPr>
        <w:suppressAutoHyphens/>
        <w:spacing w:after="0" w:line="240" w:lineRule="auto"/>
        <w:contextualSpacing/>
        <w:rPr>
          <w:rFonts w:ascii="Calibri" w:hAnsi="Calibri" w:cs="Calibri"/>
          <w:sz w:val="22"/>
        </w:rPr>
      </w:pPr>
    </w:p>
    <w:p w14:paraId="025588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652AD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4CC97F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69402769" w14:textId="77777777" w:rsidR="00AC22DC" w:rsidRPr="00AC22DC" w:rsidRDefault="00AC22DC" w:rsidP="00AC22DC">
      <w:pPr>
        <w:suppressAutoHyphens/>
        <w:spacing w:after="0" w:line="240" w:lineRule="auto"/>
        <w:contextualSpacing/>
        <w:rPr>
          <w:rFonts w:ascii="Calibri" w:hAnsi="Calibri" w:cs="Calibri"/>
          <w:sz w:val="22"/>
        </w:rPr>
      </w:pPr>
    </w:p>
    <w:p w14:paraId="5D34D5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EFB71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http://packetstormsecurity.com/files/175095/PyTorch-Model-Server-Registration-Deserialization-Remote-Code-Execution.html</w:t>
      </w:r>
    </w:p>
    <w:p w14:paraId="1F351C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https://bitbucket.org/snakeyaml/snakeyaml/issues/561/cve-2022-1471-vulnerability-in#comment-64581479</w:t>
      </w:r>
    </w:p>
    <w:p w14:paraId="538CF8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https://github.com/google/security-research/security/advisories/GHSA-mjmj-j48q-9wg2</w:t>
      </w:r>
    </w:p>
    <w:p w14:paraId="623521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https://github.com/mbechler/marshalsec</w:t>
      </w:r>
    </w:p>
    <w:p w14:paraId="2B4056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https://groups.google.com/g/kubernetes-security-announce/c/mwrakFaEdnc</w:t>
      </w:r>
    </w:p>
    <w:p w14:paraId="5E3B4B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https://security.netapp.com/advisory/ntap-20230818-0015/</w:t>
      </w:r>
    </w:p>
    <w:p w14:paraId="23D78E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https://www.github.com/mbechler/marshalsec/blob/master/marshalsec.pdf?raw=true</w:t>
      </w:r>
    </w:p>
    <w:p w14:paraId="1F8A4E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[CVE-2022-1471] CWE-20: Improper Input Validation</w:t>
      </w:r>
    </w:p>
    <w:p w14:paraId="17FA3B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http://web.nvd.nist.gov/view/vuln/detail?vulnId=CVE-2022-1471</w:t>
      </w:r>
    </w:p>
    <w:p w14:paraId="75D84D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https://github.com/google/security-research/security/advisories/GHSA-mjmj-j48q-9wg2</w:t>
      </w:r>
    </w:p>
    <w:p w14:paraId="063179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3321246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2.0</w:t>
      </w:r>
    </w:p>
    <w:p w14:paraId="197DEF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CVE-2017-18640  suppress</w:t>
      </w:r>
    </w:p>
    <w:p w14:paraId="0F595C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The Alias feature in </w:t>
      </w:r>
      <w:proofErr w:type="spellStart"/>
      <w:r w:rsidRPr="00AC22DC">
        <w:rPr>
          <w:rFonts w:ascii="Calibri" w:hAnsi="Calibri" w:cs="Calibri"/>
          <w:sz w:val="22"/>
        </w:rPr>
        <w:t>SnakeYAML</w:t>
      </w:r>
      <w:proofErr w:type="spellEnd"/>
      <w:r w:rsidRPr="00AC22DC">
        <w:rPr>
          <w:rFonts w:ascii="Calibri" w:hAnsi="Calibri" w:cs="Calibri"/>
          <w:sz w:val="22"/>
        </w:rPr>
        <w:t xml:space="preserve"> before 1.26 allows entity expansion during a load operation, a related issue to CVE-2003-1564.</w:t>
      </w:r>
    </w:p>
    <w:p w14:paraId="722F85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CWE-776 Improper Restriction of Recursive Entity References in DTDs ('XML Entity Expansion')</w:t>
      </w:r>
    </w:p>
    <w:p w14:paraId="242FA4D7" w14:textId="77777777" w:rsidR="00AC22DC" w:rsidRPr="00AC22DC" w:rsidRDefault="00AC22DC" w:rsidP="00AC22DC">
      <w:pPr>
        <w:suppressAutoHyphens/>
        <w:spacing w:after="0" w:line="240" w:lineRule="auto"/>
        <w:contextualSpacing/>
        <w:rPr>
          <w:rFonts w:ascii="Calibri" w:hAnsi="Calibri" w:cs="Calibri"/>
          <w:sz w:val="22"/>
        </w:rPr>
      </w:pPr>
    </w:p>
    <w:p w14:paraId="52D384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77EC1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74C08B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19ACED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A26E4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61182C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77699710" w14:textId="77777777" w:rsidR="00AC22DC" w:rsidRPr="00AC22DC" w:rsidRDefault="00AC22DC" w:rsidP="00AC22DC">
      <w:pPr>
        <w:suppressAutoHyphens/>
        <w:spacing w:after="0" w:line="240" w:lineRule="auto"/>
        <w:contextualSpacing/>
        <w:rPr>
          <w:rFonts w:ascii="Calibri" w:hAnsi="Calibri" w:cs="Calibri"/>
          <w:sz w:val="22"/>
        </w:rPr>
      </w:pPr>
    </w:p>
    <w:p w14:paraId="28D527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44695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FEDORA-2020-23012fafbc</w:t>
      </w:r>
    </w:p>
    <w:p w14:paraId="72CF04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FEDORA-2020-599514b47e</w:t>
      </w:r>
    </w:p>
    <w:p w14:paraId="0AFDEA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[atlas-commits] 20200915 [atlas] branch master updated: ATLAS-3940 :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 (#110)</w:t>
      </w:r>
    </w:p>
    <w:p w14:paraId="4A1311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[atlas-commits] 20200916 [atlas] 02/02: ATLAS-3940 :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 (#110)</w:t>
      </w:r>
    </w:p>
    <w:p w14:paraId="58A645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[atlas-dev] 20200907 [GitHub] [atlas] </w:t>
      </w:r>
      <w:proofErr w:type="spellStart"/>
      <w:r w:rsidRPr="00AC22DC">
        <w:rPr>
          <w:rFonts w:ascii="Calibri" w:hAnsi="Calibri" w:cs="Calibri"/>
          <w:sz w:val="22"/>
        </w:rPr>
        <w:t>crazylab</w:t>
      </w:r>
      <w:proofErr w:type="spellEnd"/>
      <w:r w:rsidRPr="00AC22DC">
        <w:rPr>
          <w:rFonts w:ascii="Calibri" w:hAnsi="Calibri" w:cs="Calibri"/>
          <w:sz w:val="22"/>
        </w:rPr>
        <w:t xml:space="preserve"> closed pull request #109: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7DB395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[atlas-dev] 20200907 [GitHub] [atlas] </w:t>
      </w:r>
      <w:proofErr w:type="spellStart"/>
      <w:r w:rsidRPr="00AC22DC">
        <w:rPr>
          <w:rFonts w:ascii="Calibri" w:hAnsi="Calibri" w:cs="Calibri"/>
          <w:sz w:val="22"/>
        </w:rPr>
        <w:t>crazylab</w:t>
      </w:r>
      <w:proofErr w:type="spellEnd"/>
      <w:r w:rsidRPr="00AC22DC">
        <w:rPr>
          <w:rFonts w:ascii="Calibri" w:hAnsi="Calibri" w:cs="Calibri"/>
          <w:sz w:val="22"/>
        </w:rPr>
        <w:t xml:space="preserve"> opened a new pull request #109: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6D8BAA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[atlas-dev] 20200907 [GitHub] [atlas] </w:t>
      </w:r>
      <w:proofErr w:type="spellStart"/>
      <w:r w:rsidRPr="00AC22DC">
        <w:rPr>
          <w:rFonts w:ascii="Calibri" w:hAnsi="Calibri" w:cs="Calibri"/>
          <w:sz w:val="22"/>
        </w:rPr>
        <w:t>crazylab</w:t>
      </w:r>
      <w:proofErr w:type="spellEnd"/>
      <w:r w:rsidRPr="00AC22DC">
        <w:rPr>
          <w:rFonts w:ascii="Calibri" w:hAnsi="Calibri" w:cs="Calibri"/>
          <w:sz w:val="22"/>
        </w:rPr>
        <w:t xml:space="preserve"> opened a new pull request #110: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221D63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[atlas-dev] 20200914 [GitHub] [atlas] </w:t>
      </w:r>
      <w:proofErr w:type="spellStart"/>
      <w:r w:rsidRPr="00AC22DC">
        <w:rPr>
          <w:rFonts w:ascii="Calibri" w:hAnsi="Calibri" w:cs="Calibri"/>
          <w:sz w:val="22"/>
        </w:rPr>
        <w:t>nixonrodrigues</w:t>
      </w:r>
      <w:proofErr w:type="spellEnd"/>
      <w:r w:rsidRPr="00AC22DC">
        <w:rPr>
          <w:rFonts w:ascii="Calibri" w:hAnsi="Calibri" w:cs="Calibri"/>
          <w:sz w:val="22"/>
        </w:rPr>
        <w:t xml:space="preserve"> commented on pull request #110: ATLAS-3940 :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5C834D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[atlas-dev] 20200914 [</w:t>
      </w:r>
      <w:proofErr w:type="spellStart"/>
      <w:r w:rsidRPr="00AC22DC">
        <w:rPr>
          <w:rFonts w:ascii="Calibri" w:hAnsi="Calibri" w:cs="Calibri"/>
          <w:sz w:val="22"/>
        </w:rPr>
        <w:t>jira</w:t>
      </w:r>
      <w:proofErr w:type="spellEnd"/>
      <w:r w:rsidRPr="00AC22DC">
        <w:rPr>
          <w:rFonts w:ascii="Calibri" w:hAnsi="Calibri" w:cs="Calibri"/>
          <w:sz w:val="22"/>
        </w:rPr>
        <w:t xml:space="preserve">] [Created] (ATLAS-3940)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343C90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[atlas-dev] 20200914 [</w:t>
      </w:r>
      <w:proofErr w:type="spellStart"/>
      <w:r w:rsidRPr="00AC22DC">
        <w:rPr>
          <w:rFonts w:ascii="Calibri" w:hAnsi="Calibri" w:cs="Calibri"/>
          <w:sz w:val="22"/>
        </w:rPr>
        <w:t>jira</w:t>
      </w:r>
      <w:proofErr w:type="spellEnd"/>
      <w:r w:rsidRPr="00AC22DC">
        <w:rPr>
          <w:rFonts w:ascii="Calibri" w:hAnsi="Calibri" w:cs="Calibri"/>
          <w:sz w:val="22"/>
        </w:rPr>
        <w:t xml:space="preserve">] [Updated] (ATLAS-3940)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127303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[atlas-dev] 20200915 [GitHub] [atlas] </w:t>
      </w:r>
      <w:proofErr w:type="spellStart"/>
      <w:r w:rsidRPr="00AC22DC">
        <w:rPr>
          <w:rFonts w:ascii="Calibri" w:hAnsi="Calibri" w:cs="Calibri"/>
          <w:sz w:val="22"/>
        </w:rPr>
        <w:t>nixonrodrigues</w:t>
      </w:r>
      <w:proofErr w:type="spellEnd"/>
      <w:r w:rsidRPr="00AC22DC">
        <w:rPr>
          <w:rFonts w:ascii="Calibri" w:hAnsi="Calibri" w:cs="Calibri"/>
          <w:sz w:val="22"/>
        </w:rPr>
        <w:t xml:space="preserve"> merged pull request #110: ATLAS-3940 :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614916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[atlas-dev] 20200915 [</w:t>
      </w:r>
      <w:proofErr w:type="spellStart"/>
      <w:r w:rsidRPr="00AC22DC">
        <w:rPr>
          <w:rFonts w:ascii="Calibri" w:hAnsi="Calibri" w:cs="Calibri"/>
          <w:sz w:val="22"/>
        </w:rPr>
        <w:t>jira</w:t>
      </w:r>
      <w:proofErr w:type="spellEnd"/>
      <w:r w:rsidRPr="00AC22DC">
        <w:rPr>
          <w:rFonts w:ascii="Calibri" w:hAnsi="Calibri" w:cs="Calibri"/>
          <w:sz w:val="22"/>
        </w:rPr>
        <w:t xml:space="preserve">] [Commented] (ATLAS-3940)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4BF464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[atlas-dev] 20200916 [</w:t>
      </w:r>
      <w:proofErr w:type="spellStart"/>
      <w:r w:rsidRPr="00AC22DC">
        <w:rPr>
          <w:rFonts w:ascii="Calibri" w:hAnsi="Calibri" w:cs="Calibri"/>
          <w:sz w:val="22"/>
        </w:rPr>
        <w:t>jira</w:t>
      </w:r>
      <w:proofErr w:type="spellEnd"/>
      <w:r w:rsidRPr="00AC22DC">
        <w:rPr>
          <w:rFonts w:ascii="Calibri" w:hAnsi="Calibri" w:cs="Calibri"/>
          <w:sz w:val="22"/>
        </w:rPr>
        <w:t xml:space="preserve">] [Commented] (ATLAS-3940) Upgrade </w:t>
      </w:r>
      <w:proofErr w:type="spellStart"/>
      <w:r w:rsidRPr="00AC22DC">
        <w:rPr>
          <w:rFonts w:ascii="Calibri" w:hAnsi="Calibri" w:cs="Calibri"/>
          <w:sz w:val="22"/>
        </w:rPr>
        <w:t>snakeyaml</w:t>
      </w:r>
      <w:proofErr w:type="spellEnd"/>
      <w:r w:rsidRPr="00AC22DC">
        <w:rPr>
          <w:rFonts w:ascii="Calibri" w:hAnsi="Calibri" w:cs="Calibri"/>
          <w:sz w:val="22"/>
        </w:rPr>
        <w:t xml:space="preserve"> to a version without CVE-2017-18640</w:t>
      </w:r>
    </w:p>
    <w:p w14:paraId="79D0387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20200930 [</w:t>
      </w:r>
      <w:proofErr w:type="spellStart"/>
      <w:r w:rsidRPr="00AC22DC">
        <w:rPr>
          <w:rFonts w:ascii="Calibri" w:hAnsi="Calibri" w:cs="Calibri"/>
          <w:sz w:val="22"/>
        </w:rPr>
        <w:t>jira</w:t>
      </w:r>
      <w:proofErr w:type="spellEnd"/>
      <w:r w:rsidRPr="00AC22DC">
        <w:rPr>
          <w:rFonts w:ascii="Calibri" w:hAnsi="Calibri" w:cs="Calibri"/>
          <w:sz w:val="22"/>
        </w:rPr>
        <w:t xml:space="preserve">] [Comment Edited]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441387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20200930 [</w:t>
      </w:r>
      <w:proofErr w:type="spellStart"/>
      <w:r w:rsidRPr="00AC22DC">
        <w:rPr>
          <w:rFonts w:ascii="Calibri" w:hAnsi="Calibri" w:cs="Calibri"/>
          <w:sz w:val="22"/>
        </w:rPr>
        <w:t>jira</w:t>
      </w:r>
      <w:proofErr w:type="spellEnd"/>
      <w:r w:rsidRPr="00AC22DC">
        <w:rPr>
          <w:rFonts w:ascii="Calibri" w:hAnsi="Calibri" w:cs="Calibri"/>
          <w:sz w:val="22"/>
        </w:rPr>
        <w:t xml:space="preserve">] [Commented]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3C41F1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20200930 [</w:t>
      </w:r>
      <w:proofErr w:type="spellStart"/>
      <w:r w:rsidRPr="00AC22DC">
        <w:rPr>
          <w:rFonts w:ascii="Calibri" w:hAnsi="Calibri" w:cs="Calibri"/>
          <w:sz w:val="22"/>
        </w:rPr>
        <w:t>jira</w:t>
      </w:r>
      <w:proofErr w:type="spellEnd"/>
      <w:r w:rsidRPr="00AC22DC">
        <w:rPr>
          <w:rFonts w:ascii="Calibri" w:hAnsi="Calibri" w:cs="Calibri"/>
          <w:sz w:val="22"/>
        </w:rPr>
        <w:t xml:space="preserve">] [Created]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48DF3C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20200930 [</w:t>
      </w:r>
      <w:proofErr w:type="spellStart"/>
      <w:r w:rsidRPr="00AC22DC">
        <w:rPr>
          <w:rFonts w:ascii="Calibri" w:hAnsi="Calibri" w:cs="Calibri"/>
          <w:sz w:val="22"/>
        </w:rPr>
        <w:t>jira</w:t>
      </w:r>
      <w:proofErr w:type="spellEnd"/>
      <w:r w:rsidRPr="00AC22DC">
        <w:rPr>
          <w:rFonts w:ascii="Calibri" w:hAnsi="Calibri" w:cs="Calibri"/>
          <w:sz w:val="22"/>
        </w:rPr>
        <w:t xml:space="preserve">] [Updated]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371FD4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20201001 [</w:t>
      </w:r>
      <w:proofErr w:type="spellStart"/>
      <w:r w:rsidRPr="00AC22DC">
        <w:rPr>
          <w:rFonts w:ascii="Calibri" w:hAnsi="Calibri" w:cs="Calibri"/>
          <w:sz w:val="22"/>
        </w:rPr>
        <w:t>jira</w:t>
      </w:r>
      <w:proofErr w:type="spellEnd"/>
      <w:r w:rsidRPr="00AC22DC">
        <w:rPr>
          <w:rFonts w:ascii="Calibri" w:hAnsi="Calibri" w:cs="Calibri"/>
          <w:sz w:val="22"/>
        </w:rPr>
        <w:t xml:space="preserve">] [Commented]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5B2399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20201002 [</w:t>
      </w:r>
      <w:proofErr w:type="spellStart"/>
      <w:r w:rsidRPr="00AC22DC">
        <w:rPr>
          <w:rFonts w:ascii="Calibri" w:hAnsi="Calibri" w:cs="Calibri"/>
          <w:sz w:val="22"/>
        </w:rPr>
        <w:t>jira</w:t>
      </w:r>
      <w:proofErr w:type="spellEnd"/>
      <w:r w:rsidRPr="00AC22DC">
        <w:rPr>
          <w:rFonts w:ascii="Calibri" w:hAnsi="Calibri" w:cs="Calibri"/>
          <w:sz w:val="22"/>
        </w:rPr>
        <w:t xml:space="preserve">] [Comment Edited]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7FB385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20201002 [</w:t>
      </w:r>
      <w:proofErr w:type="spellStart"/>
      <w:r w:rsidRPr="00AC22DC">
        <w:rPr>
          <w:rFonts w:ascii="Calibri" w:hAnsi="Calibri" w:cs="Calibri"/>
          <w:sz w:val="22"/>
        </w:rPr>
        <w:t>jira</w:t>
      </w:r>
      <w:proofErr w:type="spellEnd"/>
      <w:r w:rsidRPr="00AC22DC">
        <w:rPr>
          <w:rFonts w:ascii="Calibri" w:hAnsi="Calibri" w:cs="Calibri"/>
          <w:sz w:val="22"/>
        </w:rPr>
        <w:t xml:space="preserve">] [Commented]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251C24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20201007 [</w:t>
      </w:r>
      <w:proofErr w:type="spellStart"/>
      <w:r w:rsidRPr="00AC22DC">
        <w:rPr>
          <w:rFonts w:ascii="Calibri" w:hAnsi="Calibri" w:cs="Calibri"/>
          <w:sz w:val="22"/>
        </w:rPr>
        <w:t>jira</w:t>
      </w:r>
      <w:proofErr w:type="spellEnd"/>
      <w:r w:rsidRPr="00AC22DC">
        <w:rPr>
          <w:rFonts w:ascii="Calibri" w:hAnsi="Calibri" w:cs="Calibri"/>
          <w:sz w:val="22"/>
        </w:rPr>
        <w:t xml:space="preserve">] [Commented]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43B6D6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20201007 [</w:t>
      </w:r>
      <w:proofErr w:type="spellStart"/>
      <w:r w:rsidRPr="00AC22DC">
        <w:rPr>
          <w:rFonts w:ascii="Calibri" w:hAnsi="Calibri" w:cs="Calibri"/>
          <w:sz w:val="22"/>
        </w:rPr>
        <w:t>jira</w:t>
      </w:r>
      <w:proofErr w:type="spellEnd"/>
      <w:r w:rsidRPr="00AC22DC">
        <w:rPr>
          <w:rFonts w:ascii="Calibri" w:hAnsi="Calibri" w:cs="Calibri"/>
          <w:sz w:val="22"/>
        </w:rPr>
        <w:t xml:space="preserve">] [Updated]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5845A5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20201009 [</w:t>
      </w:r>
      <w:proofErr w:type="spellStart"/>
      <w:r w:rsidRPr="00AC22DC">
        <w:rPr>
          <w:rFonts w:ascii="Calibri" w:hAnsi="Calibri" w:cs="Calibri"/>
          <w:sz w:val="22"/>
        </w:rPr>
        <w:t>cassandra</w:t>
      </w:r>
      <w:proofErr w:type="spellEnd"/>
      <w:r w:rsidRPr="00AC22DC">
        <w:rPr>
          <w:rFonts w:ascii="Calibri" w:hAnsi="Calibri" w:cs="Calibri"/>
          <w:sz w:val="22"/>
        </w:rPr>
        <w:t xml:space="preserve">] branch trunk updated: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02DD65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20201009 [</w:t>
      </w:r>
      <w:proofErr w:type="spellStart"/>
      <w:r w:rsidRPr="00AC22DC">
        <w:rPr>
          <w:rFonts w:ascii="Calibri" w:hAnsi="Calibri" w:cs="Calibri"/>
          <w:sz w:val="22"/>
        </w:rPr>
        <w:t>jira</w:t>
      </w:r>
      <w:proofErr w:type="spellEnd"/>
      <w:r w:rsidRPr="00AC22DC">
        <w:rPr>
          <w:rFonts w:ascii="Calibri" w:hAnsi="Calibri" w:cs="Calibri"/>
          <w:sz w:val="22"/>
        </w:rPr>
        <w:t xml:space="preserve">] [Comment Edited]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027D00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20201009 [</w:t>
      </w:r>
      <w:proofErr w:type="spellStart"/>
      <w:r w:rsidRPr="00AC22DC">
        <w:rPr>
          <w:rFonts w:ascii="Calibri" w:hAnsi="Calibri" w:cs="Calibri"/>
          <w:sz w:val="22"/>
        </w:rPr>
        <w:t>jira</w:t>
      </w:r>
      <w:proofErr w:type="spellEnd"/>
      <w:r w:rsidRPr="00AC22DC">
        <w:rPr>
          <w:rFonts w:ascii="Calibri" w:hAnsi="Calibri" w:cs="Calibri"/>
          <w:sz w:val="22"/>
        </w:rPr>
        <w:t xml:space="preserve">] [Commented]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107E59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-commits] 20201009 [</w:t>
      </w:r>
      <w:proofErr w:type="spellStart"/>
      <w:r w:rsidRPr="00AC22DC">
        <w:rPr>
          <w:rFonts w:ascii="Calibri" w:hAnsi="Calibri" w:cs="Calibri"/>
          <w:sz w:val="22"/>
        </w:rPr>
        <w:t>jira</w:t>
      </w:r>
      <w:proofErr w:type="spellEnd"/>
      <w:r w:rsidRPr="00AC22DC">
        <w:rPr>
          <w:rFonts w:ascii="Calibri" w:hAnsi="Calibri" w:cs="Calibri"/>
          <w:sz w:val="22"/>
        </w:rPr>
        <w:t xml:space="preserve">] [Updated] (CASSANDRA-16150)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&gt;= 1.26 version for CVE-2017-18640 fix</w:t>
      </w:r>
    </w:p>
    <w:p w14:paraId="5A464A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cassandra</w:t>
      </w:r>
      <w:proofErr w:type="spellEnd"/>
      <w:r w:rsidRPr="00AC22DC">
        <w:rPr>
          <w:rFonts w:ascii="Calibri" w:hAnsi="Calibri" w:cs="Calibri"/>
          <w:sz w:val="22"/>
        </w:rPr>
        <w:t>-pr] 20200907 [GitHub] [</w:t>
      </w:r>
      <w:proofErr w:type="spellStart"/>
      <w:r w:rsidRPr="00AC22DC">
        <w:rPr>
          <w:rFonts w:ascii="Calibri" w:hAnsi="Calibri" w:cs="Calibri"/>
          <w:sz w:val="22"/>
        </w:rPr>
        <w:t>cassandra</w:t>
      </w:r>
      <w:proofErr w:type="spellEnd"/>
      <w:r w:rsidRPr="00AC22DC">
        <w:rPr>
          <w:rFonts w:ascii="Calibri" w:hAnsi="Calibri" w:cs="Calibri"/>
          <w:sz w:val="22"/>
        </w:rPr>
        <w:t xml:space="preserve">] </w:t>
      </w:r>
      <w:proofErr w:type="spellStart"/>
      <w:r w:rsidRPr="00AC22DC">
        <w:rPr>
          <w:rFonts w:ascii="Calibri" w:hAnsi="Calibri" w:cs="Calibri"/>
          <w:sz w:val="22"/>
        </w:rPr>
        <w:t>crazylab</w:t>
      </w:r>
      <w:proofErr w:type="spellEnd"/>
      <w:r w:rsidRPr="00AC22DC">
        <w:rPr>
          <w:rFonts w:ascii="Calibri" w:hAnsi="Calibri" w:cs="Calibri"/>
          <w:sz w:val="22"/>
        </w:rPr>
        <w:t xml:space="preserve"> opened a new pull request #736: Upgrade to a </w:t>
      </w:r>
      <w:proofErr w:type="spellStart"/>
      <w:r w:rsidRPr="00AC22DC">
        <w:rPr>
          <w:rFonts w:ascii="Calibri" w:hAnsi="Calibri" w:cs="Calibri"/>
          <w:sz w:val="22"/>
        </w:rPr>
        <w:t>snakeyaml</w:t>
      </w:r>
      <w:proofErr w:type="spellEnd"/>
      <w:r w:rsidRPr="00AC22DC">
        <w:rPr>
          <w:rFonts w:ascii="Calibri" w:hAnsi="Calibri" w:cs="Calibri"/>
          <w:sz w:val="22"/>
        </w:rPr>
        <w:t xml:space="preserve"> version without CVE</w:t>
      </w:r>
    </w:p>
    <w:p w14:paraId="559794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-common-commits] 20201028 [</w:t>
      </w:r>
      <w:proofErr w:type="spellStart"/>
      <w:r w:rsidRPr="00AC22DC">
        <w:rPr>
          <w:rFonts w:ascii="Calibri" w:hAnsi="Calibri" w:cs="Calibri"/>
          <w:sz w:val="22"/>
        </w:rPr>
        <w:t>hadoop</w:t>
      </w:r>
      <w:proofErr w:type="spellEnd"/>
      <w:r w:rsidRPr="00AC22DC">
        <w:rPr>
          <w:rFonts w:ascii="Calibri" w:hAnsi="Calibri" w:cs="Calibri"/>
          <w:sz w:val="22"/>
        </w:rPr>
        <w:t xml:space="preserve">] branch branch-3.3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 Contributed by Brahma Reddy </w:t>
      </w:r>
      <w:proofErr w:type="spellStart"/>
      <w:r w:rsidRPr="00AC22DC">
        <w:rPr>
          <w:rFonts w:ascii="Calibri" w:hAnsi="Calibri" w:cs="Calibri"/>
          <w:sz w:val="22"/>
        </w:rPr>
        <w:t>Battula</w:t>
      </w:r>
      <w:proofErr w:type="spellEnd"/>
      <w:r w:rsidRPr="00AC22DC">
        <w:rPr>
          <w:rFonts w:ascii="Calibri" w:hAnsi="Calibri" w:cs="Calibri"/>
          <w:sz w:val="22"/>
        </w:rPr>
        <w:t>.</w:t>
      </w:r>
    </w:p>
    <w:p w14:paraId="333638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-common-commits] 20201028 [</w:t>
      </w:r>
      <w:proofErr w:type="spellStart"/>
      <w:r w:rsidRPr="00AC22DC">
        <w:rPr>
          <w:rFonts w:ascii="Calibri" w:hAnsi="Calibri" w:cs="Calibri"/>
          <w:sz w:val="22"/>
        </w:rPr>
        <w:t>hadoop</w:t>
      </w:r>
      <w:proofErr w:type="spellEnd"/>
      <w:r w:rsidRPr="00AC22DC">
        <w:rPr>
          <w:rFonts w:ascii="Calibri" w:hAnsi="Calibri" w:cs="Calibri"/>
          <w:sz w:val="22"/>
        </w:rPr>
        <w:t xml:space="preserve">] branch trunk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 Contributed by Brahma Reddy </w:t>
      </w:r>
      <w:proofErr w:type="spellStart"/>
      <w:r w:rsidRPr="00AC22DC">
        <w:rPr>
          <w:rFonts w:ascii="Calibri" w:hAnsi="Calibri" w:cs="Calibri"/>
          <w:sz w:val="22"/>
        </w:rPr>
        <w:t>Battula</w:t>
      </w:r>
      <w:proofErr w:type="spellEnd"/>
      <w:r w:rsidRPr="00AC22DC">
        <w:rPr>
          <w:rFonts w:ascii="Calibri" w:hAnsi="Calibri" w:cs="Calibri"/>
          <w:sz w:val="22"/>
        </w:rPr>
        <w:t>.</w:t>
      </w:r>
    </w:p>
    <w:p w14:paraId="4232AB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-common-commits] 20211008 [</w:t>
      </w:r>
      <w:proofErr w:type="spellStart"/>
      <w:r w:rsidRPr="00AC22DC">
        <w:rPr>
          <w:rFonts w:ascii="Calibri" w:hAnsi="Calibri" w:cs="Calibri"/>
          <w:sz w:val="22"/>
        </w:rPr>
        <w:t>hadoop</w:t>
      </w:r>
      <w:proofErr w:type="spellEnd"/>
      <w:r w:rsidRPr="00AC22DC">
        <w:rPr>
          <w:rFonts w:ascii="Calibri" w:hAnsi="Calibri" w:cs="Calibri"/>
          <w:sz w:val="22"/>
        </w:rPr>
        <w:t xml:space="preserve">] branch branch-3.2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 Contributed by Brahma Reddy </w:t>
      </w:r>
      <w:proofErr w:type="spellStart"/>
      <w:r w:rsidRPr="00AC22DC">
        <w:rPr>
          <w:rFonts w:ascii="Calibri" w:hAnsi="Calibri" w:cs="Calibri"/>
          <w:sz w:val="22"/>
        </w:rPr>
        <w:t>Battula</w:t>
      </w:r>
      <w:proofErr w:type="spellEnd"/>
      <w:r w:rsidRPr="00AC22DC">
        <w:rPr>
          <w:rFonts w:ascii="Calibri" w:hAnsi="Calibri" w:cs="Calibri"/>
          <w:sz w:val="22"/>
        </w:rPr>
        <w:t>.</w:t>
      </w:r>
    </w:p>
    <w:p w14:paraId="2CF39B7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-common-commits] 20211008 [</w:t>
      </w:r>
      <w:proofErr w:type="spellStart"/>
      <w:r w:rsidRPr="00AC22DC">
        <w:rPr>
          <w:rFonts w:ascii="Calibri" w:hAnsi="Calibri" w:cs="Calibri"/>
          <w:sz w:val="22"/>
        </w:rPr>
        <w:t>hadoop</w:t>
      </w:r>
      <w:proofErr w:type="spellEnd"/>
      <w:r w:rsidRPr="00AC22DC">
        <w:rPr>
          <w:rFonts w:ascii="Calibri" w:hAnsi="Calibri" w:cs="Calibri"/>
          <w:sz w:val="22"/>
        </w:rPr>
        <w:t xml:space="preserve">] branch branch-3.2.3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 Contributed by Brahma Reddy </w:t>
      </w:r>
      <w:proofErr w:type="spellStart"/>
      <w:r w:rsidRPr="00AC22DC">
        <w:rPr>
          <w:rFonts w:ascii="Calibri" w:hAnsi="Calibri" w:cs="Calibri"/>
          <w:sz w:val="22"/>
        </w:rPr>
        <w:t>Battula</w:t>
      </w:r>
      <w:proofErr w:type="spellEnd"/>
      <w:r w:rsidRPr="00AC22DC">
        <w:rPr>
          <w:rFonts w:ascii="Calibri" w:hAnsi="Calibri" w:cs="Calibri"/>
          <w:sz w:val="22"/>
        </w:rPr>
        <w:t>.</w:t>
      </w:r>
    </w:p>
    <w:p w14:paraId="189F55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-common-dev] 20200830 [</w:t>
      </w:r>
      <w:proofErr w:type="spellStart"/>
      <w:r w:rsidRPr="00AC22DC">
        <w:rPr>
          <w:rFonts w:ascii="Calibri" w:hAnsi="Calibri" w:cs="Calibri"/>
          <w:sz w:val="22"/>
        </w:rPr>
        <w:t>jira</w:t>
      </w:r>
      <w:proofErr w:type="spellEnd"/>
      <w:r w:rsidRPr="00AC22DC">
        <w:rPr>
          <w:rFonts w:ascii="Calibri" w:hAnsi="Calibri" w:cs="Calibri"/>
          <w:sz w:val="22"/>
        </w:rPr>
        <w:t xml:space="preserve">] [Created]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3393AD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20200830 [</w:t>
      </w:r>
      <w:proofErr w:type="spellStart"/>
      <w:r w:rsidRPr="00AC22DC">
        <w:rPr>
          <w:rFonts w:ascii="Calibri" w:hAnsi="Calibri" w:cs="Calibri"/>
          <w:sz w:val="22"/>
        </w:rPr>
        <w:t>jira</w:t>
      </w:r>
      <w:proofErr w:type="spellEnd"/>
      <w:r w:rsidRPr="00AC22DC">
        <w:rPr>
          <w:rFonts w:ascii="Calibri" w:hAnsi="Calibri" w:cs="Calibri"/>
          <w:sz w:val="22"/>
        </w:rPr>
        <w:t xml:space="preserve">] [Created]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437BFD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20200830 [</w:t>
      </w:r>
      <w:proofErr w:type="spellStart"/>
      <w:r w:rsidRPr="00AC22DC">
        <w:rPr>
          <w:rFonts w:ascii="Calibri" w:hAnsi="Calibri" w:cs="Calibri"/>
          <w:sz w:val="22"/>
        </w:rPr>
        <w:t>jira</w:t>
      </w:r>
      <w:proofErr w:type="spellEnd"/>
      <w:r w:rsidRPr="00AC22DC">
        <w:rPr>
          <w:rFonts w:ascii="Calibri" w:hAnsi="Calibri" w:cs="Calibri"/>
          <w:sz w:val="22"/>
        </w:rPr>
        <w:t xml:space="preserve">]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06B718E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20200831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3943B7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20200909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75EA4C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20201026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38879B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20201027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45730A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20201028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695E51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20201028 [</w:t>
      </w:r>
      <w:proofErr w:type="spellStart"/>
      <w:r w:rsidRPr="00AC22DC">
        <w:rPr>
          <w:rFonts w:ascii="Calibri" w:hAnsi="Calibri" w:cs="Calibri"/>
          <w:sz w:val="22"/>
        </w:rPr>
        <w:t>jira</w:t>
      </w:r>
      <w:proofErr w:type="spellEnd"/>
      <w:r w:rsidRPr="00AC22DC">
        <w:rPr>
          <w:rFonts w:ascii="Calibri" w:hAnsi="Calibri" w:cs="Calibri"/>
          <w:sz w:val="22"/>
        </w:rPr>
        <w:t xml:space="preserve">]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626225C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20211006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6A503A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20211008 [</w:t>
      </w:r>
      <w:proofErr w:type="spellStart"/>
      <w:r w:rsidRPr="00AC22DC">
        <w:rPr>
          <w:rFonts w:ascii="Calibri" w:hAnsi="Calibri" w:cs="Calibri"/>
          <w:sz w:val="22"/>
        </w:rPr>
        <w:t>jira</w:t>
      </w:r>
      <w:proofErr w:type="spellEnd"/>
      <w:r w:rsidRPr="00AC22DC">
        <w:rPr>
          <w:rFonts w:ascii="Calibri" w:hAnsi="Calibri" w:cs="Calibri"/>
          <w:sz w:val="22"/>
        </w:rPr>
        <w:t xml:space="preserve">] [Commented]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22E420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hadoop</w:t>
      </w:r>
      <w:proofErr w:type="spellEnd"/>
      <w:r w:rsidRPr="00AC22DC">
        <w:rPr>
          <w:rFonts w:ascii="Calibri" w:hAnsi="Calibri" w:cs="Calibri"/>
          <w:sz w:val="22"/>
        </w:rPr>
        <w:t>-common-issues] 20211008 [</w:t>
      </w:r>
      <w:proofErr w:type="spellStart"/>
      <w:r w:rsidRPr="00AC22DC">
        <w:rPr>
          <w:rFonts w:ascii="Calibri" w:hAnsi="Calibri" w:cs="Calibri"/>
          <w:sz w:val="22"/>
        </w:rPr>
        <w:t>jira</w:t>
      </w:r>
      <w:proofErr w:type="spellEnd"/>
      <w:r w:rsidRPr="00AC22DC">
        <w:rPr>
          <w:rFonts w:ascii="Calibri" w:hAnsi="Calibri" w:cs="Calibri"/>
          <w:sz w:val="22"/>
        </w:rPr>
        <w:t xml:space="preserve">] [Updated] (HADOOP-17236) Bump up </w:t>
      </w:r>
      <w:proofErr w:type="spellStart"/>
      <w:r w:rsidRPr="00AC22DC">
        <w:rPr>
          <w:rFonts w:ascii="Calibri" w:hAnsi="Calibri" w:cs="Calibri"/>
          <w:sz w:val="22"/>
        </w:rPr>
        <w:t>snakeyaml</w:t>
      </w:r>
      <w:proofErr w:type="spellEnd"/>
      <w:r w:rsidRPr="00AC22DC">
        <w:rPr>
          <w:rFonts w:ascii="Calibri" w:hAnsi="Calibri" w:cs="Calibri"/>
          <w:sz w:val="22"/>
        </w:rPr>
        <w:t xml:space="preserve"> to 1.26 to mitigate CVE-2017-18640</w:t>
      </w:r>
    </w:p>
    <w:p w14:paraId="24B415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kafka</w:t>
      </w:r>
      <w:proofErr w:type="spellEnd"/>
      <w:r w:rsidRPr="00AC22DC">
        <w:rPr>
          <w:rFonts w:ascii="Calibri" w:hAnsi="Calibri" w:cs="Calibri"/>
          <w:sz w:val="22"/>
        </w:rPr>
        <w:t>-users] 20210617 vulnerabilities</w:t>
      </w:r>
    </w:p>
    <w:p w14:paraId="2BAD7C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[phoenix-dev] 20210419 [GitHub] [phoenix-</w:t>
      </w:r>
      <w:proofErr w:type="spellStart"/>
      <w:r w:rsidRPr="00AC22DC">
        <w:rPr>
          <w:rFonts w:ascii="Calibri" w:hAnsi="Calibri" w:cs="Calibri"/>
          <w:sz w:val="22"/>
        </w:rPr>
        <w:t>omid</w:t>
      </w:r>
      <w:proofErr w:type="spellEnd"/>
      <w:r w:rsidRPr="00AC22DC">
        <w:rPr>
          <w:rFonts w:ascii="Calibri" w:hAnsi="Calibri" w:cs="Calibri"/>
          <w:sz w:val="22"/>
        </w:rPr>
        <w:t xml:space="preserve">] </w:t>
      </w:r>
      <w:proofErr w:type="spellStart"/>
      <w:r w:rsidRPr="00AC22DC">
        <w:rPr>
          <w:rFonts w:ascii="Calibri" w:hAnsi="Calibri" w:cs="Calibri"/>
          <w:sz w:val="22"/>
        </w:rPr>
        <w:t>richardantal</w:t>
      </w:r>
      <w:proofErr w:type="spellEnd"/>
      <w:r w:rsidRPr="00AC22DC">
        <w:rPr>
          <w:rFonts w:ascii="Calibri" w:hAnsi="Calibri" w:cs="Calibri"/>
          <w:sz w:val="22"/>
        </w:rPr>
        <w:t xml:space="preserve"> opened a new pull request #93: OMID-207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1.26 due to CVE-2017-18640</w:t>
      </w:r>
    </w:p>
    <w:p w14:paraId="399F65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[phoenix-dev] 20210419 [</w:t>
      </w:r>
      <w:proofErr w:type="spellStart"/>
      <w:r w:rsidRPr="00AC22DC">
        <w:rPr>
          <w:rFonts w:ascii="Calibri" w:hAnsi="Calibri" w:cs="Calibri"/>
          <w:sz w:val="22"/>
        </w:rPr>
        <w:t>jira</w:t>
      </w:r>
      <w:proofErr w:type="spellEnd"/>
      <w:r w:rsidRPr="00AC22DC">
        <w:rPr>
          <w:rFonts w:ascii="Calibri" w:hAnsi="Calibri" w:cs="Calibri"/>
          <w:sz w:val="22"/>
        </w:rPr>
        <w:t xml:space="preserve">] [Created] (OMID-207) Upgrade to </w:t>
      </w:r>
      <w:proofErr w:type="spellStart"/>
      <w:r w:rsidRPr="00AC22DC">
        <w:rPr>
          <w:rFonts w:ascii="Calibri" w:hAnsi="Calibri" w:cs="Calibri"/>
          <w:sz w:val="22"/>
        </w:rPr>
        <w:t>snakeyaml</w:t>
      </w:r>
      <w:proofErr w:type="spellEnd"/>
      <w:r w:rsidRPr="00AC22DC">
        <w:rPr>
          <w:rFonts w:ascii="Calibri" w:hAnsi="Calibri" w:cs="Calibri"/>
          <w:sz w:val="22"/>
        </w:rPr>
        <w:t xml:space="preserve"> 1.26 due to CVE-2017-18640</w:t>
      </w:r>
    </w:p>
    <w:p w14:paraId="33049B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20200830 [GitHub] [pulsar] </w:t>
      </w:r>
      <w:proofErr w:type="spellStart"/>
      <w:r w:rsidRPr="00AC22DC">
        <w:rPr>
          <w:rFonts w:ascii="Calibri" w:hAnsi="Calibri" w:cs="Calibri"/>
          <w:sz w:val="22"/>
        </w:rPr>
        <w:t>codelipenghui</w:t>
      </w:r>
      <w:proofErr w:type="spellEnd"/>
      <w:r w:rsidRPr="00AC22DC">
        <w:rPr>
          <w:rFonts w:ascii="Calibri" w:hAnsi="Calibri" w:cs="Calibri"/>
          <w:sz w:val="22"/>
        </w:rPr>
        <w:t xml:space="preserve"> commented on issue #7928: CVE-2017-18640 exposure </w:t>
      </w:r>
      <w:proofErr w:type="spellStart"/>
      <w:r w:rsidRPr="00AC22DC">
        <w:rPr>
          <w:rFonts w:ascii="Calibri" w:hAnsi="Calibri" w:cs="Calibri"/>
          <w:sz w:val="22"/>
        </w:rPr>
        <w:t>snakeyaml</w:t>
      </w:r>
      <w:proofErr w:type="spellEnd"/>
      <w:r w:rsidRPr="00AC22DC">
        <w:rPr>
          <w:rFonts w:ascii="Calibri" w:hAnsi="Calibri" w:cs="Calibri"/>
          <w:sz w:val="22"/>
        </w:rPr>
        <w:t xml:space="preserve"> below 1.26</w:t>
      </w:r>
    </w:p>
    <w:p w14:paraId="52D67D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20200831 [GitHub] [pulsar] </w:t>
      </w:r>
      <w:proofErr w:type="spellStart"/>
      <w:r w:rsidRPr="00AC22DC">
        <w:rPr>
          <w:rFonts w:ascii="Calibri" w:hAnsi="Calibri" w:cs="Calibri"/>
          <w:sz w:val="22"/>
        </w:rPr>
        <w:t>wolfstudy</w:t>
      </w:r>
      <w:proofErr w:type="spellEnd"/>
      <w:r w:rsidRPr="00AC22DC">
        <w:rPr>
          <w:rFonts w:ascii="Calibri" w:hAnsi="Calibri" w:cs="Calibri"/>
          <w:sz w:val="22"/>
        </w:rPr>
        <w:t xml:space="preserve"> commented on issue #7928: CVE-2017-18640 exposure </w:t>
      </w:r>
      <w:proofErr w:type="spellStart"/>
      <w:r w:rsidRPr="00AC22DC">
        <w:rPr>
          <w:rFonts w:ascii="Calibri" w:hAnsi="Calibri" w:cs="Calibri"/>
          <w:sz w:val="22"/>
        </w:rPr>
        <w:t>snakeyaml</w:t>
      </w:r>
      <w:proofErr w:type="spellEnd"/>
      <w:r w:rsidRPr="00AC22DC">
        <w:rPr>
          <w:rFonts w:ascii="Calibri" w:hAnsi="Calibri" w:cs="Calibri"/>
          <w:sz w:val="22"/>
        </w:rPr>
        <w:t xml:space="preserve"> below 1.26</w:t>
      </w:r>
    </w:p>
    <w:p w14:paraId="099085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20200831 [GitHub] [pulsar] </w:t>
      </w:r>
      <w:proofErr w:type="spellStart"/>
      <w:r w:rsidRPr="00AC22DC">
        <w:rPr>
          <w:rFonts w:ascii="Calibri" w:hAnsi="Calibri" w:cs="Calibri"/>
          <w:sz w:val="22"/>
        </w:rPr>
        <w:t>wolfstudy</w:t>
      </w:r>
      <w:proofErr w:type="spellEnd"/>
      <w:r w:rsidRPr="00AC22DC">
        <w:rPr>
          <w:rFonts w:ascii="Calibri" w:hAnsi="Calibri" w:cs="Calibri"/>
          <w:sz w:val="22"/>
        </w:rPr>
        <w:t xml:space="preserve"> edited a comment on issue #7928: CVE-2017-18640 exposure </w:t>
      </w:r>
      <w:proofErr w:type="spellStart"/>
      <w:r w:rsidRPr="00AC22DC">
        <w:rPr>
          <w:rFonts w:ascii="Calibri" w:hAnsi="Calibri" w:cs="Calibri"/>
          <w:sz w:val="22"/>
        </w:rPr>
        <w:t>snakeyaml</w:t>
      </w:r>
      <w:proofErr w:type="spellEnd"/>
      <w:r w:rsidRPr="00AC22DC">
        <w:rPr>
          <w:rFonts w:ascii="Calibri" w:hAnsi="Calibri" w:cs="Calibri"/>
          <w:sz w:val="22"/>
        </w:rPr>
        <w:t xml:space="preserve"> below 1.26</w:t>
      </w:r>
    </w:p>
    <w:p w14:paraId="08708D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20200907 [GitHub] [pulsar] </w:t>
      </w:r>
      <w:proofErr w:type="spellStart"/>
      <w:r w:rsidRPr="00AC22DC">
        <w:rPr>
          <w:rFonts w:ascii="Calibri" w:hAnsi="Calibri" w:cs="Calibri"/>
          <w:sz w:val="22"/>
        </w:rPr>
        <w:t>jiazhai</w:t>
      </w:r>
      <w:proofErr w:type="spellEnd"/>
      <w:r w:rsidRPr="00AC22DC">
        <w:rPr>
          <w:rFonts w:ascii="Calibri" w:hAnsi="Calibri" w:cs="Calibri"/>
          <w:sz w:val="22"/>
        </w:rPr>
        <w:t xml:space="preserve"> closed issue #7928: CVE-2017-18640 exposure </w:t>
      </w:r>
      <w:proofErr w:type="spellStart"/>
      <w:r w:rsidRPr="00AC22DC">
        <w:rPr>
          <w:rFonts w:ascii="Calibri" w:hAnsi="Calibri" w:cs="Calibri"/>
          <w:sz w:val="22"/>
        </w:rPr>
        <w:t>snakeyaml</w:t>
      </w:r>
      <w:proofErr w:type="spellEnd"/>
      <w:r w:rsidRPr="00AC22DC">
        <w:rPr>
          <w:rFonts w:ascii="Calibri" w:hAnsi="Calibri" w:cs="Calibri"/>
          <w:sz w:val="22"/>
        </w:rPr>
        <w:t xml:space="preserve"> below 1.26</w:t>
      </w:r>
    </w:p>
    <w:p w14:paraId="60EBA5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https://lists.apache.org/thread.html/r4c682fb8cf69dd14162439656a6ebdf42ea6ad0e4edba95907ea3f14%40%3Ccommits.servicecomb.apache.org%3E</w:t>
      </w:r>
    </w:p>
    <w:p w14:paraId="4B2A273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https://lists.apache.org/thread.html/r900e020760c89f082df1c6e0d46320eba721e4e47bb9eb521e68cd95%40%3Ccommits.servicecomb.apache.org%3E</w:t>
      </w:r>
    </w:p>
    <w:p w14:paraId="2B2E84F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GLSA-202305-28</w:t>
      </w:r>
    </w:p>
    <w:p w14:paraId="32AF4BA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https://bitbucket.org/asomov/snakeyaml/issues/377/allow-configuration-for-preventing-billion</w:t>
      </w:r>
    </w:p>
    <w:p w14:paraId="09F6E6D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https://bitbucket.org/asomov/snakeyaml/wiki/Billion%20laughs%20attack</w:t>
      </w:r>
    </w:p>
    <w:p w14:paraId="6001B7E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https://bitbucket.org/snakeyaml/snakeyaml/issues/377</w:t>
      </w:r>
    </w:p>
    <w:p w14:paraId="3CF8891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https://bitbucket.org/snakeyaml/snakeyaml/wiki/Changes</w:t>
      </w:r>
    </w:p>
    <w:p w14:paraId="25B0C4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https://mvnrepository.com/artifact/org.yaml/snakeyaml/1.25/usages</w:t>
      </w:r>
    </w:p>
    <w:p w14:paraId="096F27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0845CB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[CVE-2017-18640] CWE-776: Improper Restriction of Recursive Entity References in DTDs ('XML Entity Expansion')</w:t>
      </w:r>
    </w:p>
    <w:p w14:paraId="789C56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http://web.nvd.nist.gov/view/vuln/detail?vulnId=CVE-2017-18640</w:t>
      </w:r>
    </w:p>
    <w:p w14:paraId="20BAA8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https://bitbucket.org/asomov/snakeyaml/issues/377/allow-configuration-for-preventing-billion</w:t>
      </w:r>
    </w:p>
    <w:p w14:paraId="33E003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3EF87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1.26</w:t>
      </w:r>
    </w:p>
    <w:p w14:paraId="073771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509D7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CVE-2022-25857  suppress</w:t>
      </w:r>
    </w:p>
    <w:p w14:paraId="158CC7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The package </w:t>
      </w:r>
      <w:proofErr w:type="spellStart"/>
      <w:r w:rsidRPr="00AC22DC">
        <w:rPr>
          <w:rFonts w:ascii="Calibri" w:hAnsi="Calibri" w:cs="Calibri"/>
          <w:sz w:val="22"/>
        </w:rPr>
        <w:t>org.yaml:snakeyaml</w:t>
      </w:r>
      <w:proofErr w:type="spellEnd"/>
      <w:r w:rsidRPr="00AC22DC">
        <w:rPr>
          <w:rFonts w:ascii="Calibri" w:hAnsi="Calibri" w:cs="Calibri"/>
          <w:sz w:val="22"/>
        </w:rPr>
        <w:t xml:space="preserve"> from 0 and before 1.31 are vulnerable to Denial of Service (DoS) due missing to nested depth limitation for collections.</w:t>
      </w:r>
    </w:p>
    <w:p w14:paraId="54D7CE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CWE-776 Improper Restriction of Recursive Entity References in DTDs ('XML Entity Expansion')</w:t>
      </w:r>
    </w:p>
    <w:p w14:paraId="760B25AB" w14:textId="77777777" w:rsidR="00AC22DC" w:rsidRPr="00AC22DC" w:rsidRDefault="00AC22DC" w:rsidP="00AC22DC">
      <w:pPr>
        <w:suppressAutoHyphens/>
        <w:spacing w:after="0" w:line="240" w:lineRule="auto"/>
        <w:contextualSpacing/>
        <w:rPr>
          <w:rFonts w:ascii="Calibri" w:hAnsi="Calibri" w:cs="Calibri"/>
          <w:sz w:val="22"/>
        </w:rPr>
      </w:pPr>
    </w:p>
    <w:p w14:paraId="24B109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6D8BB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3A0C4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39A4203E" w14:textId="77777777" w:rsidR="00AC22DC" w:rsidRPr="00AC22DC" w:rsidRDefault="00AC22DC" w:rsidP="00AC22DC">
      <w:pPr>
        <w:suppressAutoHyphens/>
        <w:spacing w:after="0" w:line="240" w:lineRule="auto"/>
        <w:contextualSpacing/>
        <w:rPr>
          <w:rFonts w:ascii="Calibri" w:hAnsi="Calibri" w:cs="Calibri"/>
          <w:sz w:val="22"/>
        </w:rPr>
      </w:pPr>
    </w:p>
    <w:p w14:paraId="6875B6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6E72D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6DC4DD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3463C3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725F666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50E991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20221002 [SECURITY] [DLA 3132-1] </w:t>
      </w:r>
      <w:proofErr w:type="spellStart"/>
      <w:r w:rsidRPr="00AC22DC">
        <w:rPr>
          <w:rFonts w:ascii="Calibri" w:hAnsi="Calibri" w:cs="Calibri"/>
          <w:sz w:val="22"/>
        </w:rPr>
        <w:t>snakeyaml</w:t>
      </w:r>
      <w:proofErr w:type="spellEnd"/>
      <w:r w:rsidRPr="00AC22DC">
        <w:rPr>
          <w:rFonts w:ascii="Calibri" w:hAnsi="Calibri" w:cs="Calibri"/>
          <w:sz w:val="22"/>
        </w:rPr>
        <w:t xml:space="preserve"> security update</w:t>
      </w:r>
    </w:p>
    <w:p w14:paraId="2B7752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[CVE-2022-25857] CWE-776: Improper Restriction of Recursive Entity References in DTDs ('XML Entity Expansion')</w:t>
      </w:r>
    </w:p>
    <w:p w14:paraId="1BB015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http://web.nvd.nist.gov/view/vuln/detail?vulnId=CVE-2022-25857</w:t>
      </w:r>
    </w:p>
    <w:p w14:paraId="4D2A55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https://bitbucket.org/snakeyaml/snakeyaml/issues/525</w:t>
      </w:r>
    </w:p>
    <w:p w14:paraId="6C1D8D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44C838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1.31</w:t>
      </w:r>
    </w:p>
    <w:p w14:paraId="50357A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CVE-2022-38749  suppress</w:t>
      </w:r>
    </w:p>
    <w:p w14:paraId="2EB904B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Using </w:t>
      </w:r>
      <w:proofErr w:type="spellStart"/>
      <w:r w:rsidRPr="00AC22DC">
        <w:rPr>
          <w:rFonts w:ascii="Calibri" w:hAnsi="Calibri" w:cs="Calibri"/>
          <w:sz w:val="22"/>
        </w:rPr>
        <w:t>snakeYAML</w:t>
      </w:r>
      <w:proofErr w:type="spellEnd"/>
      <w:r w:rsidRPr="00AC22DC">
        <w:rPr>
          <w:rFonts w:ascii="Calibri" w:hAnsi="Calibri" w:cs="Calibri"/>
          <w:sz w:val="22"/>
        </w:rPr>
        <w:t xml:space="preserve"> to parse untrusted YAML files may be vulnerable to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attacks (DOS). If the parser is running on user supplied input, an attacker may supply content that causes the parser to crash by </w:t>
      </w:r>
      <w:proofErr w:type="spellStart"/>
      <w:r w:rsidRPr="00AC22DC">
        <w:rPr>
          <w:rFonts w:ascii="Calibri" w:hAnsi="Calibri" w:cs="Calibri"/>
          <w:sz w:val="22"/>
        </w:rPr>
        <w:t>stackoverflow</w:t>
      </w:r>
      <w:proofErr w:type="spellEnd"/>
      <w:r w:rsidRPr="00AC22DC">
        <w:rPr>
          <w:rFonts w:ascii="Calibri" w:hAnsi="Calibri" w:cs="Calibri"/>
          <w:sz w:val="22"/>
        </w:rPr>
        <w:t>.</w:t>
      </w:r>
    </w:p>
    <w:p w14:paraId="0AF723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CWE-787 Out-of-bounds Write</w:t>
      </w:r>
    </w:p>
    <w:p w14:paraId="4614B825" w14:textId="77777777" w:rsidR="00AC22DC" w:rsidRPr="00AC22DC" w:rsidRDefault="00AC22DC" w:rsidP="00AC22DC">
      <w:pPr>
        <w:suppressAutoHyphens/>
        <w:spacing w:after="0" w:line="240" w:lineRule="auto"/>
        <w:contextualSpacing/>
        <w:rPr>
          <w:rFonts w:ascii="Calibri" w:hAnsi="Calibri" w:cs="Calibri"/>
          <w:sz w:val="22"/>
        </w:rPr>
      </w:pPr>
    </w:p>
    <w:p w14:paraId="23E94B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8142B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48D4E4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2A6115C0" w14:textId="77777777" w:rsidR="00AC22DC" w:rsidRPr="00AC22DC" w:rsidRDefault="00AC22DC" w:rsidP="00AC22DC">
      <w:pPr>
        <w:suppressAutoHyphens/>
        <w:spacing w:after="0" w:line="240" w:lineRule="auto"/>
        <w:contextualSpacing/>
        <w:rPr>
          <w:rFonts w:ascii="Calibri" w:hAnsi="Calibri" w:cs="Calibri"/>
          <w:sz w:val="22"/>
        </w:rPr>
      </w:pPr>
    </w:p>
    <w:p w14:paraId="698C32CD"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4285CA5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GLSA-202305-28</w:t>
      </w:r>
    </w:p>
    <w:p w14:paraId="21AFA28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https://bitbucket.org/snakeyaml/snakeyaml/issues/525/got-stackoverflowerror-for-many-open</w:t>
      </w:r>
    </w:p>
    <w:p w14:paraId="69FBD1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https://bugs.chromium.org/p/oss-fuzz/issues/detail?id=47024</w:t>
      </w:r>
    </w:p>
    <w:p w14:paraId="7C96FF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20221002 [SECURITY] [DLA 3132-1] </w:t>
      </w:r>
      <w:proofErr w:type="spellStart"/>
      <w:r w:rsidRPr="00AC22DC">
        <w:rPr>
          <w:rFonts w:ascii="Calibri" w:hAnsi="Calibri" w:cs="Calibri"/>
          <w:sz w:val="22"/>
        </w:rPr>
        <w:t>snakeyaml</w:t>
      </w:r>
      <w:proofErr w:type="spellEnd"/>
      <w:r w:rsidRPr="00AC22DC">
        <w:rPr>
          <w:rFonts w:ascii="Calibri" w:hAnsi="Calibri" w:cs="Calibri"/>
          <w:sz w:val="22"/>
        </w:rPr>
        <w:t xml:space="preserve"> security update</w:t>
      </w:r>
    </w:p>
    <w:p w14:paraId="47C48E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[CVE-2022-38749] CWE-787: Out-of-bounds Write</w:t>
      </w:r>
    </w:p>
    <w:p w14:paraId="5A88EA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http://web.nvd.nist.gov/view/vuln/detail?vulnId=CVE-2022-38749</w:t>
      </w:r>
    </w:p>
    <w:p w14:paraId="51A188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https://bitbucket.org/snakeyaml/snakeyaml/issues/525</w:t>
      </w:r>
    </w:p>
    <w:p w14:paraId="3D0574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https://bugs.chromium.org/p/oss-fuzz/issues/detail?id=47024</w:t>
      </w:r>
    </w:p>
    <w:p w14:paraId="154E2F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737AD3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1.31</w:t>
      </w:r>
    </w:p>
    <w:p w14:paraId="4A0C01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CVE-2022-38751  suppress</w:t>
      </w:r>
    </w:p>
    <w:p w14:paraId="49A6A1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Using </w:t>
      </w:r>
      <w:proofErr w:type="spellStart"/>
      <w:r w:rsidRPr="00AC22DC">
        <w:rPr>
          <w:rFonts w:ascii="Calibri" w:hAnsi="Calibri" w:cs="Calibri"/>
          <w:sz w:val="22"/>
        </w:rPr>
        <w:t>snakeYAML</w:t>
      </w:r>
      <w:proofErr w:type="spellEnd"/>
      <w:r w:rsidRPr="00AC22DC">
        <w:rPr>
          <w:rFonts w:ascii="Calibri" w:hAnsi="Calibri" w:cs="Calibri"/>
          <w:sz w:val="22"/>
        </w:rPr>
        <w:t xml:space="preserve"> to parse untrusted YAML files may be vulnerable to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attacks (DOS). If the parser is running on user supplied input, an attacker may supply content that causes the parser to crash by </w:t>
      </w:r>
      <w:proofErr w:type="spellStart"/>
      <w:r w:rsidRPr="00AC22DC">
        <w:rPr>
          <w:rFonts w:ascii="Calibri" w:hAnsi="Calibri" w:cs="Calibri"/>
          <w:sz w:val="22"/>
        </w:rPr>
        <w:t>stackoverflow</w:t>
      </w:r>
      <w:proofErr w:type="spellEnd"/>
      <w:r w:rsidRPr="00AC22DC">
        <w:rPr>
          <w:rFonts w:ascii="Calibri" w:hAnsi="Calibri" w:cs="Calibri"/>
          <w:sz w:val="22"/>
        </w:rPr>
        <w:t>.</w:t>
      </w:r>
    </w:p>
    <w:p w14:paraId="18963C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CWE-787 Out-of-bounds Write</w:t>
      </w:r>
    </w:p>
    <w:p w14:paraId="56A27ADC" w14:textId="77777777" w:rsidR="00AC22DC" w:rsidRPr="00AC22DC" w:rsidRDefault="00AC22DC" w:rsidP="00AC22DC">
      <w:pPr>
        <w:suppressAutoHyphens/>
        <w:spacing w:after="0" w:line="240" w:lineRule="auto"/>
        <w:contextualSpacing/>
        <w:rPr>
          <w:rFonts w:ascii="Calibri" w:hAnsi="Calibri" w:cs="Calibri"/>
          <w:sz w:val="22"/>
        </w:rPr>
      </w:pPr>
    </w:p>
    <w:p w14:paraId="325024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79E1F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1837F89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3647590C" w14:textId="77777777" w:rsidR="00AC22DC" w:rsidRPr="00AC22DC" w:rsidRDefault="00AC22DC" w:rsidP="00AC22DC">
      <w:pPr>
        <w:suppressAutoHyphens/>
        <w:spacing w:after="0" w:line="240" w:lineRule="auto"/>
        <w:contextualSpacing/>
        <w:rPr>
          <w:rFonts w:ascii="Calibri" w:hAnsi="Calibri" w:cs="Calibri"/>
          <w:sz w:val="22"/>
        </w:rPr>
      </w:pPr>
    </w:p>
    <w:p w14:paraId="6A2FE5B1"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4A8BAA5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GLSA-202305-28</w:t>
      </w:r>
    </w:p>
    <w:p w14:paraId="6B11B84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https://bitbucket.org/snakeyaml/snakeyaml/issues/530/stackoverflow-oss-fuzz-47039</w:t>
      </w:r>
    </w:p>
    <w:p w14:paraId="21D811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https://bugs.chromium.org/p/oss-fuzz/issues/detail?id=47039</w:t>
      </w:r>
    </w:p>
    <w:p w14:paraId="792075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20221002 [SECURITY] [DLA 3132-1] </w:t>
      </w:r>
      <w:proofErr w:type="spellStart"/>
      <w:r w:rsidRPr="00AC22DC">
        <w:rPr>
          <w:rFonts w:ascii="Calibri" w:hAnsi="Calibri" w:cs="Calibri"/>
          <w:sz w:val="22"/>
        </w:rPr>
        <w:t>snakeyaml</w:t>
      </w:r>
      <w:proofErr w:type="spellEnd"/>
      <w:r w:rsidRPr="00AC22DC">
        <w:rPr>
          <w:rFonts w:ascii="Calibri" w:hAnsi="Calibri" w:cs="Calibri"/>
          <w:sz w:val="22"/>
        </w:rPr>
        <w:t xml:space="preserve"> security update</w:t>
      </w:r>
    </w:p>
    <w:p w14:paraId="6D48D4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[CVE-2022-38751] CWE-787: Out-of-bounds Write</w:t>
      </w:r>
    </w:p>
    <w:p w14:paraId="1E1DFD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http://web.nvd.nist.gov/view/vuln/detail?vulnId=CVE-2022-38751</w:t>
      </w:r>
    </w:p>
    <w:p w14:paraId="7F9DF8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https://bitbucket.org/snakeyaml/snakeyaml/issues/530/stackoverflow-oss-fuzz-47039</w:t>
      </w:r>
    </w:p>
    <w:p w14:paraId="6A63DE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https://bugs.chromium.org/p/oss-fuzz/issues/detail?id=47039</w:t>
      </w:r>
    </w:p>
    <w:p w14:paraId="1465B5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1CE0C3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1.31</w:t>
      </w:r>
    </w:p>
    <w:p w14:paraId="75A928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CVE-2022-38752  suppress</w:t>
      </w:r>
    </w:p>
    <w:p w14:paraId="758CBD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Using </w:t>
      </w:r>
      <w:proofErr w:type="spellStart"/>
      <w:r w:rsidRPr="00AC22DC">
        <w:rPr>
          <w:rFonts w:ascii="Calibri" w:hAnsi="Calibri" w:cs="Calibri"/>
          <w:sz w:val="22"/>
        </w:rPr>
        <w:t>snakeYAML</w:t>
      </w:r>
      <w:proofErr w:type="spellEnd"/>
      <w:r w:rsidRPr="00AC22DC">
        <w:rPr>
          <w:rFonts w:ascii="Calibri" w:hAnsi="Calibri" w:cs="Calibri"/>
          <w:sz w:val="22"/>
        </w:rPr>
        <w:t xml:space="preserve"> to parse untrusted YAML files may be vulnerable to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attacks (DOS). If the parser is running on user supplied input, an attacker may supply content that causes the parser to crash by stack-overflow.</w:t>
      </w:r>
    </w:p>
    <w:p w14:paraId="3345B5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CWE-787 Out-of-bounds Write</w:t>
      </w:r>
    </w:p>
    <w:p w14:paraId="143F2AA9" w14:textId="77777777" w:rsidR="00AC22DC" w:rsidRPr="00AC22DC" w:rsidRDefault="00AC22DC" w:rsidP="00AC22DC">
      <w:pPr>
        <w:suppressAutoHyphens/>
        <w:spacing w:after="0" w:line="240" w:lineRule="auto"/>
        <w:contextualSpacing/>
        <w:rPr>
          <w:rFonts w:ascii="Calibri" w:hAnsi="Calibri" w:cs="Calibri"/>
          <w:sz w:val="22"/>
        </w:rPr>
      </w:pPr>
    </w:p>
    <w:p w14:paraId="565449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A9C03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4E35F3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06D55231" w14:textId="77777777" w:rsidR="00AC22DC" w:rsidRPr="00AC22DC" w:rsidRDefault="00AC22DC" w:rsidP="00AC22DC">
      <w:pPr>
        <w:suppressAutoHyphens/>
        <w:spacing w:after="0" w:line="240" w:lineRule="auto"/>
        <w:contextualSpacing/>
        <w:rPr>
          <w:rFonts w:ascii="Calibri" w:hAnsi="Calibri" w:cs="Calibri"/>
          <w:sz w:val="22"/>
        </w:rPr>
      </w:pPr>
    </w:p>
    <w:p w14:paraId="40BEC6D1"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71DE0F6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GLSA-202305-28</w:t>
      </w:r>
    </w:p>
    <w:p w14:paraId="6F0297B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https://bitbucket.org/snakeyaml/snakeyaml/issues/531/stackoverflow-oss-fuzz-47081</w:t>
      </w:r>
    </w:p>
    <w:p w14:paraId="518366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https://bugs.chromium.org/p/oss-fuzz/issues/detail?id=47081</w:t>
      </w:r>
    </w:p>
    <w:p w14:paraId="390DA0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[CVE-2022-38752] CWE-787: Out-of-bounds Write</w:t>
      </w:r>
    </w:p>
    <w:p w14:paraId="5AD3FA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http://web.nvd.nist.gov/view/vuln/detail?vulnId=CVE-2022-38752</w:t>
      </w:r>
    </w:p>
    <w:p w14:paraId="114418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https://bitbucket.org/snakeyaml/snakeyaml/issues/531/stackoverflow-oss-fuzz-47081</w:t>
      </w:r>
    </w:p>
    <w:p w14:paraId="7C6387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https://bugs.chromium.org/p/oss-fuzz/issues/detail?id=47081</w:t>
      </w:r>
    </w:p>
    <w:p w14:paraId="114966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https://github.com/advisories/GHSA-9w3m-gqgf-c4p9</w:t>
      </w:r>
    </w:p>
    <w:p w14:paraId="47ECBB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5FE4AF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1.32</w:t>
      </w:r>
    </w:p>
    <w:p w14:paraId="633904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CVE-2022-41854  suppress</w:t>
      </w:r>
    </w:p>
    <w:p w14:paraId="1D62B8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Those using </w:t>
      </w:r>
      <w:proofErr w:type="spellStart"/>
      <w:r w:rsidRPr="00AC22DC">
        <w:rPr>
          <w:rFonts w:ascii="Calibri" w:hAnsi="Calibri" w:cs="Calibri"/>
          <w:sz w:val="22"/>
        </w:rPr>
        <w:t>Snakeyaml</w:t>
      </w:r>
      <w:proofErr w:type="spellEnd"/>
      <w:r w:rsidRPr="00AC22DC">
        <w:rPr>
          <w:rFonts w:ascii="Calibri" w:hAnsi="Calibri" w:cs="Calibri"/>
          <w:sz w:val="22"/>
        </w:rPr>
        <w:t xml:space="preserve"> to parse untrusted YAML files may be vulnerable to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attacks (DOS). If the parser is running on user supplied input, an attacker may supply content that causes the parser to crash by stack overflow. This effect may support a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w:t>
      </w:r>
    </w:p>
    <w:p w14:paraId="6F5C15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CWE-787 Out-of-bounds Write</w:t>
      </w:r>
    </w:p>
    <w:p w14:paraId="3A9EFC8A" w14:textId="77777777" w:rsidR="00AC22DC" w:rsidRPr="00AC22DC" w:rsidRDefault="00AC22DC" w:rsidP="00AC22DC">
      <w:pPr>
        <w:suppressAutoHyphens/>
        <w:spacing w:after="0" w:line="240" w:lineRule="auto"/>
        <w:contextualSpacing/>
        <w:rPr>
          <w:rFonts w:ascii="Calibri" w:hAnsi="Calibri" w:cs="Calibri"/>
          <w:sz w:val="22"/>
        </w:rPr>
      </w:pPr>
    </w:p>
    <w:p w14:paraId="004B1C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C807B2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4801BC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CVSS:3.1/AV:N/AC:L/PR:N/UI:R/S:U/C:N/I:N/A:H</w:t>
      </w:r>
    </w:p>
    <w:p w14:paraId="05AC0BC1" w14:textId="77777777" w:rsidR="00AC22DC" w:rsidRPr="00AC22DC" w:rsidRDefault="00AC22DC" w:rsidP="00AC22DC">
      <w:pPr>
        <w:suppressAutoHyphens/>
        <w:spacing w:after="0" w:line="240" w:lineRule="auto"/>
        <w:contextualSpacing/>
        <w:rPr>
          <w:rFonts w:ascii="Calibri" w:hAnsi="Calibri" w:cs="Calibri"/>
          <w:sz w:val="22"/>
        </w:rPr>
      </w:pPr>
    </w:p>
    <w:p w14:paraId="344B8F01"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51B9F36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FEDORA-2022-8a4e8aa190</w:t>
      </w:r>
    </w:p>
    <w:p w14:paraId="65BC832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FEDORA-2022-c01dd659fa</w:t>
      </w:r>
    </w:p>
    <w:p w14:paraId="0C01226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FEDORA-2023-27ec59a486</w:t>
      </w:r>
    </w:p>
    <w:p w14:paraId="22908C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1E604E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[CVE-2022-41854] CWE-121: Stack-based Buffer Overflow</w:t>
      </w:r>
    </w:p>
    <w:p w14:paraId="6FA714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http://web.nvd.nist.gov/view/vuln/detail?vulnId=CVE-2022-41854</w:t>
      </w:r>
    </w:p>
    <w:p w14:paraId="77D848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https://bugs.chromium.org/p/oss-fuzz/issues/detail?id=50355</w:t>
      </w:r>
    </w:p>
    <w:p w14:paraId="3F6D33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5B5B49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1.32</w:t>
      </w:r>
    </w:p>
    <w:p w14:paraId="58233A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CVE-2022-38750  suppress</w:t>
      </w:r>
    </w:p>
    <w:p w14:paraId="5A82DC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Using </w:t>
      </w:r>
      <w:proofErr w:type="spellStart"/>
      <w:r w:rsidRPr="00AC22DC">
        <w:rPr>
          <w:rFonts w:ascii="Calibri" w:hAnsi="Calibri" w:cs="Calibri"/>
          <w:sz w:val="22"/>
        </w:rPr>
        <w:t>snakeYAML</w:t>
      </w:r>
      <w:proofErr w:type="spellEnd"/>
      <w:r w:rsidRPr="00AC22DC">
        <w:rPr>
          <w:rFonts w:ascii="Calibri" w:hAnsi="Calibri" w:cs="Calibri"/>
          <w:sz w:val="22"/>
        </w:rPr>
        <w:t xml:space="preserve"> to parse untrusted YAML files may be vulnerable to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attacks (DOS). If the parser is running on user supplied input, an attacker may supply content that causes the parser to crash by </w:t>
      </w:r>
      <w:proofErr w:type="spellStart"/>
      <w:r w:rsidRPr="00AC22DC">
        <w:rPr>
          <w:rFonts w:ascii="Calibri" w:hAnsi="Calibri" w:cs="Calibri"/>
          <w:sz w:val="22"/>
        </w:rPr>
        <w:t>stackoverflow</w:t>
      </w:r>
      <w:proofErr w:type="spellEnd"/>
      <w:r w:rsidRPr="00AC22DC">
        <w:rPr>
          <w:rFonts w:ascii="Calibri" w:hAnsi="Calibri" w:cs="Calibri"/>
          <w:sz w:val="22"/>
        </w:rPr>
        <w:t>.</w:t>
      </w:r>
    </w:p>
    <w:p w14:paraId="69419A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CWE-787 Out-of-bounds Write</w:t>
      </w:r>
    </w:p>
    <w:p w14:paraId="14BE98D9" w14:textId="77777777" w:rsidR="00AC22DC" w:rsidRPr="00AC22DC" w:rsidRDefault="00AC22DC" w:rsidP="00AC22DC">
      <w:pPr>
        <w:suppressAutoHyphens/>
        <w:spacing w:after="0" w:line="240" w:lineRule="auto"/>
        <w:contextualSpacing/>
        <w:rPr>
          <w:rFonts w:ascii="Calibri" w:hAnsi="Calibri" w:cs="Calibri"/>
          <w:sz w:val="22"/>
        </w:rPr>
      </w:pPr>
    </w:p>
    <w:p w14:paraId="6EFA66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74C08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(5.5)</w:t>
      </w:r>
    </w:p>
    <w:p w14:paraId="5AF059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CVSS:3.1/AV:L/AC:L/PR:N/UI:R/S:U/C:N/I:N/A:H</w:t>
      </w:r>
    </w:p>
    <w:p w14:paraId="51ABDBAB" w14:textId="77777777" w:rsidR="00AC22DC" w:rsidRPr="00AC22DC" w:rsidRDefault="00AC22DC" w:rsidP="00AC22DC">
      <w:pPr>
        <w:suppressAutoHyphens/>
        <w:spacing w:after="0" w:line="240" w:lineRule="auto"/>
        <w:contextualSpacing/>
        <w:rPr>
          <w:rFonts w:ascii="Calibri" w:hAnsi="Calibri" w:cs="Calibri"/>
          <w:sz w:val="22"/>
        </w:rPr>
      </w:pPr>
    </w:p>
    <w:p w14:paraId="491708F6"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13BF970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GLSA-202305-28</w:t>
      </w:r>
    </w:p>
    <w:p w14:paraId="3812340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https://bitbucket.org/snakeyaml/snakeyaml/issues/526/stackoverflow-oss-fuzz-47027</w:t>
      </w:r>
    </w:p>
    <w:p w14:paraId="2D6298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https://bugs.chromium.org/p/oss-fuzz/issues/detail?id=47027</w:t>
      </w:r>
    </w:p>
    <w:p w14:paraId="3A7D99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20221002 [SECURITY] [DLA 3132-1] </w:t>
      </w:r>
      <w:proofErr w:type="spellStart"/>
      <w:r w:rsidRPr="00AC22DC">
        <w:rPr>
          <w:rFonts w:ascii="Calibri" w:hAnsi="Calibri" w:cs="Calibri"/>
          <w:sz w:val="22"/>
        </w:rPr>
        <w:t>snakeyaml</w:t>
      </w:r>
      <w:proofErr w:type="spellEnd"/>
      <w:r w:rsidRPr="00AC22DC">
        <w:rPr>
          <w:rFonts w:ascii="Calibri" w:hAnsi="Calibri" w:cs="Calibri"/>
          <w:sz w:val="22"/>
        </w:rPr>
        <w:t xml:space="preserve"> security update</w:t>
      </w:r>
    </w:p>
    <w:p w14:paraId="7F77E8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[CVE-2022-38750] CWE-787: Out-of-bounds Write</w:t>
      </w:r>
    </w:p>
    <w:p w14:paraId="3628C8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http://web.nvd.nist.gov/view/vuln/detail?vulnId=CVE-2022-38750</w:t>
      </w:r>
    </w:p>
    <w:p w14:paraId="5597D3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https://bitbucket.org/snakeyaml/snakeyaml/issues/526/stackoverflow-oss-fuzz-47027</w:t>
      </w:r>
    </w:p>
    <w:p w14:paraId="3C9FD7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https://bugs.chromium.org/p/oss-fuzz/issues/detail?id=47027</w:t>
      </w:r>
    </w:p>
    <w:p w14:paraId="5B082E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63F3C9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cpe:2.3:a:snakeyaml_project:snakeyaml:*:*:*:*:*:*:*:* versions up to (excluding) 1.31</w:t>
      </w:r>
    </w:p>
    <w:p w14:paraId="1A96D8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spring-boot-2.2.4.RELEASE.jar</w:t>
      </w:r>
    </w:p>
    <w:p w14:paraId="27F3D8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50BF2C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Boot</w:t>
      </w:r>
    </w:p>
    <w:p w14:paraId="510B47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38CF18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Apache License, Version 2.0: https://www.apache.org/licenses/LICENSE-2.0</w:t>
      </w:r>
    </w:p>
    <w:p w14:paraId="7BEB14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C:\Users\rortiz10\.m2\repository\org\springframework\boot\spring-boot\2.2.4.RELEASE\spring-boot-2.2.4.RELEASE.jar</w:t>
      </w:r>
    </w:p>
    <w:p w14:paraId="0485239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MD5: 24de0cfd8ea74b903b562b43cbc5eb13</w:t>
      </w:r>
    </w:p>
    <w:p w14:paraId="02B228C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SHA1: 225a4fd31156c254e3bb92adb42ee8c6de812714</w:t>
      </w:r>
    </w:p>
    <w:p w14:paraId="07D214A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SHA256:176befc7b90e8498f44e21994a70d69ba360ef1e858ff3cea8282e802372daf2</w:t>
      </w:r>
    </w:p>
    <w:p w14:paraId="216E5E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22228E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22B1D2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1AE814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Related Dependencies</w:t>
      </w:r>
    </w:p>
    <w:p w14:paraId="5472D1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53EC64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org.springframework.boot</w:t>
      </w:r>
      <w:proofErr w:type="spellEnd"/>
      <w:r w:rsidRPr="00AC22DC">
        <w:rPr>
          <w:rFonts w:ascii="Calibri" w:hAnsi="Calibri" w:cs="Calibri"/>
          <w:sz w:val="22"/>
        </w:rPr>
        <w:t>/spring-boot@2.2.4.RELEASE  (</w:t>
      </w:r>
      <w:proofErr w:type="spellStart"/>
      <w:r w:rsidRPr="00AC22DC">
        <w:rPr>
          <w:rFonts w:ascii="Calibri" w:hAnsi="Calibri" w:cs="Calibri"/>
          <w:sz w:val="22"/>
        </w:rPr>
        <w:t>Confidence:High</w:t>
      </w:r>
      <w:proofErr w:type="spellEnd"/>
      <w:r w:rsidRPr="00AC22DC">
        <w:rPr>
          <w:rFonts w:ascii="Calibri" w:hAnsi="Calibri" w:cs="Calibri"/>
          <w:sz w:val="22"/>
        </w:rPr>
        <w:t>)</w:t>
      </w:r>
    </w:p>
    <w:p w14:paraId="2ED0AF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cpe:2.3:a:vmware:spring_boot:2.2.4:release:*:*:*:*:*:*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16D827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7D6B09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CVE-2023-20873  suppress</w:t>
      </w:r>
    </w:p>
    <w:p w14:paraId="0E6AAA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2D2CA1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24392C63" w14:textId="77777777" w:rsidR="00AC22DC" w:rsidRPr="00AC22DC" w:rsidRDefault="00AC22DC" w:rsidP="00AC22DC">
      <w:pPr>
        <w:suppressAutoHyphens/>
        <w:spacing w:after="0" w:line="240" w:lineRule="auto"/>
        <w:contextualSpacing/>
        <w:rPr>
          <w:rFonts w:ascii="Calibri" w:hAnsi="Calibri" w:cs="Calibri"/>
          <w:sz w:val="22"/>
        </w:rPr>
      </w:pPr>
    </w:p>
    <w:p w14:paraId="406893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6EAB9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75E1AF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6E0D6485" w14:textId="77777777" w:rsidR="00AC22DC" w:rsidRPr="00AC22DC" w:rsidRDefault="00AC22DC" w:rsidP="00AC22DC">
      <w:pPr>
        <w:suppressAutoHyphens/>
        <w:spacing w:after="0" w:line="240" w:lineRule="auto"/>
        <w:contextualSpacing/>
        <w:rPr>
          <w:rFonts w:ascii="Calibri" w:hAnsi="Calibri" w:cs="Calibri"/>
          <w:sz w:val="22"/>
        </w:rPr>
      </w:pPr>
    </w:p>
    <w:p w14:paraId="12D631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E3ED7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https://security.netapp.com/advisory/ntap-20230601-0009/</w:t>
      </w:r>
    </w:p>
    <w:p w14:paraId="0BCC30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https://spring.io/blog/2023/05/18/spring-boot-2-5-15-and-2-6-15-available-now</w:t>
      </w:r>
    </w:p>
    <w:p w14:paraId="3373AC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https://spring.io/security/cve-2023-20873</w:t>
      </w:r>
    </w:p>
    <w:p w14:paraId="77B3FD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F1D82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 versions up to (excluding) 2.5.15</w:t>
      </w:r>
    </w:p>
    <w:p w14:paraId="3A22B7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0EAFE9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CVE-2022-27772  suppress</w:t>
      </w:r>
    </w:p>
    <w:p w14:paraId="3234D6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300913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CWE-668 Exposure of Resource to Wrong Sphere</w:t>
      </w:r>
    </w:p>
    <w:p w14:paraId="672F94DB" w14:textId="77777777" w:rsidR="00AC22DC" w:rsidRPr="00AC22DC" w:rsidRDefault="00AC22DC" w:rsidP="00AC22DC">
      <w:pPr>
        <w:suppressAutoHyphens/>
        <w:spacing w:after="0" w:line="240" w:lineRule="auto"/>
        <w:contextualSpacing/>
        <w:rPr>
          <w:rFonts w:ascii="Calibri" w:hAnsi="Calibri" w:cs="Calibri"/>
          <w:sz w:val="22"/>
        </w:rPr>
      </w:pPr>
    </w:p>
    <w:p w14:paraId="276E74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37505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(4.6)</w:t>
      </w:r>
    </w:p>
    <w:p w14:paraId="4B5008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/AV:L/AC:L/</w:t>
      </w:r>
      <w:proofErr w:type="spellStart"/>
      <w:r w:rsidRPr="00AC22DC">
        <w:rPr>
          <w:rFonts w:ascii="Calibri" w:hAnsi="Calibri" w:cs="Calibri"/>
          <w:sz w:val="22"/>
        </w:rPr>
        <w:t>Au:N</w:t>
      </w:r>
      <w:proofErr w:type="spellEnd"/>
      <w:r w:rsidRPr="00AC22DC">
        <w:rPr>
          <w:rFonts w:ascii="Calibri" w:hAnsi="Calibri" w:cs="Calibri"/>
          <w:sz w:val="22"/>
        </w:rPr>
        <w:t>/C:P/I:P/A:P</w:t>
      </w:r>
    </w:p>
    <w:p w14:paraId="586816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C27A8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(7.8)</w:t>
      </w:r>
    </w:p>
    <w:p w14:paraId="087F81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CVSS:3.1/AV:L/AC:L/PR:L/UI:N/S:U/C:H/I:H/A:H</w:t>
      </w:r>
    </w:p>
    <w:p w14:paraId="1E8B138F" w14:textId="77777777" w:rsidR="00AC22DC" w:rsidRPr="00AC22DC" w:rsidRDefault="00AC22DC" w:rsidP="00AC22DC">
      <w:pPr>
        <w:suppressAutoHyphens/>
        <w:spacing w:after="0" w:line="240" w:lineRule="auto"/>
        <w:contextualSpacing/>
        <w:rPr>
          <w:rFonts w:ascii="Calibri" w:hAnsi="Calibri" w:cs="Calibri"/>
          <w:sz w:val="22"/>
        </w:rPr>
      </w:pPr>
    </w:p>
    <w:p w14:paraId="587A0C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D4308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https://github.com/JLLeitschuh/security-research/security/advisories/GHSA-cm59-pr5q-cw85</w:t>
      </w:r>
    </w:p>
    <w:p w14:paraId="6F97CD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[CVE-2022-27772] CWE-668: Exposure of Resource to Wrong Sphere</w:t>
      </w:r>
    </w:p>
    <w:p w14:paraId="2DAD19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http://web.nvd.nist.gov/view/vuln/detail?vulnId=CVE-2022-27772</w:t>
      </w:r>
    </w:p>
    <w:p w14:paraId="64A827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https://github.com/JLLeitschuh/security-research/security/advisories/GHSA-cm59-pr5q-cw85</w:t>
      </w:r>
    </w:p>
    <w:p w14:paraId="21FA70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https://github.com/github/codeql/pull/4473#issuecomment-1030416237</w:t>
      </w:r>
    </w:p>
    <w:p w14:paraId="1FC173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https://github.com/spring-projects/spring-boot/issues/23622</w:t>
      </w:r>
    </w:p>
    <w:p w14:paraId="5B7A550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7F1D4D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 versions up to (excluding) 2.2.11</w:t>
      </w:r>
    </w:p>
    <w:p w14:paraId="2238E4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CVE-2023-20883  suppress</w:t>
      </w:r>
    </w:p>
    <w:p w14:paraId="7BA3AF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Boot versions 3.0.0 - 3.0.6, 2.7.0 - 2.7.11, 2.6.0 - 2.6.14, 2.5.0 - 2.5.14 and older unsupported versions, there is potential for a denial-of-service (DoS) attack if Spring MVC is used together with a reverse proxy cache.</w:t>
      </w:r>
    </w:p>
    <w:p w14:paraId="517EDB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CWE-400 Uncontrolled Resource Consumption</w:t>
      </w:r>
    </w:p>
    <w:p w14:paraId="0ABBECE1" w14:textId="77777777" w:rsidR="00AC22DC" w:rsidRPr="00AC22DC" w:rsidRDefault="00AC22DC" w:rsidP="00AC22DC">
      <w:pPr>
        <w:suppressAutoHyphens/>
        <w:spacing w:after="0" w:line="240" w:lineRule="auto"/>
        <w:contextualSpacing/>
        <w:rPr>
          <w:rFonts w:ascii="Calibri" w:hAnsi="Calibri" w:cs="Calibri"/>
          <w:sz w:val="22"/>
        </w:rPr>
      </w:pPr>
    </w:p>
    <w:p w14:paraId="667B3B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09BB8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10F362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64249DD0" w14:textId="77777777" w:rsidR="00AC22DC" w:rsidRPr="00AC22DC" w:rsidRDefault="00AC22DC" w:rsidP="00AC22DC">
      <w:pPr>
        <w:suppressAutoHyphens/>
        <w:spacing w:after="0" w:line="240" w:lineRule="auto"/>
        <w:contextualSpacing/>
        <w:rPr>
          <w:rFonts w:ascii="Calibri" w:hAnsi="Calibri" w:cs="Calibri"/>
          <w:sz w:val="22"/>
        </w:rPr>
      </w:pPr>
    </w:p>
    <w:p w14:paraId="6BC713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F356E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https://security.netapp.com/advisory/ntap-20230703-0008/</w:t>
      </w:r>
    </w:p>
    <w:p w14:paraId="4FEDF5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https://spring.io/security/cve-2023-20883</w:t>
      </w:r>
    </w:p>
    <w:p w14:paraId="770098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CDDEBE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 versions up to (excluding) 2.5.14</w:t>
      </w:r>
    </w:p>
    <w:p w14:paraId="18B0B5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E3921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spring-boot-starter-web-2.2.4.RELEASE.jar</w:t>
      </w:r>
    </w:p>
    <w:p w14:paraId="00C13F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10B4C2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Starter for building web, including RESTful, applications using </w:t>
      </w:r>
      <w:proofErr w:type="gramStart"/>
      <w:r w:rsidRPr="00AC22DC">
        <w:rPr>
          <w:rFonts w:ascii="Calibri" w:hAnsi="Calibri" w:cs="Calibri"/>
          <w:sz w:val="22"/>
        </w:rPr>
        <w:t>Spring</w:t>
      </w:r>
      <w:proofErr w:type="gramEnd"/>
    </w:p>
    <w:p w14:paraId="019EAB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b/>
      </w:r>
      <w:r w:rsidRPr="00AC22DC">
        <w:rPr>
          <w:rFonts w:ascii="Calibri" w:hAnsi="Calibri" w:cs="Calibri"/>
          <w:sz w:val="22"/>
        </w:rPr>
        <w:tab/>
        <w:t xml:space="preserve">MVC. Uses Tomcat as the default embedded </w:t>
      </w:r>
      <w:proofErr w:type="gramStart"/>
      <w:r w:rsidRPr="00AC22DC">
        <w:rPr>
          <w:rFonts w:ascii="Calibri" w:hAnsi="Calibri" w:cs="Calibri"/>
          <w:sz w:val="22"/>
        </w:rPr>
        <w:t>container</w:t>
      </w:r>
      <w:proofErr w:type="gramEnd"/>
    </w:p>
    <w:p w14:paraId="3F22EB0B" w14:textId="77777777" w:rsidR="00AC22DC" w:rsidRPr="00AC22DC" w:rsidRDefault="00AC22DC" w:rsidP="00AC22DC">
      <w:pPr>
        <w:suppressAutoHyphens/>
        <w:spacing w:after="0" w:line="240" w:lineRule="auto"/>
        <w:contextualSpacing/>
        <w:rPr>
          <w:rFonts w:ascii="Calibri" w:hAnsi="Calibri" w:cs="Calibri"/>
          <w:sz w:val="22"/>
          <w:lang w:val="fr-FR"/>
        </w:rPr>
      </w:pPr>
      <w:proofErr w:type="gramStart"/>
      <w:r w:rsidRPr="00AC22DC">
        <w:rPr>
          <w:rFonts w:ascii="Calibri" w:hAnsi="Calibri" w:cs="Calibri"/>
          <w:sz w:val="22"/>
          <w:lang w:val="fr-FR"/>
        </w:rPr>
        <w:t>License:</w:t>
      </w:r>
      <w:proofErr w:type="gramEnd"/>
    </w:p>
    <w:p w14:paraId="399FEBE9" w14:textId="77777777" w:rsidR="00AC22DC" w:rsidRPr="00AC22DC" w:rsidRDefault="00AC22DC" w:rsidP="00AC22DC">
      <w:pPr>
        <w:suppressAutoHyphens/>
        <w:spacing w:after="0" w:line="240" w:lineRule="auto"/>
        <w:contextualSpacing/>
        <w:rPr>
          <w:rFonts w:ascii="Calibri" w:hAnsi="Calibri" w:cs="Calibri"/>
          <w:sz w:val="22"/>
          <w:lang w:val="fr-FR"/>
        </w:rPr>
      </w:pPr>
      <w:r w:rsidRPr="00AC22DC">
        <w:rPr>
          <w:rFonts w:ascii="Calibri" w:hAnsi="Calibri" w:cs="Calibri"/>
          <w:sz w:val="22"/>
          <w:lang w:val="fr-FR"/>
        </w:rPr>
        <w:t>Apache License, Version 2.0: https://www.apache.org/licenses/LICENSE-2.0</w:t>
      </w:r>
    </w:p>
    <w:p w14:paraId="472A2E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C:\Users\rortiz10\.m2\repository\org\springframework\boot\spring-boot-starter-web\2.2.4.RELEASE\spring-boot-starter-web-2.2.4.RELEASE.jar</w:t>
      </w:r>
    </w:p>
    <w:p w14:paraId="3840EA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0fd2927b6235bdbaa0d4d12c28a847c2</w:t>
      </w:r>
    </w:p>
    <w:p w14:paraId="2D82EF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ec75d01d212b5229c16d872fb127744c0ed46ed8</w:t>
      </w:r>
    </w:p>
    <w:p w14:paraId="13263A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SHA256:eb4d4ad19fe1724fd02cfce9c467c0b67766b5a4a54d0e54fc51826d9e3d87b8</w:t>
      </w:r>
    </w:p>
    <w:p w14:paraId="3C9C27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4DA1C4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Included by: </w:t>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com.snhu</w:t>
      </w:r>
      <w:proofErr w:type="spellEnd"/>
      <w:r w:rsidRPr="00AC22DC">
        <w:rPr>
          <w:rFonts w:ascii="Calibri" w:hAnsi="Calibri" w:cs="Calibri"/>
          <w:sz w:val="22"/>
        </w:rPr>
        <w:t>/Module2.2@0.0.1-</w:t>
      </w:r>
      <w:proofErr w:type="gramStart"/>
      <w:r w:rsidRPr="00AC22DC">
        <w:rPr>
          <w:rFonts w:ascii="Calibri" w:hAnsi="Calibri" w:cs="Calibri"/>
          <w:sz w:val="22"/>
        </w:rPr>
        <w:t>SNAPSHOT</w:t>
      </w:r>
      <w:proofErr w:type="gramEnd"/>
    </w:p>
    <w:p w14:paraId="51F215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4F394C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6435DE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pkg:maven/org.springframework.boot/spring-boot-starter-web@2.2.4.RELEASE  (</w:t>
      </w:r>
      <w:proofErr w:type="spellStart"/>
      <w:r w:rsidRPr="00AC22DC">
        <w:rPr>
          <w:rFonts w:ascii="Calibri" w:hAnsi="Calibri" w:cs="Calibri"/>
          <w:sz w:val="22"/>
        </w:rPr>
        <w:t>Confidence:High</w:t>
      </w:r>
      <w:proofErr w:type="spellEnd"/>
      <w:r w:rsidRPr="00AC22DC">
        <w:rPr>
          <w:rFonts w:ascii="Calibri" w:hAnsi="Calibri" w:cs="Calibri"/>
          <w:sz w:val="22"/>
        </w:rPr>
        <w:t>)</w:t>
      </w:r>
    </w:p>
    <w:p w14:paraId="0196192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cpe:2.3:a:vmware:spring_boot:2.2.4:release:*:*:*:*:*:*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64FF6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cpe:2.3:a:web_project:web:2.2.4:release:*:*:*:*:*:*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4B3B7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2D8AFB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CVE-2023-20873  suppress</w:t>
      </w:r>
    </w:p>
    <w:p w14:paraId="47E42B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1762C9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43DB98C4" w14:textId="77777777" w:rsidR="00AC22DC" w:rsidRPr="00AC22DC" w:rsidRDefault="00AC22DC" w:rsidP="00AC22DC">
      <w:pPr>
        <w:suppressAutoHyphens/>
        <w:spacing w:after="0" w:line="240" w:lineRule="auto"/>
        <w:contextualSpacing/>
        <w:rPr>
          <w:rFonts w:ascii="Calibri" w:hAnsi="Calibri" w:cs="Calibri"/>
          <w:sz w:val="22"/>
        </w:rPr>
      </w:pPr>
    </w:p>
    <w:p w14:paraId="5A806FE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C5266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503739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719855C5" w14:textId="77777777" w:rsidR="00AC22DC" w:rsidRPr="00AC22DC" w:rsidRDefault="00AC22DC" w:rsidP="00AC22DC">
      <w:pPr>
        <w:suppressAutoHyphens/>
        <w:spacing w:after="0" w:line="240" w:lineRule="auto"/>
        <w:contextualSpacing/>
        <w:rPr>
          <w:rFonts w:ascii="Calibri" w:hAnsi="Calibri" w:cs="Calibri"/>
          <w:sz w:val="22"/>
        </w:rPr>
      </w:pPr>
    </w:p>
    <w:p w14:paraId="7C1F67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BC4C4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https://security.netapp.com/advisory/ntap-20230601-0009/</w:t>
      </w:r>
    </w:p>
    <w:p w14:paraId="26B6C0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https://spring.io/blog/2023/05/18/spring-boot-2-5-15-and-2-6-15-available-now</w:t>
      </w:r>
    </w:p>
    <w:p w14:paraId="4BF396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https://spring.io/security/cve-2023-20873</w:t>
      </w:r>
    </w:p>
    <w:p w14:paraId="5ADB17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21864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 versions up to (excluding) 2.5.15</w:t>
      </w:r>
    </w:p>
    <w:p w14:paraId="1CC5B9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86F0A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CVE-2022-27772  suppress</w:t>
      </w:r>
    </w:p>
    <w:p w14:paraId="06E2DB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480A26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CWE-668 Exposure of Resource to Wrong Sphere</w:t>
      </w:r>
    </w:p>
    <w:p w14:paraId="48671377" w14:textId="77777777" w:rsidR="00AC22DC" w:rsidRPr="00AC22DC" w:rsidRDefault="00AC22DC" w:rsidP="00AC22DC">
      <w:pPr>
        <w:suppressAutoHyphens/>
        <w:spacing w:after="0" w:line="240" w:lineRule="auto"/>
        <w:contextualSpacing/>
        <w:rPr>
          <w:rFonts w:ascii="Calibri" w:hAnsi="Calibri" w:cs="Calibri"/>
          <w:sz w:val="22"/>
        </w:rPr>
      </w:pPr>
    </w:p>
    <w:p w14:paraId="35629FE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39C91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(4.6)</w:t>
      </w:r>
    </w:p>
    <w:p w14:paraId="487DDA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/AV:L/AC:L/</w:t>
      </w:r>
      <w:proofErr w:type="spellStart"/>
      <w:r w:rsidRPr="00AC22DC">
        <w:rPr>
          <w:rFonts w:ascii="Calibri" w:hAnsi="Calibri" w:cs="Calibri"/>
          <w:sz w:val="22"/>
        </w:rPr>
        <w:t>Au:N</w:t>
      </w:r>
      <w:proofErr w:type="spellEnd"/>
      <w:r w:rsidRPr="00AC22DC">
        <w:rPr>
          <w:rFonts w:ascii="Calibri" w:hAnsi="Calibri" w:cs="Calibri"/>
          <w:sz w:val="22"/>
        </w:rPr>
        <w:t>/C:P/I:P/A:P</w:t>
      </w:r>
    </w:p>
    <w:p w14:paraId="1F3B44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FC046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(7.8)</w:t>
      </w:r>
    </w:p>
    <w:p w14:paraId="4E66586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CVSS:3.1/AV:L/AC:L/PR:L/UI:N/S:U/C:H/I:H/A:H</w:t>
      </w:r>
    </w:p>
    <w:p w14:paraId="475AA43D" w14:textId="77777777" w:rsidR="00AC22DC" w:rsidRPr="00AC22DC" w:rsidRDefault="00AC22DC" w:rsidP="00AC22DC">
      <w:pPr>
        <w:suppressAutoHyphens/>
        <w:spacing w:after="0" w:line="240" w:lineRule="auto"/>
        <w:contextualSpacing/>
        <w:rPr>
          <w:rFonts w:ascii="Calibri" w:hAnsi="Calibri" w:cs="Calibri"/>
          <w:sz w:val="22"/>
        </w:rPr>
      </w:pPr>
    </w:p>
    <w:p w14:paraId="7B5B87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175ED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https://github.com/JLLeitschuh/security-research/security/advisories/GHSA-cm59-pr5q-cw85</w:t>
      </w:r>
    </w:p>
    <w:p w14:paraId="241BED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5E8239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 versions up to (excluding) 2.2.11</w:t>
      </w:r>
    </w:p>
    <w:p w14:paraId="44EEF5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CVE-2023-20883  suppress</w:t>
      </w:r>
    </w:p>
    <w:p w14:paraId="1E5870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Boot versions 3.0.0 - 3.0.6, 2.7.0 - 2.7.11, 2.6.0 - 2.6.14, 2.5.0 - 2.5.14 and older unsupported versions, there is potential for a denial-of-service (DoS) attack if Spring MVC is used together with a reverse proxy cache.</w:t>
      </w:r>
    </w:p>
    <w:p w14:paraId="41D9D2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CWE-400 Uncontrolled Resource Consumption</w:t>
      </w:r>
    </w:p>
    <w:p w14:paraId="5C5F1BBF" w14:textId="77777777" w:rsidR="00AC22DC" w:rsidRPr="00AC22DC" w:rsidRDefault="00AC22DC" w:rsidP="00AC22DC">
      <w:pPr>
        <w:suppressAutoHyphens/>
        <w:spacing w:after="0" w:line="240" w:lineRule="auto"/>
        <w:contextualSpacing/>
        <w:rPr>
          <w:rFonts w:ascii="Calibri" w:hAnsi="Calibri" w:cs="Calibri"/>
          <w:sz w:val="22"/>
        </w:rPr>
      </w:pPr>
    </w:p>
    <w:p w14:paraId="47B84D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480E1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5F5F08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5BDFE2ED" w14:textId="77777777" w:rsidR="00AC22DC" w:rsidRPr="00AC22DC" w:rsidRDefault="00AC22DC" w:rsidP="00AC22DC">
      <w:pPr>
        <w:suppressAutoHyphens/>
        <w:spacing w:after="0" w:line="240" w:lineRule="auto"/>
        <w:contextualSpacing/>
        <w:rPr>
          <w:rFonts w:ascii="Calibri" w:hAnsi="Calibri" w:cs="Calibri"/>
          <w:sz w:val="22"/>
        </w:rPr>
      </w:pPr>
    </w:p>
    <w:p w14:paraId="37117FE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563B6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https://security.netapp.com/advisory/ntap-20230703-0008/</w:t>
      </w:r>
    </w:p>
    <w:p w14:paraId="4D4FC0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https://spring.io/security/cve-2023-20883</w:t>
      </w:r>
    </w:p>
    <w:p w14:paraId="07A148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171F6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cpe:2.3:a:vmware:spring_boot:*:*:*:*:*:*:*:* versions up to (excluding) 2.5.14</w:t>
      </w:r>
    </w:p>
    <w:p w14:paraId="1C13F2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4424F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spring-core-5.2.3.RELEASE.jar</w:t>
      </w:r>
    </w:p>
    <w:p w14:paraId="3EDFAD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2620D8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Core</w:t>
      </w:r>
    </w:p>
    <w:p w14:paraId="552F0F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096926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Apache License, Version 2.0: https://www.apache.org/licenses/LICENSE-2.0</w:t>
      </w:r>
    </w:p>
    <w:p w14:paraId="220724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C:\Users\rortiz10\.m2\repository\org\springframework\spring-core\5.2.3.RELEASE\spring-core-5.2.3.RELEASE.jar</w:t>
      </w:r>
    </w:p>
    <w:p w14:paraId="0716946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MD5: ae11e44d9eff630186b9e095e70b59de</w:t>
      </w:r>
    </w:p>
    <w:p w14:paraId="08481CE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SHA1: 3734223040040e8c3fecd5faa3ae8a1ed6da146b</w:t>
      </w:r>
    </w:p>
    <w:p w14:paraId="518A339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SHA256:6df908f4deaeefd2b03b56a00246cc0dc0d941d9636e811025bc6fc5a2a44851</w:t>
      </w:r>
    </w:p>
    <w:p w14:paraId="3DEB22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00A488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pkg:maven/org.springframework.boot/spring-boot-starter-test@2.2.4.RELEASE</w:t>
      </w:r>
    </w:p>
    <w:p w14:paraId="430C83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522552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Related Dependencies</w:t>
      </w:r>
    </w:p>
    <w:p w14:paraId="7CDCDF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40749AF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org.springframework</w:t>
      </w:r>
      <w:proofErr w:type="spellEnd"/>
      <w:r w:rsidRPr="00AC22DC">
        <w:rPr>
          <w:rFonts w:ascii="Calibri" w:hAnsi="Calibri" w:cs="Calibri"/>
          <w:sz w:val="22"/>
        </w:rPr>
        <w:t>/spring-core@5.2.3.RELEASE  (</w:t>
      </w:r>
      <w:proofErr w:type="spellStart"/>
      <w:r w:rsidRPr="00AC22DC">
        <w:rPr>
          <w:rFonts w:ascii="Calibri" w:hAnsi="Calibri" w:cs="Calibri"/>
          <w:sz w:val="22"/>
        </w:rPr>
        <w:t>Confidence:High</w:t>
      </w:r>
      <w:proofErr w:type="spellEnd"/>
      <w:r w:rsidRPr="00AC22DC">
        <w:rPr>
          <w:rFonts w:ascii="Calibri" w:hAnsi="Calibri" w:cs="Calibri"/>
          <w:sz w:val="22"/>
        </w:rPr>
        <w:t>)</w:t>
      </w:r>
    </w:p>
    <w:p w14:paraId="5469B0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cpe:2.3:a:pivotal_software:spring_framework:5.2.3:release:*:*:*:*:*:*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5959C0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cpe:2.3:a:springsource:spring_framework:5.2.3:release:*:*:*:*:*:*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078F96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2A8AC4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289C0B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CVE-2022-22965  suppress</w:t>
      </w:r>
    </w:p>
    <w:p w14:paraId="057CFC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26E9FC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VMware Spring Framework</w:t>
      </w:r>
    </w:p>
    <w:p w14:paraId="799566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Spring Framework JDK 9+ Remote Code Execution Vulnerability</w:t>
      </w:r>
    </w:p>
    <w:p w14:paraId="7378BF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2022-04-04</w:t>
      </w:r>
    </w:p>
    <w:p w14:paraId="7A46A7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Description: Spring MVC or Spring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running on JDK 9+ may be vulnerable to remote code execution (RCE) via data binding.</w:t>
      </w:r>
    </w:p>
    <w:p w14:paraId="0392AA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updates per vendor instructions.</w:t>
      </w:r>
    </w:p>
    <w:p w14:paraId="2C95E5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2022-04-25</w:t>
      </w:r>
    </w:p>
    <w:p w14:paraId="0DA337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Spring MVC or Spring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AC22DC">
        <w:rPr>
          <w:rFonts w:ascii="Calibri" w:hAnsi="Calibri" w:cs="Calibri"/>
          <w:sz w:val="22"/>
        </w:rPr>
        <w:t>i.e.</w:t>
      </w:r>
      <w:proofErr w:type="gramEnd"/>
      <w:r w:rsidRPr="00AC22DC">
        <w:rPr>
          <w:rFonts w:ascii="Calibri" w:hAnsi="Calibri" w:cs="Calibri"/>
          <w:sz w:val="22"/>
        </w:rPr>
        <w:t xml:space="preserve"> the default, it is not vulnerable to the exploit. However, the nature of the vulnerability is more general, and there may be other ways to exploit it.</w:t>
      </w:r>
    </w:p>
    <w:p w14:paraId="4998DB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CWE-94 Improper Control of Generation of Code ('Code Injection')</w:t>
      </w:r>
    </w:p>
    <w:p w14:paraId="08330F33" w14:textId="77777777" w:rsidR="00AC22DC" w:rsidRPr="00AC22DC" w:rsidRDefault="00AC22DC" w:rsidP="00AC22DC">
      <w:pPr>
        <w:suppressAutoHyphens/>
        <w:spacing w:after="0" w:line="240" w:lineRule="auto"/>
        <w:contextualSpacing/>
        <w:rPr>
          <w:rFonts w:ascii="Calibri" w:hAnsi="Calibri" w:cs="Calibri"/>
          <w:sz w:val="22"/>
        </w:rPr>
      </w:pPr>
    </w:p>
    <w:p w14:paraId="29DABE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7D34C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1020D7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/C:P/I:P/A:P</w:t>
      </w:r>
    </w:p>
    <w:p w14:paraId="56FB99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D3779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2429C4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715B9202" w14:textId="77777777" w:rsidR="00AC22DC" w:rsidRPr="00AC22DC" w:rsidRDefault="00AC22DC" w:rsidP="00AC22DC">
      <w:pPr>
        <w:suppressAutoHyphens/>
        <w:spacing w:after="0" w:line="240" w:lineRule="auto"/>
        <w:contextualSpacing/>
        <w:rPr>
          <w:rFonts w:ascii="Calibri" w:hAnsi="Calibri" w:cs="Calibri"/>
          <w:sz w:val="22"/>
        </w:rPr>
      </w:pPr>
    </w:p>
    <w:p w14:paraId="60FD5C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2C311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CISCO - 20220401 Vulnerability in Spring Framework Affecting Cisco Products: March 2022</w:t>
      </w:r>
    </w:p>
    <w:p w14:paraId="40780E3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https://cert-portal.siemens.com/productcert/pdf/ssa-254054.pdf</w:t>
      </w:r>
    </w:p>
    <w:p w14:paraId="58C57C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https://psirt.global.sonicwall.com/vuln-detail/SNWLID-2022-0005</w:t>
      </w:r>
    </w:p>
    <w:p w14:paraId="2B41D5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http://packetstormsecurity.com/files/166713/Spring4Shell-Code-Execution.html</w:t>
      </w:r>
    </w:p>
    <w:p w14:paraId="179D13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http://packetstormsecurity.com/files/167011/Spring4Shell-Spring-Framework-Class-Property-Remote-Code-Execution.html</w:t>
      </w:r>
    </w:p>
    <w:p w14:paraId="000850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https://tanzu.vmware.com/security/cve-2022-22965</w:t>
      </w:r>
    </w:p>
    <w:p w14:paraId="5A070B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5B4BB5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0290C1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[CVE-2022-22965] CWE-94: Improper Control of Generation of Code ('Code Injection')</w:t>
      </w:r>
    </w:p>
    <w:p w14:paraId="06615C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http://web.archive.org/web/20220330064100/https://twitter.com/shyest_sys/status/1509053689331335174</w:t>
      </w:r>
    </w:p>
    <w:p w14:paraId="601A6C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http://web.nvd.nist.gov/view/vuln/detail?vulnId=CVE-2022-22965</w:t>
      </w:r>
    </w:p>
    <w:p w14:paraId="70BB1A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https://blog.sonatype.com/new-0-day-spring-framework-vulnerability-confirmed-patch-now</w:t>
      </w:r>
    </w:p>
    <w:p w14:paraId="54EE56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https://spring.io/blog/2022/03/31/spring-framework-rce-early-announcement</w:t>
      </w:r>
    </w:p>
    <w:p w14:paraId="568765C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https://www.praetorian.com/blog/spring-core-jdk9-rce/</w:t>
      </w:r>
    </w:p>
    <w:p w14:paraId="235869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https://www.rapid7.com/blog/post/2022/03/30/spring4shell-zero-day-vulnerability-in-spring-framework/</w:t>
      </w:r>
    </w:p>
    <w:p w14:paraId="11C2BE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7118B2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5.2.20</w:t>
      </w:r>
    </w:p>
    <w:p w14:paraId="77156D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C16C9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CVE-2021-22118  suppress</w:t>
      </w:r>
    </w:p>
    <w:p w14:paraId="613193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5.2.x prior to 5.2.15 and versions 5.3.x prior to 5.3.7, a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is vulnerable to a privilege escalation: by (re)creating the temporary storage directory, a locally authenticated malicious user can read or modify files that have been uploaded to the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or overwrite arbitrary files with multipart request data.</w:t>
      </w:r>
    </w:p>
    <w:p w14:paraId="45F662E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CWE-668 Exposure of Resource to Wrong Sphere</w:t>
      </w:r>
    </w:p>
    <w:p w14:paraId="183C7011" w14:textId="77777777" w:rsidR="00AC22DC" w:rsidRPr="00AC22DC" w:rsidRDefault="00AC22DC" w:rsidP="00AC22DC">
      <w:pPr>
        <w:suppressAutoHyphens/>
        <w:spacing w:after="0" w:line="240" w:lineRule="auto"/>
        <w:contextualSpacing/>
        <w:rPr>
          <w:rFonts w:ascii="Calibri" w:hAnsi="Calibri" w:cs="Calibri"/>
          <w:sz w:val="22"/>
        </w:rPr>
      </w:pPr>
    </w:p>
    <w:p w14:paraId="61A3E8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81118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(4.6)</w:t>
      </w:r>
    </w:p>
    <w:p w14:paraId="72D80ED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/AV:L/AC:L/</w:t>
      </w:r>
      <w:proofErr w:type="spellStart"/>
      <w:r w:rsidRPr="00AC22DC">
        <w:rPr>
          <w:rFonts w:ascii="Calibri" w:hAnsi="Calibri" w:cs="Calibri"/>
          <w:sz w:val="22"/>
        </w:rPr>
        <w:t>Au:N</w:t>
      </w:r>
      <w:proofErr w:type="spellEnd"/>
      <w:r w:rsidRPr="00AC22DC">
        <w:rPr>
          <w:rFonts w:ascii="Calibri" w:hAnsi="Calibri" w:cs="Calibri"/>
          <w:sz w:val="22"/>
        </w:rPr>
        <w:t>/C:P/I:P/A:P</w:t>
      </w:r>
    </w:p>
    <w:p w14:paraId="65BD5D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CC3DD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(7.8)</w:t>
      </w:r>
    </w:p>
    <w:p w14:paraId="711876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CVSS:3.1/AV:L/AC:L/PR:L/UI:N/S:U/C:H/I:H/A:H</w:t>
      </w:r>
    </w:p>
    <w:p w14:paraId="52903A27" w14:textId="77777777" w:rsidR="00AC22DC" w:rsidRPr="00AC22DC" w:rsidRDefault="00AC22DC" w:rsidP="00AC22DC">
      <w:pPr>
        <w:suppressAutoHyphens/>
        <w:spacing w:after="0" w:line="240" w:lineRule="auto"/>
        <w:contextualSpacing/>
        <w:rPr>
          <w:rFonts w:ascii="Calibri" w:hAnsi="Calibri" w:cs="Calibri"/>
          <w:sz w:val="22"/>
        </w:rPr>
      </w:pPr>
    </w:p>
    <w:p w14:paraId="0213D00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D1F3D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https://security.netapp.com/advisory/ntap-20210713-0005/</w:t>
      </w:r>
    </w:p>
    <w:p w14:paraId="428F1A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https://tanzu.vmware.com/security/cve-2021-22118</w:t>
      </w:r>
    </w:p>
    <w:p w14:paraId="0709D7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1F8D35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0750B0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3D89136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EBA39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593E95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0FE75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5.2.15</w:t>
      </w:r>
    </w:p>
    <w:p w14:paraId="4CE096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EE894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CVE-2020-5421  suppress</w:t>
      </w:r>
    </w:p>
    <w:p w14:paraId="1B8F82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5.2.0 - 5.2.8, 5.1.0 - 5.1.17, 5.0.0 - 5.0.18, 4.3.0 - 4.3.28, and older unsupported versions, the protections against RFD attacks from CVE-2015-5211 may be bypassed depending on the browser used </w:t>
      </w:r>
      <w:proofErr w:type="gramStart"/>
      <w:r w:rsidRPr="00AC22DC">
        <w:rPr>
          <w:rFonts w:ascii="Calibri" w:hAnsi="Calibri" w:cs="Calibri"/>
          <w:sz w:val="22"/>
        </w:rPr>
        <w:t>through the use of</w:t>
      </w:r>
      <w:proofErr w:type="gramEnd"/>
      <w:r w:rsidRPr="00AC22DC">
        <w:rPr>
          <w:rFonts w:ascii="Calibri" w:hAnsi="Calibri" w:cs="Calibri"/>
          <w:sz w:val="22"/>
        </w:rPr>
        <w:t xml:space="preserve"> a </w:t>
      </w:r>
      <w:proofErr w:type="spellStart"/>
      <w:r w:rsidRPr="00AC22DC">
        <w:rPr>
          <w:rFonts w:ascii="Calibri" w:hAnsi="Calibri" w:cs="Calibri"/>
          <w:sz w:val="22"/>
        </w:rPr>
        <w:t>jsessionid</w:t>
      </w:r>
      <w:proofErr w:type="spellEnd"/>
      <w:r w:rsidRPr="00AC22DC">
        <w:rPr>
          <w:rFonts w:ascii="Calibri" w:hAnsi="Calibri" w:cs="Calibri"/>
          <w:sz w:val="22"/>
        </w:rPr>
        <w:t xml:space="preserve"> path parameter.</w:t>
      </w:r>
    </w:p>
    <w:p w14:paraId="6B8E71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52B24349" w14:textId="77777777" w:rsidR="00AC22DC" w:rsidRPr="00AC22DC" w:rsidRDefault="00AC22DC" w:rsidP="00AC22DC">
      <w:pPr>
        <w:suppressAutoHyphens/>
        <w:spacing w:after="0" w:line="240" w:lineRule="auto"/>
        <w:contextualSpacing/>
        <w:rPr>
          <w:rFonts w:ascii="Calibri" w:hAnsi="Calibri" w:cs="Calibri"/>
          <w:sz w:val="22"/>
        </w:rPr>
      </w:pPr>
    </w:p>
    <w:p w14:paraId="1BCC1C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07C1F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(3.6)</w:t>
      </w:r>
    </w:p>
    <w:p w14:paraId="34DED8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/AV:N/AC:H/</w:t>
      </w:r>
      <w:proofErr w:type="spellStart"/>
      <w:r w:rsidRPr="00AC22DC">
        <w:rPr>
          <w:rFonts w:ascii="Calibri" w:hAnsi="Calibri" w:cs="Calibri"/>
          <w:sz w:val="22"/>
        </w:rPr>
        <w:t>Au:S</w:t>
      </w:r>
      <w:proofErr w:type="spellEnd"/>
      <w:r w:rsidRPr="00AC22DC">
        <w:rPr>
          <w:rFonts w:ascii="Calibri" w:hAnsi="Calibri" w:cs="Calibri"/>
          <w:sz w:val="22"/>
        </w:rPr>
        <w:t>/C:P/I:P/A:N</w:t>
      </w:r>
    </w:p>
    <w:p w14:paraId="642AF6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F3520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141FF4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CVSS:3.1/AV:N/AC:H/PR:L/UI:R/S:C/C:L/I:H/A:N</w:t>
      </w:r>
    </w:p>
    <w:p w14:paraId="2905EF1E" w14:textId="77777777" w:rsidR="00AC22DC" w:rsidRPr="00AC22DC" w:rsidRDefault="00AC22DC" w:rsidP="00AC22DC">
      <w:pPr>
        <w:suppressAutoHyphens/>
        <w:spacing w:after="0" w:line="240" w:lineRule="auto"/>
        <w:contextualSpacing/>
        <w:rPr>
          <w:rFonts w:ascii="Calibri" w:hAnsi="Calibri" w:cs="Calibri"/>
          <w:sz w:val="22"/>
        </w:rPr>
      </w:pPr>
    </w:p>
    <w:p w14:paraId="63B312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7DECE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-commits] 20201019 [</w:t>
      </w:r>
      <w:proofErr w:type="spellStart"/>
      <w:r w:rsidRPr="00AC22DC">
        <w:rPr>
          <w:rFonts w:ascii="Calibri" w:hAnsi="Calibri" w:cs="Calibri"/>
          <w:sz w:val="22"/>
        </w:rPr>
        <w:t>ambari</w:t>
      </w:r>
      <w:proofErr w:type="spellEnd"/>
      <w:r w:rsidRPr="00AC22DC">
        <w:rPr>
          <w:rFonts w:ascii="Calibri" w:hAnsi="Calibri" w:cs="Calibri"/>
          <w:sz w:val="22"/>
        </w:rPr>
        <w:t>] branch branch-2.7 updated: AMBARI-25571. Vulnerable Spring components in Ambari - CVE-2020-5398, CVE-2020-5421 (</w:t>
      </w:r>
      <w:proofErr w:type="spellStart"/>
      <w:r w:rsidRPr="00AC22DC">
        <w:rPr>
          <w:rFonts w:ascii="Calibri" w:hAnsi="Calibri" w:cs="Calibri"/>
          <w:sz w:val="22"/>
        </w:rPr>
        <w:t>dlysnichenko</w:t>
      </w:r>
      <w:proofErr w:type="spellEnd"/>
      <w:r w:rsidRPr="00AC22DC">
        <w:rPr>
          <w:rFonts w:ascii="Calibri" w:hAnsi="Calibri" w:cs="Calibri"/>
          <w:sz w:val="22"/>
        </w:rPr>
        <w:t>) (#3246)</w:t>
      </w:r>
    </w:p>
    <w:p w14:paraId="69AADB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-dev] 20201019 [GitHub] [</w:t>
      </w:r>
      <w:proofErr w:type="spellStart"/>
      <w:r w:rsidRPr="00AC22DC">
        <w:rPr>
          <w:rFonts w:ascii="Calibri" w:hAnsi="Calibri" w:cs="Calibri"/>
          <w:sz w:val="22"/>
        </w:rPr>
        <w:t>ambari</w:t>
      </w:r>
      <w:proofErr w:type="spellEnd"/>
      <w:r w:rsidRPr="00AC22DC">
        <w:rPr>
          <w:rFonts w:ascii="Calibri" w:hAnsi="Calibri" w:cs="Calibri"/>
          <w:sz w:val="22"/>
        </w:rPr>
        <w:t xml:space="preserve">] </w:t>
      </w:r>
      <w:proofErr w:type="spellStart"/>
      <w:r w:rsidRPr="00AC22DC">
        <w:rPr>
          <w:rFonts w:ascii="Calibri" w:hAnsi="Calibri" w:cs="Calibri"/>
          <w:sz w:val="22"/>
        </w:rPr>
        <w:t>dlysnichenko</w:t>
      </w:r>
      <w:proofErr w:type="spellEnd"/>
      <w:r w:rsidRPr="00AC22DC">
        <w:rPr>
          <w:rFonts w:ascii="Calibri" w:hAnsi="Calibri" w:cs="Calibri"/>
          <w:sz w:val="22"/>
        </w:rPr>
        <w:t xml:space="preserve"> merged pull request #3246: AMBARI-25571. Vulnerable Spring components in Ambari - CVE-2020-5398, CVE-2020-5421</w:t>
      </w:r>
    </w:p>
    <w:p w14:paraId="5AC2CA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-dev] 20201019 [GitHub] [</w:t>
      </w:r>
      <w:proofErr w:type="spellStart"/>
      <w:r w:rsidRPr="00AC22DC">
        <w:rPr>
          <w:rFonts w:ascii="Calibri" w:hAnsi="Calibri" w:cs="Calibri"/>
          <w:sz w:val="22"/>
        </w:rPr>
        <w:t>ambari</w:t>
      </w:r>
      <w:proofErr w:type="spellEnd"/>
      <w:r w:rsidRPr="00AC22DC">
        <w:rPr>
          <w:rFonts w:ascii="Calibri" w:hAnsi="Calibri" w:cs="Calibri"/>
          <w:sz w:val="22"/>
        </w:rPr>
        <w:t xml:space="preserve">] </w:t>
      </w:r>
      <w:proofErr w:type="spellStart"/>
      <w:r w:rsidRPr="00AC22DC">
        <w:rPr>
          <w:rFonts w:ascii="Calibri" w:hAnsi="Calibri" w:cs="Calibri"/>
          <w:sz w:val="22"/>
        </w:rPr>
        <w:t>dlysnichenko</w:t>
      </w:r>
      <w:proofErr w:type="spellEnd"/>
      <w:r w:rsidRPr="00AC22DC">
        <w:rPr>
          <w:rFonts w:ascii="Calibri" w:hAnsi="Calibri" w:cs="Calibri"/>
          <w:sz w:val="22"/>
        </w:rPr>
        <w:t xml:space="preserve"> opened a new pull request #3246: AMBARI-25571. Vulnerable Spring components in Ambari - CVE-2020-5398, CVE-2020-5421</w:t>
      </w:r>
    </w:p>
    <w:p w14:paraId="7DDA3A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-issues] 20201013 [</w:t>
      </w:r>
      <w:proofErr w:type="spellStart"/>
      <w:r w:rsidRPr="00AC22DC">
        <w:rPr>
          <w:rFonts w:ascii="Calibri" w:hAnsi="Calibri" w:cs="Calibri"/>
          <w:sz w:val="22"/>
        </w:rPr>
        <w:t>jira</w:t>
      </w:r>
      <w:proofErr w:type="spellEnd"/>
      <w:r w:rsidRPr="00AC22DC">
        <w:rPr>
          <w:rFonts w:ascii="Calibri" w:hAnsi="Calibri" w:cs="Calibri"/>
          <w:sz w:val="22"/>
        </w:rPr>
        <w:t>] [Created] (AMBARI-25571) Vulnerable Spring components in Ambari - CVE-2020-5398, CVE-2020-5421</w:t>
      </w:r>
    </w:p>
    <w:p w14:paraId="37FEB1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-issues] 20201021 [</w:t>
      </w:r>
      <w:proofErr w:type="spellStart"/>
      <w:r w:rsidRPr="00AC22DC">
        <w:rPr>
          <w:rFonts w:ascii="Calibri" w:hAnsi="Calibri" w:cs="Calibri"/>
          <w:sz w:val="22"/>
        </w:rPr>
        <w:t>jira</w:t>
      </w:r>
      <w:proofErr w:type="spellEnd"/>
      <w:r w:rsidRPr="00AC22DC">
        <w:rPr>
          <w:rFonts w:ascii="Calibri" w:hAnsi="Calibri" w:cs="Calibri"/>
          <w:sz w:val="22"/>
        </w:rPr>
        <w:t>] [Resolved] (AMBARI-25571) Vulnerable Spring components in Ambari - CVE-2020-5398, CVE-2020-5421</w:t>
      </w:r>
    </w:p>
    <w:p w14:paraId="40E56A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[hive-dev] 20201022 [</w:t>
      </w:r>
      <w:proofErr w:type="spellStart"/>
      <w:r w:rsidRPr="00AC22DC">
        <w:rPr>
          <w:rFonts w:ascii="Calibri" w:hAnsi="Calibri" w:cs="Calibri"/>
          <w:sz w:val="22"/>
        </w:rPr>
        <w:t>jira</w:t>
      </w:r>
      <w:proofErr w:type="spellEnd"/>
      <w:r w:rsidRPr="00AC22DC">
        <w:rPr>
          <w:rFonts w:ascii="Calibri" w:hAnsi="Calibri" w:cs="Calibri"/>
          <w:sz w:val="22"/>
        </w:rPr>
        <w:t>] [Created] (HIVE-24303) Upgrade spring framework to 4.3.29.RELEASE+ due to CVE-2020-5421</w:t>
      </w:r>
    </w:p>
    <w:p w14:paraId="3C21AD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20201022 [</w:t>
      </w:r>
      <w:proofErr w:type="spellStart"/>
      <w:r w:rsidRPr="00AC22DC">
        <w:rPr>
          <w:rFonts w:ascii="Calibri" w:hAnsi="Calibri" w:cs="Calibri"/>
          <w:sz w:val="22"/>
        </w:rPr>
        <w:t>jira</w:t>
      </w:r>
      <w:proofErr w:type="spellEnd"/>
      <w:r w:rsidRPr="00AC22DC">
        <w:rPr>
          <w:rFonts w:ascii="Calibri" w:hAnsi="Calibri" w:cs="Calibri"/>
          <w:sz w:val="22"/>
        </w:rPr>
        <w:t>] [Assigned] (HIVE-24303) Upgrade spring framework to 4.3.29.RELEASE+ due to CVE-2020-5421</w:t>
      </w:r>
    </w:p>
    <w:p w14:paraId="730B71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20201022 [</w:t>
      </w:r>
      <w:proofErr w:type="spellStart"/>
      <w:r w:rsidRPr="00AC22DC">
        <w:rPr>
          <w:rFonts w:ascii="Calibri" w:hAnsi="Calibri" w:cs="Calibri"/>
          <w:sz w:val="22"/>
        </w:rPr>
        <w:t>jira</w:t>
      </w:r>
      <w:proofErr w:type="spellEnd"/>
      <w:r w:rsidRPr="00AC22DC">
        <w:rPr>
          <w:rFonts w:ascii="Calibri" w:hAnsi="Calibri" w:cs="Calibri"/>
          <w:sz w:val="22"/>
        </w:rPr>
        <w:t>] [Updated] (HIVE-24303) Upgrade spring framework to 4.3.29.RELEASE+ due to CVE-2020-5421</w:t>
      </w:r>
    </w:p>
    <w:p w14:paraId="191DA4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20210107 [</w:t>
      </w:r>
      <w:proofErr w:type="spellStart"/>
      <w:r w:rsidRPr="00AC22DC">
        <w:rPr>
          <w:rFonts w:ascii="Calibri" w:hAnsi="Calibri" w:cs="Calibri"/>
          <w:sz w:val="22"/>
        </w:rPr>
        <w:t>jira</w:t>
      </w:r>
      <w:proofErr w:type="spellEnd"/>
      <w:r w:rsidRPr="00AC22DC">
        <w:rPr>
          <w:rFonts w:ascii="Calibri" w:hAnsi="Calibri" w:cs="Calibri"/>
          <w:sz w:val="22"/>
        </w:rPr>
        <w:t>] [Resolved] (HIVE-24303) Upgrade spring framework to 4.3.29.RELEASE+ due to CVE-2020-5421</w:t>
      </w:r>
    </w:p>
    <w:p w14:paraId="214C00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[ignite-user] 20201117 Query on CVE-2020-5421</w:t>
      </w:r>
    </w:p>
    <w:p w14:paraId="7BC276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[ignite-user] 20201119 Re: Query on CVE-2020-5421</w:t>
      </w:r>
    </w:p>
    <w:p w14:paraId="6E40CA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[pulsar-commits] 20201022 [GitHub] [pulsar] Ghatage opened a new pull request #8355: [Issue 8354][pulsar-io] Upgrade spring framework version to patch CVE-2020-5421</w:t>
      </w:r>
    </w:p>
    <w:p w14:paraId="46A0A8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[pulsar-commits] 20201023 [GitHub] [pulsar] Ghatage commented on pull request #8355: [Issue 8354][pulsar-io] Upgrade spring framework version to patch CVE-2020-5421</w:t>
      </w:r>
    </w:p>
    <w:p w14:paraId="1C6B53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20201026 [GitHub] [pulsar] </w:t>
      </w:r>
      <w:proofErr w:type="spellStart"/>
      <w:r w:rsidRPr="00AC22DC">
        <w:rPr>
          <w:rFonts w:ascii="Calibri" w:hAnsi="Calibri" w:cs="Calibri"/>
          <w:sz w:val="22"/>
        </w:rPr>
        <w:t>wolfstudy</w:t>
      </w:r>
      <w:proofErr w:type="spellEnd"/>
      <w:r w:rsidRPr="00AC22DC">
        <w:rPr>
          <w:rFonts w:ascii="Calibri" w:hAnsi="Calibri" w:cs="Calibri"/>
          <w:sz w:val="22"/>
        </w:rPr>
        <w:t xml:space="preserve"> commented on pull request #8355: [Issue 8354][pulsar-io] Upgrade spring framework version to patch CVE-2020-5421</w:t>
      </w:r>
    </w:p>
    <w:p w14:paraId="5C6BEB3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20201028 [GitHub] [pulsar] </w:t>
      </w:r>
      <w:proofErr w:type="spellStart"/>
      <w:r w:rsidRPr="00AC22DC">
        <w:rPr>
          <w:rFonts w:ascii="Calibri" w:hAnsi="Calibri" w:cs="Calibri"/>
          <w:sz w:val="22"/>
        </w:rPr>
        <w:t>merlimat</w:t>
      </w:r>
      <w:proofErr w:type="spellEnd"/>
      <w:r w:rsidRPr="00AC22DC">
        <w:rPr>
          <w:rFonts w:ascii="Calibri" w:hAnsi="Calibri" w:cs="Calibri"/>
          <w:sz w:val="22"/>
        </w:rPr>
        <w:t xml:space="preserve"> merged pull request #8355: [Issue 8354][pulsar-io] Upgrade spring framework version to patch CVE-2020-5421</w:t>
      </w:r>
    </w:p>
    <w:p w14:paraId="332B71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[ranger-dev] 20201007 Re: Review Request 72934: RANGER-3022: Upgrade Spring framework to version 4.3.29.RELEASE</w:t>
      </w:r>
    </w:p>
    <w:p w14:paraId="24AB31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https://security.netapp.com/advisory/ntap-20210513-0009/</w:t>
      </w:r>
    </w:p>
    <w:p w14:paraId="568E19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https://tanzu.vmware.com/security/cve-2020-5421</w:t>
      </w:r>
    </w:p>
    <w:p w14:paraId="247A0F1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79A23B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5FD45C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https://www.oracle.com/security-alerts/cpujan2021.html</w:t>
      </w:r>
    </w:p>
    <w:p w14:paraId="70E037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64C8D7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080FE0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6436E7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94DD7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5.2.9</w:t>
      </w:r>
    </w:p>
    <w:p w14:paraId="2A3FBD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A457A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CVE-2022-22950  suppress</w:t>
      </w:r>
    </w:p>
    <w:p w14:paraId="067224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n Spring Framework versions 5.3.0 - 5.3.16 and older unsupported versions,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w:t>
      </w:r>
      <w:proofErr w:type="gramStart"/>
      <w:r w:rsidRPr="00AC22DC">
        <w:rPr>
          <w:rFonts w:ascii="Calibri" w:hAnsi="Calibri" w:cs="Calibri"/>
          <w:sz w:val="22"/>
        </w:rPr>
        <w:t>denial of service</w:t>
      </w:r>
      <w:proofErr w:type="gramEnd"/>
      <w:r w:rsidRPr="00AC22DC">
        <w:rPr>
          <w:rFonts w:ascii="Calibri" w:hAnsi="Calibri" w:cs="Calibri"/>
          <w:sz w:val="22"/>
        </w:rPr>
        <w:t xml:space="preserve"> condition.</w:t>
      </w:r>
    </w:p>
    <w:p w14:paraId="63FF9E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606E490A" w14:textId="77777777" w:rsidR="00AC22DC" w:rsidRPr="00AC22DC" w:rsidRDefault="00AC22DC" w:rsidP="00AC22DC">
      <w:pPr>
        <w:suppressAutoHyphens/>
        <w:spacing w:after="0" w:line="240" w:lineRule="auto"/>
        <w:contextualSpacing/>
        <w:rPr>
          <w:rFonts w:ascii="Calibri" w:hAnsi="Calibri" w:cs="Calibri"/>
          <w:sz w:val="22"/>
        </w:rPr>
      </w:pPr>
    </w:p>
    <w:p w14:paraId="01F4E5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B100D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21EB9C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/C:N/I:N/A:P</w:t>
      </w:r>
    </w:p>
    <w:p w14:paraId="66EC05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7A07C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32DDCE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02554E87" w14:textId="77777777" w:rsidR="00AC22DC" w:rsidRPr="00AC22DC" w:rsidRDefault="00AC22DC" w:rsidP="00AC22DC">
      <w:pPr>
        <w:suppressAutoHyphens/>
        <w:spacing w:after="0" w:line="240" w:lineRule="auto"/>
        <w:contextualSpacing/>
        <w:rPr>
          <w:rFonts w:ascii="Calibri" w:hAnsi="Calibri" w:cs="Calibri"/>
          <w:sz w:val="22"/>
        </w:rPr>
      </w:pPr>
    </w:p>
    <w:p w14:paraId="1DB22F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7D698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https://tanzu.vmware.com/security/cve-2022-22950</w:t>
      </w:r>
    </w:p>
    <w:p w14:paraId="5E99CF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[CVE-2022-22950] CWE-770: Allocation of Resources Without Limits or Throttling</w:t>
      </w:r>
    </w:p>
    <w:p w14:paraId="4DCA39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http://web.nvd.nist.gov/view/vuln/detail?vulnId=CVE-2022-22950</w:t>
      </w:r>
    </w:p>
    <w:p w14:paraId="62152F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https://github.com/spring-projects/spring-framework/issues/28145</w:t>
      </w:r>
    </w:p>
    <w:p w14:paraId="61C810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https://spring.io/blog/2022/03/17/spring-framework-6-0-0-m3-and-5-3-17-available-now</w:t>
      </w:r>
    </w:p>
    <w:p w14:paraId="5330E4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https://tanzu.vmware.com/security/cve-2022-22950</w:t>
      </w:r>
    </w:p>
    <w:p w14:paraId="15B1F1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67C2C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5.2.20</w:t>
      </w:r>
    </w:p>
    <w:p w14:paraId="44B47B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B01DE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CVE-2022-22971  suppress</w:t>
      </w:r>
    </w:p>
    <w:p w14:paraId="71C58E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5.3.20+ , 5.2.22+ and old unsupported versions, application with a STOMP over WebSocket endpoint is vulnerable to a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 by an authenticated user.</w:t>
      </w:r>
    </w:p>
    <w:p w14:paraId="42FFE0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6D53DA46" w14:textId="77777777" w:rsidR="00AC22DC" w:rsidRPr="00AC22DC" w:rsidRDefault="00AC22DC" w:rsidP="00AC22DC">
      <w:pPr>
        <w:suppressAutoHyphens/>
        <w:spacing w:after="0" w:line="240" w:lineRule="auto"/>
        <w:contextualSpacing/>
        <w:rPr>
          <w:rFonts w:ascii="Calibri" w:hAnsi="Calibri" w:cs="Calibri"/>
          <w:sz w:val="22"/>
        </w:rPr>
      </w:pPr>
    </w:p>
    <w:p w14:paraId="44E998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08B73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10DFFC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/C:N/I:N/A:P</w:t>
      </w:r>
    </w:p>
    <w:p w14:paraId="7BEA3EE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47B8B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729D72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1D436527" w14:textId="77777777" w:rsidR="00AC22DC" w:rsidRPr="00AC22DC" w:rsidRDefault="00AC22DC" w:rsidP="00AC22DC">
      <w:pPr>
        <w:suppressAutoHyphens/>
        <w:spacing w:after="0" w:line="240" w:lineRule="auto"/>
        <w:contextualSpacing/>
        <w:rPr>
          <w:rFonts w:ascii="Calibri" w:hAnsi="Calibri" w:cs="Calibri"/>
          <w:sz w:val="22"/>
        </w:rPr>
      </w:pPr>
    </w:p>
    <w:p w14:paraId="3D8C5A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C88A3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https://security.netapp.com/advisory/ntap-20220616-0003/</w:t>
      </w:r>
    </w:p>
    <w:p w14:paraId="30F017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https://tanzu.vmware.com/security/cve-2022-22971</w:t>
      </w:r>
    </w:p>
    <w:p w14:paraId="05B8E4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212C15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340DBF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5.2.21</w:t>
      </w:r>
    </w:p>
    <w:p w14:paraId="5A4342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164F6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CVE-2023-20861  suppress</w:t>
      </w:r>
    </w:p>
    <w:p w14:paraId="795FC6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6.0.0 - 6.0.6, 5.3.0 - 5.3.25, 5.2.0.RELEASE - 5.2.22.RELEASE, and older unsupported versions,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denial-of-service (DoS) condition.</w:t>
      </w:r>
    </w:p>
    <w:p w14:paraId="6A4F994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0AB94026" w14:textId="77777777" w:rsidR="00AC22DC" w:rsidRPr="00AC22DC" w:rsidRDefault="00AC22DC" w:rsidP="00AC22DC">
      <w:pPr>
        <w:suppressAutoHyphens/>
        <w:spacing w:after="0" w:line="240" w:lineRule="auto"/>
        <w:contextualSpacing/>
        <w:rPr>
          <w:rFonts w:ascii="Calibri" w:hAnsi="Calibri" w:cs="Calibri"/>
          <w:sz w:val="22"/>
        </w:rPr>
      </w:pPr>
    </w:p>
    <w:p w14:paraId="7FDE9A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9CB40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2566D8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7596E7A9" w14:textId="77777777" w:rsidR="00AC22DC" w:rsidRPr="00AC22DC" w:rsidRDefault="00AC22DC" w:rsidP="00AC22DC">
      <w:pPr>
        <w:suppressAutoHyphens/>
        <w:spacing w:after="0" w:line="240" w:lineRule="auto"/>
        <w:contextualSpacing/>
        <w:rPr>
          <w:rFonts w:ascii="Calibri" w:hAnsi="Calibri" w:cs="Calibri"/>
          <w:sz w:val="22"/>
        </w:rPr>
      </w:pPr>
    </w:p>
    <w:p w14:paraId="3942466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E9337E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https://security.netapp.com/advisory/ntap-20230420-0007/</w:t>
      </w:r>
    </w:p>
    <w:p w14:paraId="30D38C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https://spring.io/security/cve-2023-20861</w:t>
      </w:r>
    </w:p>
    <w:p w14:paraId="3EC1FB9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[CVE-2023-20861] CWE-</w:t>
      </w:r>
      <w:proofErr w:type="spellStart"/>
      <w:r w:rsidRPr="00AC22DC">
        <w:rPr>
          <w:rFonts w:ascii="Calibri" w:hAnsi="Calibri" w:cs="Calibri"/>
          <w:sz w:val="22"/>
        </w:rPr>
        <w:t>noinfo</w:t>
      </w:r>
      <w:proofErr w:type="spellEnd"/>
    </w:p>
    <w:p w14:paraId="32DCC7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http://web.nvd.nist.gov/view/vuln/detail?vulnId=CVE-2023-20861</w:t>
      </w:r>
    </w:p>
    <w:p w14:paraId="5AD24A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https://spring.io/blog/2023/03/20/spring-framework-5-2-23-fixes-cve-2023-20861</w:t>
      </w:r>
    </w:p>
    <w:p w14:paraId="5078C82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https://spring.io/security/cve-2023-20861</w:t>
      </w:r>
    </w:p>
    <w:p w14:paraId="44A387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08342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(including) 5.2.22</w:t>
      </w:r>
    </w:p>
    <w:p w14:paraId="569CB4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4CA27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CVE-2023-20863  suppress</w:t>
      </w:r>
    </w:p>
    <w:p w14:paraId="6A620C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5.2.24 release+ ,5.3.27+ and 6.0.8+ ,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denial-of-service (DoS) condition.</w:t>
      </w:r>
    </w:p>
    <w:p w14:paraId="4E8516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CWE-917 Improper Neutralization of Special Elements used in an Expression Language Statement ('Expression Language Injection')</w:t>
      </w:r>
    </w:p>
    <w:p w14:paraId="62BE4F6C" w14:textId="77777777" w:rsidR="00AC22DC" w:rsidRPr="00AC22DC" w:rsidRDefault="00AC22DC" w:rsidP="00AC22DC">
      <w:pPr>
        <w:suppressAutoHyphens/>
        <w:spacing w:after="0" w:line="240" w:lineRule="auto"/>
        <w:contextualSpacing/>
        <w:rPr>
          <w:rFonts w:ascii="Calibri" w:hAnsi="Calibri" w:cs="Calibri"/>
          <w:sz w:val="22"/>
        </w:rPr>
      </w:pPr>
    </w:p>
    <w:p w14:paraId="39F9D1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FDE71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53C74D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2002695B" w14:textId="77777777" w:rsidR="00AC22DC" w:rsidRPr="00AC22DC" w:rsidRDefault="00AC22DC" w:rsidP="00AC22DC">
      <w:pPr>
        <w:suppressAutoHyphens/>
        <w:spacing w:after="0" w:line="240" w:lineRule="auto"/>
        <w:contextualSpacing/>
        <w:rPr>
          <w:rFonts w:ascii="Calibri" w:hAnsi="Calibri" w:cs="Calibri"/>
          <w:sz w:val="22"/>
        </w:rPr>
      </w:pPr>
    </w:p>
    <w:p w14:paraId="179094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0A2FD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https://spring.io/security/cve-2023-20863</w:t>
      </w:r>
    </w:p>
    <w:p w14:paraId="27D541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[CVE-2023-20863] CWE-917: Improper Neutralization of Special Elements used in an Expression Language Statement ('Expression Language Injection')</w:t>
      </w:r>
    </w:p>
    <w:p w14:paraId="3B4AA1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http://web.nvd.nist.gov/view/vuln/detail?vulnId=CVE-2023-20863</w:t>
      </w:r>
    </w:p>
    <w:p w14:paraId="39171D2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https://github.com/spring-projects/spring-framework/issues/30325</w:t>
      </w:r>
    </w:p>
    <w:p w14:paraId="46C67C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https://spring.io/security/cve-2023-20863</w:t>
      </w:r>
    </w:p>
    <w:p w14:paraId="47A2DC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DECDFE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5.2.24</w:t>
      </w:r>
    </w:p>
    <w:p w14:paraId="1355C3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C4791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CVE-2022-22968  suppress</w:t>
      </w:r>
    </w:p>
    <w:p w14:paraId="40B27A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5.3.0 - 5.3.18, 5.2.0 - 5.2.20, and older unsupported versions, the patterns for </w:t>
      </w:r>
      <w:proofErr w:type="spellStart"/>
      <w:r w:rsidRPr="00AC22DC">
        <w:rPr>
          <w:rFonts w:ascii="Calibri" w:hAnsi="Calibri" w:cs="Calibri"/>
          <w:sz w:val="22"/>
        </w:rPr>
        <w:t>disallowedFields</w:t>
      </w:r>
      <w:proofErr w:type="spellEnd"/>
      <w:r w:rsidRPr="00AC22DC">
        <w:rPr>
          <w:rFonts w:ascii="Calibri" w:hAnsi="Calibri" w:cs="Calibri"/>
          <w:sz w:val="22"/>
        </w:rPr>
        <w:t xml:space="preserve"> on a </w:t>
      </w:r>
      <w:proofErr w:type="spellStart"/>
      <w:r w:rsidRPr="00AC22DC">
        <w:rPr>
          <w:rFonts w:ascii="Calibri" w:hAnsi="Calibri" w:cs="Calibri"/>
          <w:sz w:val="22"/>
        </w:rPr>
        <w:t>DataBinder</w:t>
      </w:r>
      <w:proofErr w:type="spellEnd"/>
      <w:r w:rsidRPr="00AC22DC">
        <w:rPr>
          <w:rFonts w:ascii="Calibri" w:hAnsi="Calibri" w:cs="Calibri"/>
          <w:sz w:val="22"/>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A0272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CWE-178 Improper Handling of Case Sensitivity</w:t>
      </w:r>
    </w:p>
    <w:p w14:paraId="6AED015C" w14:textId="77777777" w:rsidR="00AC22DC" w:rsidRPr="00AC22DC" w:rsidRDefault="00AC22DC" w:rsidP="00AC22DC">
      <w:pPr>
        <w:suppressAutoHyphens/>
        <w:spacing w:after="0" w:line="240" w:lineRule="auto"/>
        <w:contextualSpacing/>
        <w:rPr>
          <w:rFonts w:ascii="Calibri" w:hAnsi="Calibri" w:cs="Calibri"/>
          <w:sz w:val="22"/>
        </w:rPr>
      </w:pPr>
    </w:p>
    <w:p w14:paraId="215A1B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8F06C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5A7523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5AEEE9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A8D11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30D6F1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41067AD8" w14:textId="77777777" w:rsidR="00AC22DC" w:rsidRPr="00AC22DC" w:rsidRDefault="00AC22DC" w:rsidP="00AC22DC">
      <w:pPr>
        <w:suppressAutoHyphens/>
        <w:spacing w:after="0" w:line="240" w:lineRule="auto"/>
        <w:contextualSpacing/>
        <w:rPr>
          <w:rFonts w:ascii="Calibri" w:hAnsi="Calibri" w:cs="Calibri"/>
          <w:sz w:val="22"/>
        </w:rPr>
      </w:pPr>
    </w:p>
    <w:p w14:paraId="30A38D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D7C44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https://security.netapp.com/advisory/ntap-20220602-0004/</w:t>
      </w:r>
    </w:p>
    <w:p w14:paraId="7363AB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https://tanzu.vmware.com/security/cve-2022-22968</w:t>
      </w:r>
    </w:p>
    <w:p w14:paraId="51A770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F8306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[CVE-2022-22968] CWE-178: Improper Handling of Case Sensitivity</w:t>
      </w:r>
    </w:p>
    <w:p w14:paraId="009A84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http://web.nvd.nist.gov/view/vuln/detail?vulnId=CVE-2022-22968</w:t>
      </w:r>
    </w:p>
    <w:p w14:paraId="42C7C0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https://github.com/spring-projects/spring-framework/issues/28333</w:t>
      </w:r>
    </w:p>
    <w:p w14:paraId="043A9F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https://github.com/spring-projects/spring-framework/issues/28334</w:t>
      </w:r>
    </w:p>
    <w:p w14:paraId="5805F2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https://spring.io/blog/2022/04/13/spring-framework-data-binding-rules-vulnerability-cve-2022-22968</w:t>
      </w:r>
    </w:p>
    <w:p w14:paraId="773BB6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https://tanzu.vmware.com/security/cve-2022-22968</w:t>
      </w:r>
    </w:p>
    <w:p w14:paraId="48D097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55BA6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5.2.20</w:t>
      </w:r>
    </w:p>
    <w:p w14:paraId="281EBE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E7322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CVE-2022-22970  suppress</w:t>
      </w:r>
    </w:p>
    <w:p w14:paraId="61F445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5.3.20+ , 5.2.22+ and old unsupported versions, applications that handle file uploads are vulnerable to DoS attack if they rely on data binding to set a </w:t>
      </w:r>
      <w:proofErr w:type="spellStart"/>
      <w:r w:rsidRPr="00AC22DC">
        <w:rPr>
          <w:rFonts w:ascii="Calibri" w:hAnsi="Calibri" w:cs="Calibri"/>
          <w:sz w:val="22"/>
        </w:rPr>
        <w:t>MultipartFile</w:t>
      </w:r>
      <w:proofErr w:type="spellEnd"/>
      <w:r w:rsidRPr="00AC22DC">
        <w:rPr>
          <w:rFonts w:ascii="Calibri" w:hAnsi="Calibri" w:cs="Calibri"/>
          <w:sz w:val="22"/>
        </w:rPr>
        <w:t xml:space="preserve"> or </w:t>
      </w:r>
      <w:proofErr w:type="spellStart"/>
      <w:r w:rsidRPr="00AC22DC">
        <w:rPr>
          <w:rFonts w:ascii="Calibri" w:hAnsi="Calibri" w:cs="Calibri"/>
          <w:sz w:val="22"/>
        </w:rPr>
        <w:t>javax.servlet.Part</w:t>
      </w:r>
      <w:proofErr w:type="spellEnd"/>
      <w:r w:rsidRPr="00AC22DC">
        <w:rPr>
          <w:rFonts w:ascii="Calibri" w:hAnsi="Calibri" w:cs="Calibri"/>
          <w:sz w:val="22"/>
        </w:rPr>
        <w:t xml:space="preserve"> to a field in a model object.</w:t>
      </w:r>
    </w:p>
    <w:p w14:paraId="731103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6ECFD7CF" w14:textId="77777777" w:rsidR="00AC22DC" w:rsidRPr="00AC22DC" w:rsidRDefault="00AC22DC" w:rsidP="00AC22DC">
      <w:pPr>
        <w:suppressAutoHyphens/>
        <w:spacing w:after="0" w:line="240" w:lineRule="auto"/>
        <w:contextualSpacing/>
        <w:rPr>
          <w:rFonts w:ascii="Calibri" w:hAnsi="Calibri" w:cs="Calibri"/>
          <w:sz w:val="22"/>
        </w:rPr>
      </w:pPr>
    </w:p>
    <w:p w14:paraId="36971C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E21E8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(3.5)</w:t>
      </w:r>
    </w:p>
    <w:p w14:paraId="55DDBE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Au:S</w:t>
      </w:r>
      <w:proofErr w:type="spellEnd"/>
      <w:r w:rsidRPr="00AC22DC">
        <w:rPr>
          <w:rFonts w:ascii="Calibri" w:hAnsi="Calibri" w:cs="Calibri"/>
          <w:sz w:val="22"/>
        </w:rPr>
        <w:t>/C:N/I:N/A:P</w:t>
      </w:r>
    </w:p>
    <w:p w14:paraId="36EB34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83C67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4054CC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CVSS:3.1/AV:N/AC:H/PR:L/UI:N/S:U/C:N/I:N/A:H</w:t>
      </w:r>
    </w:p>
    <w:p w14:paraId="10481CA4" w14:textId="77777777" w:rsidR="00AC22DC" w:rsidRPr="00AC22DC" w:rsidRDefault="00AC22DC" w:rsidP="00AC22DC">
      <w:pPr>
        <w:suppressAutoHyphens/>
        <w:spacing w:after="0" w:line="240" w:lineRule="auto"/>
        <w:contextualSpacing/>
        <w:rPr>
          <w:rFonts w:ascii="Calibri" w:hAnsi="Calibri" w:cs="Calibri"/>
          <w:sz w:val="22"/>
        </w:rPr>
      </w:pPr>
    </w:p>
    <w:p w14:paraId="397F6B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83FDF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https://security.netapp.com/advisory/ntap-20220616-0006/</w:t>
      </w:r>
    </w:p>
    <w:p w14:paraId="7567CA5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https://tanzu.vmware.com/security/cve-2022-22970</w:t>
      </w:r>
    </w:p>
    <w:p w14:paraId="29CA85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597389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06D2F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(including) 5.2.21</w:t>
      </w:r>
    </w:p>
    <w:p w14:paraId="37CA3E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4C452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CVE-2021-22060  suppress</w:t>
      </w:r>
    </w:p>
    <w:p w14:paraId="5AAA86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B0337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25750417" w14:textId="77777777" w:rsidR="00AC22DC" w:rsidRPr="00AC22DC" w:rsidRDefault="00AC22DC" w:rsidP="00AC22DC">
      <w:pPr>
        <w:suppressAutoHyphens/>
        <w:spacing w:after="0" w:line="240" w:lineRule="auto"/>
        <w:contextualSpacing/>
        <w:rPr>
          <w:rFonts w:ascii="Calibri" w:hAnsi="Calibri" w:cs="Calibri"/>
          <w:sz w:val="22"/>
        </w:rPr>
      </w:pPr>
    </w:p>
    <w:p w14:paraId="152AB0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1D48A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71C266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/C:N/I:P/A:N</w:t>
      </w:r>
    </w:p>
    <w:p w14:paraId="49DC73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9448D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45FC6D2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CVSS:3.1/AV:N/AC:L/PR:L/UI:N/S:U/C:N/I:L/A:N</w:t>
      </w:r>
    </w:p>
    <w:p w14:paraId="7FF477A9" w14:textId="77777777" w:rsidR="00AC22DC" w:rsidRPr="00AC22DC" w:rsidRDefault="00AC22DC" w:rsidP="00AC22DC">
      <w:pPr>
        <w:suppressAutoHyphens/>
        <w:spacing w:after="0" w:line="240" w:lineRule="auto"/>
        <w:contextualSpacing/>
        <w:rPr>
          <w:rFonts w:ascii="Calibri" w:hAnsi="Calibri" w:cs="Calibri"/>
          <w:sz w:val="22"/>
        </w:rPr>
      </w:pPr>
    </w:p>
    <w:p w14:paraId="609F90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47072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https://tanzu.vmware.com/security/cve-2021-22060</w:t>
      </w:r>
    </w:p>
    <w:p w14:paraId="48E2BB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3D3595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BA342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5.2.18</w:t>
      </w:r>
    </w:p>
    <w:p w14:paraId="513B06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06B0E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CVE-2021-22096  suppress</w:t>
      </w:r>
    </w:p>
    <w:p w14:paraId="061A20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Framework versions 5.3.0 - 5.3.10, 5.2.0 - 5.2.17, and older unsupported versions, it is possible for a user to provide malicious input to cause the insertion of additional log entries.</w:t>
      </w:r>
    </w:p>
    <w:p w14:paraId="335D89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NVD-CWE-Other</w:t>
      </w:r>
    </w:p>
    <w:p w14:paraId="267DF7EA" w14:textId="77777777" w:rsidR="00AC22DC" w:rsidRPr="00AC22DC" w:rsidRDefault="00AC22DC" w:rsidP="00AC22DC">
      <w:pPr>
        <w:suppressAutoHyphens/>
        <w:spacing w:after="0" w:line="240" w:lineRule="auto"/>
        <w:contextualSpacing/>
        <w:rPr>
          <w:rFonts w:ascii="Calibri" w:hAnsi="Calibri" w:cs="Calibri"/>
          <w:sz w:val="22"/>
        </w:rPr>
      </w:pPr>
    </w:p>
    <w:p w14:paraId="499C9A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7E6FAC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132F57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/C:N/I:P/A:N</w:t>
      </w:r>
    </w:p>
    <w:p w14:paraId="1A3E52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3F4A9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3C25E9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CVSS:3.1/AV:N/AC:L/PR:L/UI:N/S:U/C:N/I:L/A:N</w:t>
      </w:r>
    </w:p>
    <w:p w14:paraId="1588B36D" w14:textId="77777777" w:rsidR="00AC22DC" w:rsidRPr="00AC22DC" w:rsidRDefault="00AC22DC" w:rsidP="00AC22DC">
      <w:pPr>
        <w:suppressAutoHyphens/>
        <w:spacing w:after="0" w:line="240" w:lineRule="auto"/>
        <w:contextualSpacing/>
        <w:rPr>
          <w:rFonts w:ascii="Calibri" w:hAnsi="Calibri" w:cs="Calibri"/>
          <w:sz w:val="22"/>
        </w:rPr>
      </w:pPr>
    </w:p>
    <w:p w14:paraId="385819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6DD6A0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https://security.netapp.com/advisory/ntap-20211125-0005/</w:t>
      </w:r>
    </w:p>
    <w:p w14:paraId="173924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https://tanzu.vmware.com/security/cve-2021-22096</w:t>
      </w:r>
    </w:p>
    <w:p w14:paraId="06457D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32FCC2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5BC3E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5.2.17</w:t>
      </w:r>
    </w:p>
    <w:p w14:paraId="41BB1D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275D2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spring-web-5.2.3.RELEASE.jar</w:t>
      </w:r>
    </w:p>
    <w:p w14:paraId="3D0ACE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62A0B2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Web</w:t>
      </w:r>
    </w:p>
    <w:p w14:paraId="49F86C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5A6407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Apache License, Version 2.0: https://www.apache.org/licenses/LICENSE-2.0</w:t>
      </w:r>
    </w:p>
    <w:p w14:paraId="4A8885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C:\Users\rortiz10\.m2\repository\org\springframework\spring-web\5.2.3.RELEASE\spring-web-5.2.3.RELEASE.jar</w:t>
      </w:r>
    </w:p>
    <w:p w14:paraId="72760B5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MD5: a89d66690cd14159aa6ac1e875e54411</w:t>
      </w:r>
    </w:p>
    <w:p w14:paraId="359DD6E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SHA1: dd386a02e40b915ab400a3bf9f586d2dc4c0852c</w:t>
      </w:r>
    </w:p>
    <w:p w14:paraId="034A551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SHA256:25d264969c624cb8103a7f2b36b148ea1be8b87780c4758e7f9a6e2bc8416d76</w:t>
      </w:r>
    </w:p>
    <w:p w14:paraId="55AEAF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297FE2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2A20E4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4ADD60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29D06C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org.springframework</w:t>
      </w:r>
      <w:proofErr w:type="spellEnd"/>
      <w:r w:rsidRPr="00AC22DC">
        <w:rPr>
          <w:rFonts w:ascii="Calibri" w:hAnsi="Calibri" w:cs="Calibri"/>
          <w:sz w:val="22"/>
        </w:rPr>
        <w:t>/spring-web@5.2.3.RELEASE  (</w:t>
      </w:r>
      <w:proofErr w:type="spellStart"/>
      <w:r w:rsidRPr="00AC22DC">
        <w:rPr>
          <w:rFonts w:ascii="Calibri" w:hAnsi="Calibri" w:cs="Calibri"/>
          <w:sz w:val="22"/>
        </w:rPr>
        <w:t>Confidence:High</w:t>
      </w:r>
      <w:proofErr w:type="spellEnd"/>
      <w:r w:rsidRPr="00AC22DC">
        <w:rPr>
          <w:rFonts w:ascii="Calibri" w:hAnsi="Calibri" w:cs="Calibri"/>
          <w:sz w:val="22"/>
        </w:rPr>
        <w:t>)</w:t>
      </w:r>
    </w:p>
    <w:p w14:paraId="3BEFD7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cpe:2.3:a:pivotal_software:spring_framework:5.2.3:release:*:*:*:*:*:*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B1814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cpe:2.3:a:springsource:spring_framework:5.2.3:release:*:*:*:*:*:*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65D5B7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52E212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cpe:2.3:a:web_project:web:5.2.3:release:*:*:*:*:*:*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45EE31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5DE8B8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CVE-2016-1000027  suppress</w:t>
      </w:r>
    </w:p>
    <w:p w14:paraId="440BCE9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40062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6DCCA997" w14:textId="77777777" w:rsidR="00AC22DC" w:rsidRPr="00AC22DC" w:rsidRDefault="00AC22DC" w:rsidP="00AC22DC">
      <w:pPr>
        <w:suppressAutoHyphens/>
        <w:spacing w:after="0" w:line="240" w:lineRule="auto"/>
        <w:contextualSpacing/>
        <w:rPr>
          <w:rFonts w:ascii="Calibri" w:hAnsi="Calibri" w:cs="Calibri"/>
          <w:sz w:val="22"/>
        </w:rPr>
      </w:pPr>
    </w:p>
    <w:p w14:paraId="5F92F6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4009A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462E64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/C:P/I:P/A:P</w:t>
      </w:r>
    </w:p>
    <w:p w14:paraId="7CD1B1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387EE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60DB8A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614C31EC" w14:textId="77777777" w:rsidR="00AC22DC" w:rsidRPr="00AC22DC" w:rsidRDefault="00AC22DC" w:rsidP="00AC22DC">
      <w:pPr>
        <w:suppressAutoHyphens/>
        <w:spacing w:after="0" w:line="240" w:lineRule="auto"/>
        <w:contextualSpacing/>
        <w:rPr>
          <w:rFonts w:ascii="Calibri" w:hAnsi="Calibri" w:cs="Calibri"/>
          <w:sz w:val="22"/>
        </w:rPr>
      </w:pPr>
    </w:p>
    <w:p w14:paraId="432407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84907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https://security.netapp.com/advisory/ntap-20230420-0009/</w:t>
      </w:r>
    </w:p>
    <w:p w14:paraId="04B70A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https://bugzilla.redhat.com/show_bug.cgi?id=CVE-2016-1000027</w:t>
      </w:r>
    </w:p>
    <w:p w14:paraId="7D2252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https://github.com/spring-projects/spring-framework/issues/24434#issuecomment-579669626</w:t>
      </w:r>
    </w:p>
    <w:p w14:paraId="28D685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https://github.com/spring-projects/spring-framework/issues/24434#issuecomment-582313417</w:t>
      </w:r>
    </w:p>
    <w:p w14:paraId="48C11F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https://github.com/spring-projects/spring-framework/issues/24434#issuecomment-744519525</w:t>
      </w:r>
    </w:p>
    <w:p w14:paraId="33D850F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https://raw.githubusercontent.com/distributedweaknessfiling/cvelist/master/2016/1000xxx/CVE-2016-1000027.json</w:t>
      </w:r>
    </w:p>
    <w:p w14:paraId="0CA6B3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https://security-tracker.debian.org/tracker/CVE-2016-1000027</w:t>
      </w:r>
    </w:p>
    <w:p w14:paraId="7232B0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https://spring.io/blog/2022/05/11/spring-framework-5-3-20-and-5-2-22-available-now</w:t>
      </w:r>
    </w:p>
    <w:p w14:paraId="1DAD3B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https://www.tenable.com/security/research/tra-2016-20</w:t>
      </w:r>
    </w:p>
    <w:p w14:paraId="19DB91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[CVE-2016-1000027] CWE-502: Deserialization of Untrusted Data</w:t>
      </w:r>
    </w:p>
    <w:p w14:paraId="1764AC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http://web.nvd.nist.gov/view/vuln/detail?vulnId=CVE-2016-1000027</w:t>
      </w:r>
    </w:p>
    <w:p w14:paraId="0C4BAC0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https://blog.gypsyengineer.com/en/security/detecting-dangerous-spring-exporters-with-codeql.html</w:t>
      </w:r>
    </w:p>
    <w:p w14:paraId="4E13B3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https://bugzilla.redhat.com/show_bug.cgi?id=CVE-2016-1000027</w:t>
      </w:r>
    </w:p>
    <w:p w14:paraId="64CFAF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https://github.com/spring-projects/spring-framework/issues/24434</w:t>
      </w:r>
    </w:p>
    <w:p w14:paraId="0E9575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https://www.tenable.com/security/research/tra-2016-20</w:t>
      </w:r>
    </w:p>
    <w:p w14:paraId="16D6C2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w:t>
      </w:r>
    </w:p>
    <w:p w14:paraId="47E8CD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6.0.0</w:t>
      </w:r>
    </w:p>
    <w:p w14:paraId="492E01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CVE-2022-22965  suppress</w:t>
      </w:r>
    </w:p>
    <w:p w14:paraId="05072A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7EF555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VMware Spring Framework</w:t>
      </w:r>
    </w:p>
    <w:p w14:paraId="24DCE3E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Spring Framework JDK 9+ Remote Code Execution Vulnerability</w:t>
      </w:r>
    </w:p>
    <w:p w14:paraId="492063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2022-04-04</w:t>
      </w:r>
    </w:p>
    <w:p w14:paraId="7A9B90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Description: Spring MVC or Spring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running on JDK 9+ may be vulnerable to remote code execution (RCE) via data binding.</w:t>
      </w:r>
    </w:p>
    <w:p w14:paraId="3CFF82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updates per vendor instructions.</w:t>
      </w:r>
    </w:p>
    <w:p w14:paraId="314331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2022-04-25</w:t>
      </w:r>
    </w:p>
    <w:p w14:paraId="79D990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Spring MVC or Spring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AC22DC">
        <w:rPr>
          <w:rFonts w:ascii="Calibri" w:hAnsi="Calibri" w:cs="Calibri"/>
          <w:sz w:val="22"/>
        </w:rPr>
        <w:t>i.e.</w:t>
      </w:r>
      <w:proofErr w:type="gramEnd"/>
      <w:r w:rsidRPr="00AC22DC">
        <w:rPr>
          <w:rFonts w:ascii="Calibri" w:hAnsi="Calibri" w:cs="Calibri"/>
          <w:sz w:val="22"/>
        </w:rPr>
        <w:t xml:space="preserve"> the default, it is not vulnerable to the exploit. However, the nature of the vulnerability is more general, and there may be other ways to exploit it.</w:t>
      </w:r>
    </w:p>
    <w:p w14:paraId="2A8C96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CWE-94 Improper Control of Generation of Code ('Code Injection')</w:t>
      </w:r>
    </w:p>
    <w:p w14:paraId="6E783A6B" w14:textId="77777777" w:rsidR="00AC22DC" w:rsidRPr="00AC22DC" w:rsidRDefault="00AC22DC" w:rsidP="00AC22DC">
      <w:pPr>
        <w:suppressAutoHyphens/>
        <w:spacing w:after="0" w:line="240" w:lineRule="auto"/>
        <w:contextualSpacing/>
        <w:rPr>
          <w:rFonts w:ascii="Calibri" w:hAnsi="Calibri" w:cs="Calibri"/>
          <w:sz w:val="22"/>
        </w:rPr>
      </w:pPr>
    </w:p>
    <w:p w14:paraId="156618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8CA9D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601BEF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/C:P/I:P/A:P</w:t>
      </w:r>
    </w:p>
    <w:p w14:paraId="2AB218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D51EB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1AC208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20C9DDD2" w14:textId="77777777" w:rsidR="00AC22DC" w:rsidRPr="00AC22DC" w:rsidRDefault="00AC22DC" w:rsidP="00AC22DC">
      <w:pPr>
        <w:suppressAutoHyphens/>
        <w:spacing w:after="0" w:line="240" w:lineRule="auto"/>
        <w:contextualSpacing/>
        <w:rPr>
          <w:rFonts w:ascii="Calibri" w:hAnsi="Calibri" w:cs="Calibri"/>
          <w:sz w:val="22"/>
        </w:rPr>
      </w:pPr>
    </w:p>
    <w:p w14:paraId="7B4F78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2DA8D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CISCO - 20220401 Vulnerability in Spring Framework Affecting Cisco Products: March 2022</w:t>
      </w:r>
    </w:p>
    <w:p w14:paraId="058244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https://cert-portal.siemens.com/productcert/pdf/ssa-254054.pdf</w:t>
      </w:r>
    </w:p>
    <w:p w14:paraId="71988E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https://psirt.global.sonicwall.com/vuln-detail/SNWLID-2022-0005</w:t>
      </w:r>
    </w:p>
    <w:p w14:paraId="049AEC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http://packetstormsecurity.com/files/166713/Spring4Shell-Code-Execution.html</w:t>
      </w:r>
    </w:p>
    <w:p w14:paraId="46751B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http://packetstormsecurity.com/files/167011/Spring4Shell-Spring-Framework-Class-Property-Remote-Code-Execution.html</w:t>
      </w:r>
    </w:p>
    <w:p w14:paraId="15AC17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https://tanzu.vmware.com/security/cve-2022-22965</w:t>
      </w:r>
    </w:p>
    <w:p w14:paraId="061221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00915C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63A8B1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9AB44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5.2.20</w:t>
      </w:r>
    </w:p>
    <w:p w14:paraId="1A6E72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A28C0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CVE-2021-22118  suppress</w:t>
      </w:r>
    </w:p>
    <w:p w14:paraId="28756B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5.2.x prior to 5.2.15 and versions 5.3.x prior to 5.3.7, a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is vulnerable to a privilege escalation: by (re)creating the temporary storage directory, a locally authenticated malicious user can read or modify files that have been uploaded to the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or overwrite arbitrary files with multipart request data.</w:t>
      </w:r>
    </w:p>
    <w:p w14:paraId="3BAD74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CWE-668 Exposure of Resource to Wrong Sphere</w:t>
      </w:r>
    </w:p>
    <w:p w14:paraId="085BE50A" w14:textId="77777777" w:rsidR="00AC22DC" w:rsidRPr="00AC22DC" w:rsidRDefault="00AC22DC" w:rsidP="00AC22DC">
      <w:pPr>
        <w:suppressAutoHyphens/>
        <w:spacing w:after="0" w:line="240" w:lineRule="auto"/>
        <w:contextualSpacing/>
        <w:rPr>
          <w:rFonts w:ascii="Calibri" w:hAnsi="Calibri" w:cs="Calibri"/>
          <w:sz w:val="22"/>
        </w:rPr>
      </w:pPr>
    </w:p>
    <w:p w14:paraId="486E78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11134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(4.6)</w:t>
      </w:r>
    </w:p>
    <w:p w14:paraId="1C1E55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/AV:L/AC:L/</w:t>
      </w:r>
      <w:proofErr w:type="spellStart"/>
      <w:r w:rsidRPr="00AC22DC">
        <w:rPr>
          <w:rFonts w:ascii="Calibri" w:hAnsi="Calibri" w:cs="Calibri"/>
          <w:sz w:val="22"/>
        </w:rPr>
        <w:t>Au:N</w:t>
      </w:r>
      <w:proofErr w:type="spellEnd"/>
      <w:r w:rsidRPr="00AC22DC">
        <w:rPr>
          <w:rFonts w:ascii="Calibri" w:hAnsi="Calibri" w:cs="Calibri"/>
          <w:sz w:val="22"/>
        </w:rPr>
        <w:t>/C:P/I:P/A:P</w:t>
      </w:r>
    </w:p>
    <w:p w14:paraId="52B447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92021E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(7.8)</w:t>
      </w:r>
    </w:p>
    <w:p w14:paraId="10C249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CVSS:3.1/AV:L/AC:L/PR:L/UI:N/S:U/C:H/I:H/A:H</w:t>
      </w:r>
    </w:p>
    <w:p w14:paraId="0889B8FF" w14:textId="77777777" w:rsidR="00AC22DC" w:rsidRPr="00AC22DC" w:rsidRDefault="00AC22DC" w:rsidP="00AC22DC">
      <w:pPr>
        <w:suppressAutoHyphens/>
        <w:spacing w:after="0" w:line="240" w:lineRule="auto"/>
        <w:contextualSpacing/>
        <w:rPr>
          <w:rFonts w:ascii="Calibri" w:hAnsi="Calibri" w:cs="Calibri"/>
          <w:sz w:val="22"/>
        </w:rPr>
      </w:pPr>
    </w:p>
    <w:p w14:paraId="268AC2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45F83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https://security.netapp.com/advisory/ntap-20210713-0005/</w:t>
      </w:r>
    </w:p>
    <w:p w14:paraId="4F3317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https://tanzu.vmware.com/security/cve-2021-22118</w:t>
      </w:r>
    </w:p>
    <w:p w14:paraId="761F7F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317E05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4AAD50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75E34E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2C4621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97064E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[CVE-2021-22118] CWE-668: Exposure of Resource to Wrong Sphere</w:t>
      </w:r>
    </w:p>
    <w:p w14:paraId="07DC64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http://web.nvd.nist.gov/view/vuln/detail?vulnId=CVE-2021-22118</w:t>
      </w:r>
    </w:p>
    <w:p w14:paraId="2D1AFA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https://github.com/spring-projects/spring-framework/issues/26931</w:t>
      </w:r>
    </w:p>
    <w:p w14:paraId="7F0FA4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https://tanzu.vmware.com/security/cve-2021-22118</w:t>
      </w:r>
    </w:p>
    <w:p w14:paraId="162A75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5D923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5.2.15</w:t>
      </w:r>
    </w:p>
    <w:p w14:paraId="263D67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CAAF3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CVE-2020-5421  suppress</w:t>
      </w:r>
    </w:p>
    <w:p w14:paraId="655D6E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5.2.0 - 5.2.8, 5.1.0 - 5.1.17, 5.0.0 - 5.0.18, 4.3.0 - 4.3.28, and older unsupported versions, the protections against RFD attacks from CVE-2015-5211 may be bypassed depending on the browser used </w:t>
      </w:r>
      <w:proofErr w:type="gramStart"/>
      <w:r w:rsidRPr="00AC22DC">
        <w:rPr>
          <w:rFonts w:ascii="Calibri" w:hAnsi="Calibri" w:cs="Calibri"/>
          <w:sz w:val="22"/>
        </w:rPr>
        <w:t>through the use of</w:t>
      </w:r>
      <w:proofErr w:type="gramEnd"/>
      <w:r w:rsidRPr="00AC22DC">
        <w:rPr>
          <w:rFonts w:ascii="Calibri" w:hAnsi="Calibri" w:cs="Calibri"/>
          <w:sz w:val="22"/>
        </w:rPr>
        <w:t xml:space="preserve"> a </w:t>
      </w:r>
      <w:proofErr w:type="spellStart"/>
      <w:r w:rsidRPr="00AC22DC">
        <w:rPr>
          <w:rFonts w:ascii="Calibri" w:hAnsi="Calibri" w:cs="Calibri"/>
          <w:sz w:val="22"/>
        </w:rPr>
        <w:t>jsessionid</w:t>
      </w:r>
      <w:proofErr w:type="spellEnd"/>
      <w:r w:rsidRPr="00AC22DC">
        <w:rPr>
          <w:rFonts w:ascii="Calibri" w:hAnsi="Calibri" w:cs="Calibri"/>
          <w:sz w:val="22"/>
        </w:rPr>
        <w:t xml:space="preserve"> path parameter.</w:t>
      </w:r>
    </w:p>
    <w:p w14:paraId="4C5C21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0578AD87" w14:textId="77777777" w:rsidR="00AC22DC" w:rsidRPr="00AC22DC" w:rsidRDefault="00AC22DC" w:rsidP="00AC22DC">
      <w:pPr>
        <w:suppressAutoHyphens/>
        <w:spacing w:after="0" w:line="240" w:lineRule="auto"/>
        <w:contextualSpacing/>
        <w:rPr>
          <w:rFonts w:ascii="Calibri" w:hAnsi="Calibri" w:cs="Calibri"/>
          <w:sz w:val="22"/>
        </w:rPr>
      </w:pPr>
    </w:p>
    <w:p w14:paraId="01A5C5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F880F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(3.6)</w:t>
      </w:r>
    </w:p>
    <w:p w14:paraId="31B928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/AV:N/AC:H/</w:t>
      </w:r>
      <w:proofErr w:type="spellStart"/>
      <w:r w:rsidRPr="00AC22DC">
        <w:rPr>
          <w:rFonts w:ascii="Calibri" w:hAnsi="Calibri" w:cs="Calibri"/>
          <w:sz w:val="22"/>
        </w:rPr>
        <w:t>Au:S</w:t>
      </w:r>
      <w:proofErr w:type="spellEnd"/>
      <w:r w:rsidRPr="00AC22DC">
        <w:rPr>
          <w:rFonts w:ascii="Calibri" w:hAnsi="Calibri" w:cs="Calibri"/>
          <w:sz w:val="22"/>
        </w:rPr>
        <w:t>/C:P/I:P/A:N</w:t>
      </w:r>
    </w:p>
    <w:p w14:paraId="275F0E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4AF95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5F0E43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CVSS:3.1/AV:N/AC:H/PR:L/UI:R/S:C/C:L/I:H/A:N</w:t>
      </w:r>
    </w:p>
    <w:p w14:paraId="413C7E51" w14:textId="77777777" w:rsidR="00AC22DC" w:rsidRPr="00AC22DC" w:rsidRDefault="00AC22DC" w:rsidP="00AC22DC">
      <w:pPr>
        <w:suppressAutoHyphens/>
        <w:spacing w:after="0" w:line="240" w:lineRule="auto"/>
        <w:contextualSpacing/>
        <w:rPr>
          <w:rFonts w:ascii="Calibri" w:hAnsi="Calibri" w:cs="Calibri"/>
          <w:sz w:val="22"/>
        </w:rPr>
      </w:pPr>
    </w:p>
    <w:p w14:paraId="48C6B0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963BA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-commits] 20201019 [</w:t>
      </w:r>
      <w:proofErr w:type="spellStart"/>
      <w:r w:rsidRPr="00AC22DC">
        <w:rPr>
          <w:rFonts w:ascii="Calibri" w:hAnsi="Calibri" w:cs="Calibri"/>
          <w:sz w:val="22"/>
        </w:rPr>
        <w:t>ambari</w:t>
      </w:r>
      <w:proofErr w:type="spellEnd"/>
      <w:r w:rsidRPr="00AC22DC">
        <w:rPr>
          <w:rFonts w:ascii="Calibri" w:hAnsi="Calibri" w:cs="Calibri"/>
          <w:sz w:val="22"/>
        </w:rPr>
        <w:t>] branch branch-2.7 updated: AMBARI-25571. Vulnerable Spring components in Ambari - CVE-2020-5398, CVE-2020-5421 (</w:t>
      </w:r>
      <w:proofErr w:type="spellStart"/>
      <w:r w:rsidRPr="00AC22DC">
        <w:rPr>
          <w:rFonts w:ascii="Calibri" w:hAnsi="Calibri" w:cs="Calibri"/>
          <w:sz w:val="22"/>
        </w:rPr>
        <w:t>dlysnichenko</w:t>
      </w:r>
      <w:proofErr w:type="spellEnd"/>
      <w:r w:rsidRPr="00AC22DC">
        <w:rPr>
          <w:rFonts w:ascii="Calibri" w:hAnsi="Calibri" w:cs="Calibri"/>
          <w:sz w:val="22"/>
        </w:rPr>
        <w:t>) (#3246)</w:t>
      </w:r>
    </w:p>
    <w:p w14:paraId="51EC01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-dev] 20201019 [GitHub] [</w:t>
      </w:r>
      <w:proofErr w:type="spellStart"/>
      <w:r w:rsidRPr="00AC22DC">
        <w:rPr>
          <w:rFonts w:ascii="Calibri" w:hAnsi="Calibri" w:cs="Calibri"/>
          <w:sz w:val="22"/>
        </w:rPr>
        <w:t>ambari</w:t>
      </w:r>
      <w:proofErr w:type="spellEnd"/>
      <w:r w:rsidRPr="00AC22DC">
        <w:rPr>
          <w:rFonts w:ascii="Calibri" w:hAnsi="Calibri" w:cs="Calibri"/>
          <w:sz w:val="22"/>
        </w:rPr>
        <w:t xml:space="preserve">] </w:t>
      </w:r>
      <w:proofErr w:type="spellStart"/>
      <w:r w:rsidRPr="00AC22DC">
        <w:rPr>
          <w:rFonts w:ascii="Calibri" w:hAnsi="Calibri" w:cs="Calibri"/>
          <w:sz w:val="22"/>
        </w:rPr>
        <w:t>dlysnichenko</w:t>
      </w:r>
      <w:proofErr w:type="spellEnd"/>
      <w:r w:rsidRPr="00AC22DC">
        <w:rPr>
          <w:rFonts w:ascii="Calibri" w:hAnsi="Calibri" w:cs="Calibri"/>
          <w:sz w:val="22"/>
        </w:rPr>
        <w:t xml:space="preserve"> merged pull request #3246: AMBARI-25571. Vulnerable Spring components in Ambari - CVE-2020-5398, CVE-2020-5421</w:t>
      </w:r>
    </w:p>
    <w:p w14:paraId="65F098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-dev] 20201019 [GitHub] [</w:t>
      </w:r>
      <w:proofErr w:type="spellStart"/>
      <w:r w:rsidRPr="00AC22DC">
        <w:rPr>
          <w:rFonts w:ascii="Calibri" w:hAnsi="Calibri" w:cs="Calibri"/>
          <w:sz w:val="22"/>
        </w:rPr>
        <w:t>ambari</w:t>
      </w:r>
      <w:proofErr w:type="spellEnd"/>
      <w:r w:rsidRPr="00AC22DC">
        <w:rPr>
          <w:rFonts w:ascii="Calibri" w:hAnsi="Calibri" w:cs="Calibri"/>
          <w:sz w:val="22"/>
        </w:rPr>
        <w:t xml:space="preserve">] </w:t>
      </w:r>
      <w:proofErr w:type="spellStart"/>
      <w:r w:rsidRPr="00AC22DC">
        <w:rPr>
          <w:rFonts w:ascii="Calibri" w:hAnsi="Calibri" w:cs="Calibri"/>
          <w:sz w:val="22"/>
        </w:rPr>
        <w:t>dlysnichenko</w:t>
      </w:r>
      <w:proofErr w:type="spellEnd"/>
      <w:r w:rsidRPr="00AC22DC">
        <w:rPr>
          <w:rFonts w:ascii="Calibri" w:hAnsi="Calibri" w:cs="Calibri"/>
          <w:sz w:val="22"/>
        </w:rPr>
        <w:t xml:space="preserve"> opened a new pull request #3246: AMBARI-25571. Vulnerable Spring components in Ambari - CVE-2020-5398, CVE-2020-5421</w:t>
      </w:r>
    </w:p>
    <w:p w14:paraId="5A1465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-issues] 20201013 [</w:t>
      </w:r>
      <w:proofErr w:type="spellStart"/>
      <w:r w:rsidRPr="00AC22DC">
        <w:rPr>
          <w:rFonts w:ascii="Calibri" w:hAnsi="Calibri" w:cs="Calibri"/>
          <w:sz w:val="22"/>
        </w:rPr>
        <w:t>jira</w:t>
      </w:r>
      <w:proofErr w:type="spellEnd"/>
      <w:r w:rsidRPr="00AC22DC">
        <w:rPr>
          <w:rFonts w:ascii="Calibri" w:hAnsi="Calibri" w:cs="Calibri"/>
          <w:sz w:val="22"/>
        </w:rPr>
        <w:t>] [Created] (AMBARI-25571) Vulnerable Spring components in Ambari - CVE-2020-5398, CVE-2020-5421</w:t>
      </w:r>
    </w:p>
    <w:p w14:paraId="5B8648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-issues] 20201021 [</w:t>
      </w:r>
      <w:proofErr w:type="spellStart"/>
      <w:r w:rsidRPr="00AC22DC">
        <w:rPr>
          <w:rFonts w:ascii="Calibri" w:hAnsi="Calibri" w:cs="Calibri"/>
          <w:sz w:val="22"/>
        </w:rPr>
        <w:t>jira</w:t>
      </w:r>
      <w:proofErr w:type="spellEnd"/>
      <w:r w:rsidRPr="00AC22DC">
        <w:rPr>
          <w:rFonts w:ascii="Calibri" w:hAnsi="Calibri" w:cs="Calibri"/>
          <w:sz w:val="22"/>
        </w:rPr>
        <w:t>] [Resolved] (AMBARI-25571) Vulnerable Spring components in Ambari - CVE-2020-5398, CVE-2020-5421</w:t>
      </w:r>
    </w:p>
    <w:p w14:paraId="49A0B2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[hive-dev] 20201022 [</w:t>
      </w:r>
      <w:proofErr w:type="spellStart"/>
      <w:r w:rsidRPr="00AC22DC">
        <w:rPr>
          <w:rFonts w:ascii="Calibri" w:hAnsi="Calibri" w:cs="Calibri"/>
          <w:sz w:val="22"/>
        </w:rPr>
        <w:t>jira</w:t>
      </w:r>
      <w:proofErr w:type="spellEnd"/>
      <w:r w:rsidRPr="00AC22DC">
        <w:rPr>
          <w:rFonts w:ascii="Calibri" w:hAnsi="Calibri" w:cs="Calibri"/>
          <w:sz w:val="22"/>
        </w:rPr>
        <w:t>] [Created] (HIVE-24303) Upgrade spring framework to 4.3.29.RELEASE+ due to CVE-2020-5421</w:t>
      </w:r>
    </w:p>
    <w:p w14:paraId="34F29B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20201022 [</w:t>
      </w:r>
      <w:proofErr w:type="spellStart"/>
      <w:r w:rsidRPr="00AC22DC">
        <w:rPr>
          <w:rFonts w:ascii="Calibri" w:hAnsi="Calibri" w:cs="Calibri"/>
          <w:sz w:val="22"/>
        </w:rPr>
        <w:t>jira</w:t>
      </w:r>
      <w:proofErr w:type="spellEnd"/>
      <w:r w:rsidRPr="00AC22DC">
        <w:rPr>
          <w:rFonts w:ascii="Calibri" w:hAnsi="Calibri" w:cs="Calibri"/>
          <w:sz w:val="22"/>
        </w:rPr>
        <w:t>] [Assigned] (HIVE-24303) Upgrade spring framework to 4.3.29.RELEASE+ due to CVE-2020-5421</w:t>
      </w:r>
    </w:p>
    <w:p w14:paraId="5A44F1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20201022 [</w:t>
      </w:r>
      <w:proofErr w:type="spellStart"/>
      <w:r w:rsidRPr="00AC22DC">
        <w:rPr>
          <w:rFonts w:ascii="Calibri" w:hAnsi="Calibri" w:cs="Calibri"/>
          <w:sz w:val="22"/>
        </w:rPr>
        <w:t>jira</w:t>
      </w:r>
      <w:proofErr w:type="spellEnd"/>
      <w:r w:rsidRPr="00AC22DC">
        <w:rPr>
          <w:rFonts w:ascii="Calibri" w:hAnsi="Calibri" w:cs="Calibri"/>
          <w:sz w:val="22"/>
        </w:rPr>
        <w:t>] [Updated] (HIVE-24303) Upgrade spring framework to 4.3.29.RELEASE+ due to CVE-2020-5421</w:t>
      </w:r>
    </w:p>
    <w:p w14:paraId="21F32C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20210107 [</w:t>
      </w:r>
      <w:proofErr w:type="spellStart"/>
      <w:r w:rsidRPr="00AC22DC">
        <w:rPr>
          <w:rFonts w:ascii="Calibri" w:hAnsi="Calibri" w:cs="Calibri"/>
          <w:sz w:val="22"/>
        </w:rPr>
        <w:t>jira</w:t>
      </w:r>
      <w:proofErr w:type="spellEnd"/>
      <w:r w:rsidRPr="00AC22DC">
        <w:rPr>
          <w:rFonts w:ascii="Calibri" w:hAnsi="Calibri" w:cs="Calibri"/>
          <w:sz w:val="22"/>
        </w:rPr>
        <w:t>] [Resolved] (HIVE-24303) Upgrade spring framework to 4.3.29.RELEASE+ due to CVE-2020-5421</w:t>
      </w:r>
    </w:p>
    <w:p w14:paraId="08F09E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[ignite-user] 20201117 Query on CVE-2020-5421</w:t>
      </w:r>
    </w:p>
    <w:p w14:paraId="11F0A9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[ignite-user] 20201119 Re: Query on CVE-2020-5421</w:t>
      </w:r>
    </w:p>
    <w:p w14:paraId="58A6FB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[pulsar-commits] 20201022 [GitHub] [pulsar] Ghatage opened a new pull request #8355: [Issue 8354][pulsar-io] Upgrade spring framework version to patch CVE-2020-5421</w:t>
      </w:r>
    </w:p>
    <w:p w14:paraId="18FC92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[pulsar-commits] 20201023 [GitHub] [pulsar] Ghatage commented on pull request #8355: [Issue 8354][pulsar-io] Upgrade spring framework version to patch CVE-2020-5421</w:t>
      </w:r>
    </w:p>
    <w:p w14:paraId="2C79FD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20201026 [GitHub] [pulsar] </w:t>
      </w:r>
      <w:proofErr w:type="spellStart"/>
      <w:r w:rsidRPr="00AC22DC">
        <w:rPr>
          <w:rFonts w:ascii="Calibri" w:hAnsi="Calibri" w:cs="Calibri"/>
          <w:sz w:val="22"/>
        </w:rPr>
        <w:t>wolfstudy</w:t>
      </w:r>
      <w:proofErr w:type="spellEnd"/>
      <w:r w:rsidRPr="00AC22DC">
        <w:rPr>
          <w:rFonts w:ascii="Calibri" w:hAnsi="Calibri" w:cs="Calibri"/>
          <w:sz w:val="22"/>
        </w:rPr>
        <w:t xml:space="preserve"> commented on pull request #8355: [Issue 8354][pulsar-io] Upgrade spring framework version to patch CVE-2020-5421</w:t>
      </w:r>
    </w:p>
    <w:p w14:paraId="5F0354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20201028 [GitHub] [pulsar] </w:t>
      </w:r>
      <w:proofErr w:type="spellStart"/>
      <w:r w:rsidRPr="00AC22DC">
        <w:rPr>
          <w:rFonts w:ascii="Calibri" w:hAnsi="Calibri" w:cs="Calibri"/>
          <w:sz w:val="22"/>
        </w:rPr>
        <w:t>merlimat</w:t>
      </w:r>
      <w:proofErr w:type="spellEnd"/>
      <w:r w:rsidRPr="00AC22DC">
        <w:rPr>
          <w:rFonts w:ascii="Calibri" w:hAnsi="Calibri" w:cs="Calibri"/>
          <w:sz w:val="22"/>
        </w:rPr>
        <w:t xml:space="preserve"> merged pull request #8355: [Issue 8354][pulsar-io] Upgrade spring framework version to patch CVE-2020-5421</w:t>
      </w:r>
    </w:p>
    <w:p w14:paraId="1DC576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[ranger-dev] 20201007 Re: Review Request 72934: RANGER-3022: Upgrade Spring framework to version 4.3.29.RELEASE</w:t>
      </w:r>
    </w:p>
    <w:p w14:paraId="3B4F6C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https://security.netapp.com/advisory/ntap-20210513-0009/</w:t>
      </w:r>
    </w:p>
    <w:p w14:paraId="7104392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https://tanzu.vmware.com/security/cve-2020-5421</w:t>
      </w:r>
    </w:p>
    <w:p w14:paraId="4A11AE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236E2D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54D554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https://www.oracle.com/security-alerts/cpujan2021.html</w:t>
      </w:r>
    </w:p>
    <w:p w14:paraId="171114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055AA0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00D01B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ACA11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[CVE-2020-5421] CWE-</w:t>
      </w:r>
      <w:proofErr w:type="spellStart"/>
      <w:r w:rsidRPr="00AC22DC">
        <w:rPr>
          <w:rFonts w:ascii="Calibri" w:hAnsi="Calibri" w:cs="Calibri"/>
          <w:sz w:val="22"/>
        </w:rPr>
        <w:t>noinfo</w:t>
      </w:r>
      <w:proofErr w:type="spellEnd"/>
    </w:p>
    <w:p w14:paraId="450988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http://web.nvd.nist.gov/view/vuln/detail?vulnId=CVE-2020-5421</w:t>
      </w:r>
    </w:p>
    <w:p w14:paraId="19B87A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https://tanzu.vmware.com/security/cve-2020-5421</w:t>
      </w:r>
    </w:p>
    <w:p w14:paraId="553164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2E4BF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5.2.9</w:t>
      </w:r>
    </w:p>
    <w:p w14:paraId="7C9DBC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A660A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CVE-2022-22950  suppress</w:t>
      </w:r>
    </w:p>
    <w:p w14:paraId="47BCC6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n Spring Framework versions 5.3.0 - 5.3.16 and older unsupported versions,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w:t>
      </w:r>
      <w:proofErr w:type="gramStart"/>
      <w:r w:rsidRPr="00AC22DC">
        <w:rPr>
          <w:rFonts w:ascii="Calibri" w:hAnsi="Calibri" w:cs="Calibri"/>
          <w:sz w:val="22"/>
        </w:rPr>
        <w:t>denial of service</w:t>
      </w:r>
      <w:proofErr w:type="gramEnd"/>
      <w:r w:rsidRPr="00AC22DC">
        <w:rPr>
          <w:rFonts w:ascii="Calibri" w:hAnsi="Calibri" w:cs="Calibri"/>
          <w:sz w:val="22"/>
        </w:rPr>
        <w:t xml:space="preserve"> condition.</w:t>
      </w:r>
    </w:p>
    <w:p w14:paraId="301B48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21C0DD8F" w14:textId="77777777" w:rsidR="00AC22DC" w:rsidRPr="00AC22DC" w:rsidRDefault="00AC22DC" w:rsidP="00AC22DC">
      <w:pPr>
        <w:suppressAutoHyphens/>
        <w:spacing w:after="0" w:line="240" w:lineRule="auto"/>
        <w:contextualSpacing/>
        <w:rPr>
          <w:rFonts w:ascii="Calibri" w:hAnsi="Calibri" w:cs="Calibri"/>
          <w:sz w:val="22"/>
        </w:rPr>
      </w:pPr>
    </w:p>
    <w:p w14:paraId="7F008B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2ED90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7ECD2B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/C:N/I:N/A:P</w:t>
      </w:r>
    </w:p>
    <w:p w14:paraId="200BE0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2B4C9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6CA594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272D5812" w14:textId="77777777" w:rsidR="00AC22DC" w:rsidRPr="00AC22DC" w:rsidRDefault="00AC22DC" w:rsidP="00AC22DC">
      <w:pPr>
        <w:suppressAutoHyphens/>
        <w:spacing w:after="0" w:line="240" w:lineRule="auto"/>
        <w:contextualSpacing/>
        <w:rPr>
          <w:rFonts w:ascii="Calibri" w:hAnsi="Calibri" w:cs="Calibri"/>
          <w:sz w:val="22"/>
        </w:rPr>
      </w:pPr>
    </w:p>
    <w:p w14:paraId="11986E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FD3F4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https://tanzu.vmware.com/security/cve-2022-22950</w:t>
      </w:r>
    </w:p>
    <w:p w14:paraId="215E51F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A7B1E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5.2.20</w:t>
      </w:r>
    </w:p>
    <w:p w14:paraId="2045C1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F0F6E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CVE-2022-22971  suppress</w:t>
      </w:r>
    </w:p>
    <w:p w14:paraId="7E0098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5.3.20+ , 5.2.22+ and old unsupported versions, application with a STOMP over WebSocket endpoint is vulnerable to a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 by an authenticated user.</w:t>
      </w:r>
    </w:p>
    <w:p w14:paraId="77EBBA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296AC077" w14:textId="77777777" w:rsidR="00AC22DC" w:rsidRPr="00AC22DC" w:rsidRDefault="00AC22DC" w:rsidP="00AC22DC">
      <w:pPr>
        <w:suppressAutoHyphens/>
        <w:spacing w:after="0" w:line="240" w:lineRule="auto"/>
        <w:contextualSpacing/>
        <w:rPr>
          <w:rFonts w:ascii="Calibri" w:hAnsi="Calibri" w:cs="Calibri"/>
          <w:sz w:val="22"/>
        </w:rPr>
      </w:pPr>
    </w:p>
    <w:p w14:paraId="7F6655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3E303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0711C1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/C:N/I:N/A:P</w:t>
      </w:r>
    </w:p>
    <w:p w14:paraId="4F4370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950A7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562CB9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0CCBFA9D" w14:textId="77777777" w:rsidR="00AC22DC" w:rsidRPr="00AC22DC" w:rsidRDefault="00AC22DC" w:rsidP="00AC22DC">
      <w:pPr>
        <w:suppressAutoHyphens/>
        <w:spacing w:after="0" w:line="240" w:lineRule="auto"/>
        <w:contextualSpacing/>
        <w:rPr>
          <w:rFonts w:ascii="Calibri" w:hAnsi="Calibri" w:cs="Calibri"/>
          <w:sz w:val="22"/>
        </w:rPr>
      </w:pPr>
    </w:p>
    <w:p w14:paraId="085A00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FC484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https://security.netapp.com/advisory/ntap-20220616-0003/</w:t>
      </w:r>
    </w:p>
    <w:p w14:paraId="311FD6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https://tanzu.vmware.com/security/cve-2022-22971</w:t>
      </w:r>
    </w:p>
    <w:p w14:paraId="2D7F20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01166A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40A9E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5.2.21</w:t>
      </w:r>
    </w:p>
    <w:p w14:paraId="3677D7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E95384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CVE-2023-20861  suppress</w:t>
      </w:r>
    </w:p>
    <w:p w14:paraId="2D9DDA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6.0.0 - 6.0.6, 5.3.0 - 5.3.25, 5.2.0.RELEASE - 5.2.22.RELEASE, and older unsupported versions,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denial-of-service (DoS) condition.</w:t>
      </w:r>
    </w:p>
    <w:p w14:paraId="1BCFB7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0ABE5695" w14:textId="77777777" w:rsidR="00AC22DC" w:rsidRPr="00AC22DC" w:rsidRDefault="00AC22DC" w:rsidP="00AC22DC">
      <w:pPr>
        <w:suppressAutoHyphens/>
        <w:spacing w:after="0" w:line="240" w:lineRule="auto"/>
        <w:contextualSpacing/>
        <w:rPr>
          <w:rFonts w:ascii="Calibri" w:hAnsi="Calibri" w:cs="Calibri"/>
          <w:sz w:val="22"/>
        </w:rPr>
      </w:pPr>
    </w:p>
    <w:p w14:paraId="430C396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70292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48AA36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44F59E94" w14:textId="77777777" w:rsidR="00AC22DC" w:rsidRPr="00AC22DC" w:rsidRDefault="00AC22DC" w:rsidP="00AC22DC">
      <w:pPr>
        <w:suppressAutoHyphens/>
        <w:spacing w:after="0" w:line="240" w:lineRule="auto"/>
        <w:contextualSpacing/>
        <w:rPr>
          <w:rFonts w:ascii="Calibri" w:hAnsi="Calibri" w:cs="Calibri"/>
          <w:sz w:val="22"/>
        </w:rPr>
      </w:pPr>
    </w:p>
    <w:p w14:paraId="1DD15E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4139F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https://security.netapp.com/advisory/ntap-20230420-0007/</w:t>
      </w:r>
    </w:p>
    <w:p w14:paraId="7FE46B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https://spring.io/security/cve-2023-20861</w:t>
      </w:r>
    </w:p>
    <w:p w14:paraId="78F19D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83A01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(including) 5.2.22</w:t>
      </w:r>
    </w:p>
    <w:p w14:paraId="146907D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C5D96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CVE-2023-20863  suppress</w:t>
      </w:r>
    </w:p>
    <w:p w14:paraId="4D56E7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5.2.24 release+ ,5.3.27+ and 6.0.8+ ,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denial-of-service (DoS) condition.</w:t>
      </w:r>
    </w:p>
    <w:p w14:paraId="19EDD2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CWE-917 Improper Neutralization of Special Elements used in an Expression Language Statement ('Expression Language Injection')</w:t>
      </w:r>
    </w:p>
    <w:p w14:paraId="53AAA539" w14:textId="77777777" w:rsidR="00AC22DC" w:rsidRPr="00AC22DC" w:rsidRDefault="00AC22DC" w:rsidP="00AC22DC">
      <w:pPr>
        <w:suppressAutoHyphens/>
        <w:spacing w:after="0" w:line="240" w:lineRule="auto"/>
        <w:contextualSpacing/>
        <w:rPr>
          <w:rFonts w:ascii="Calibri" w:hAnsi="Calibri" w:cs="Calibri"/>
          <w:sz w:val="22"/>
        </w:rPr>
      </w:pPr>
    </w:p>
    <w:p w14:paraId="54916B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9CA68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150A9E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5363D1EF" w14:textId="77777777" w:rsidR="00AC22DC" w:rsidRPr="00AC22DC" w:rsidRDefault="00AC22DC" w:rsidP="00AC22DC">
      <w:pPr>
        <w:suppressAutoHyphens/>
        <w:spacing w:after="0" w:line="240" w:lineRule="auto"/>
        <w:contextualSpacing/>
        <w:rPr>
          <w:rFonts w:ascii="Calibri" w:hAnsi="Calibri" w:cs="Calibri"/>
          <w:sz w:val="22"/>
        </w:rPr>
      </w:pPr>
    </w:p>
    <w:p w14:paraId="37799B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F547F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https://spring.io/security/cve-2023-20863</w:t>
      </w:r>
    </w:p>
    <w:p w14:paraId="77AF0F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11F49C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5.2.24</w:t>
      </w:r>
    </w:p>
    <w:p w14:paraId="702B1D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108EF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CVE-2022-22968  suppress</w:t>
      </w:r>
    </w:p>
    <w:p w14:paraId="0ED129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5.3.0 - 5.3.18, 5.2.0 - 5.2.20, and older unsupported versions, the patterns for </w:t>
      </w:r>
      <w:proofErr w:type="spellStart"/>
      <w:r w:rsidRPr="00AC22DC">
        <w:rPr>
          <w:rFonts w:ascii="Calibri" w:hAnsi="Calibri" w:cs="Calibri"/>
          <w:sz w:val="22"/>
        </w:rPr>
        <w:t>disallowedFields</w:t>
      </w:r>
      <w:proofErr w:type="spellEnd"/>
      <w:r w:rsidRPr="00AC22DC">
        <w:rPr>
          <w:rFonts w:ascii="Calibri" w:hAnsi="Calibri" w:cs="Calibri"/>
          <w:sz w:val="22"/>
        </w:rPr>
        <w:t xml:space="preserve"> on a </w:t>
      </w:r>
      <w:proofErr w:type="spellStart"/>
      <w:r w:rsidRPr="00AC22DC">
        <w:rPr>
          <w:rFonts w:ascii="Calibri" w:hAnsi="Calibri" w:cs="Calibri"/>
          <w:sz w:val="22"/>
        </w:rPr>
        <w:t>DataBinder</w:t>
      </w:r>
      <w:proofErr w:type="spellEnd"/>
      <w:r w:rsidRPr="00AC22DC">
        <w:rPr>
          <w:rFonts w:ascii="Calibri" w:hAnsi="Calibri" w:cs="Calibri"/>
          <w:sz w:val="22"/>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94231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CWE-178 Improper Handling of Case Sensitivity</w:t>
      </w:r>
    </w:p>
    <w:p w14:paraId="4B7100FE" w14:textId="77777777" w:rsidR="00AC22DC" w:rsidRPr="00AC22DC" w:rsidRDefault="00AC22DC" w:rsidP="00AC22DC">
      <w:pPr>
        <w:suppressAutoHyphens/>
        <w:spacing w:after="0" w:line="240" w:lineRule="auto"/>
        <w:contextualSpacing/>
        <w:rPr>
          <w:rFonts w:ascii="Calibri" w:hAnsi="Calibri" w:cs="Calibri"/>
          <w:sz w:val="22"/>
        </w:rPr>
      </w:pPr>
    </w:p>
    <w:p w14:paraId="493FEA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341F0B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25F77F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22E947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A7BAD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25C358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52143678" w14:textId="77777777" w:rsidR="00AC22DC" w:rsidRPr="00AC22DC" w:rsidRDefault="00AC22DC" w:rsidP="00AC22DC">
      <w:pPr>
        <w:suppressAutoHyphens/>
        <w:spacing w:after="0" w:line="240" w:lineRule="auto"/>
        <w:contextualSpacing/>
        <w:rPr>
          <w:rFonts w:ascii="Calibri" w:hAnsi="Calibri" w:cs="Calibri"/>
          <w:sz w:val="22"/>
        </w:rPr>
      </w:pPr>
    </w:p>
    <w:p w14:paraId="6C7A69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F1E8C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https://security.netapp.com/advisory/ntap-20220602-0004/</w:t>
      </w:r>
    </w:p>
    <w:p w14:paraId="420E0D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https://tanzu.vmware.com/security/cve-2022-22968</w:t>
      </w:r>
    </w:p>
    <w:p w14:paraId="3019F8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6F6A1C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4D045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5.2.20</w:t>
      </w:r>
    </w:p>
    <w:p w14:paraId="550DE8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1A7AF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CVE-2022-22970  suppress</w:t>
      </w:r>
    </w:p>
    <w:p w14:paraId="68F625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5.3.20+ , 5.2.22+ and old unsupported versions, applications that handle file uploads are vulnerable to DoS attack if they rely on data binding to set a </w:t>
      </w:r>
      <w:proofErr w:type="spellStart"/>
      <w:r w:rsidRPr="00AC22DC">
        <w:rPr>
          <w:rFonts w:ascii="Calibri" w:hAnsi="Calibri" w:cs="Calibri"/>
          <w:sz w:val="22"/>
        </w:rPr>
        <w:t>MultipartFile</w:t>
      </w:r>
      <w:proofErr w:type="spellEnd"/>
      <w:r w:rsidRPr="00AC22DC">
        <w:rPr>
          <w:rFonts w:ascii="Calibri" w:hAnsi="Calibri" w:cs="Calibri"/>
          <w:sz w:val="22"/>
        </w:rPr>
        <w:t xml:space="preserve"> or </w:t>
      </w:r>
      <w:proofErr w:type="spellStart"/>
      <w:r w:rsidRPr="00AC22DC">
        <w:rPr>
          <w:rFonts w:ascii="Calibri" w:hAnsi="Calibri" w:cs="Calibri"/>
          <w:sz w:val="22"/>
        </w:rPr>
        <w:t>javax.servlet.Part</w:t>
      </w:r>
      <w:proofErr w:type="spellEnd"/>
      <w:r w:rsidRPr="00AC22DC">
        <w:rPr>
          <w:rFonts w:ascii="Calibri" w:hAnsi="Calibri" w:cs="Calibri"/>
          <w:sz w:val="22"/>
        </w:rPr>
        <w:t xml:space="preserve"> to a field in a model object.</w:t>
      </w:r>
    </w:p>
    <w:p w14:paraId="45FB60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57A90584" w14:textId="77777777" w:rsidR="00AC22DC" w:rsidRPr="00AC22DC" w:rsidRDefault="00AC22DC" w:rsidP="00AC22DC">
      <w:pPr>
        <w:suppressAutoHyphens/>
        <w:spacing w:after="0" w:line="240" w:lineRule="auto"/>
        <w:contextualSpacing/>
        <w:rPr>
          <w:rFonts w:ascii="Calibri" w:hAnsi="Calibri" w:cs="Calibri"/>
          <w:sz w:val="22"/>
        </w:rPr>
      </w:pPr>
    </w:p>
    <w:p w14:paraId="0A4579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6573B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(3.5)</w:t>
      </w:r>
    </w:p>
    <w:p w14:paraId="7B9831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Au:S</w:t>
      </w:r>
      <w:proofErr w:type="spellEnd"/>
      <w:r w:rsidRPr="00AC22DC">
        <w:rPr>
          <w:rFonts w:ascii="Calibri" w:hAnsi="Calibri" w:cs="Calibri"/>
          <w:sz w:val="22"/>
        </w:rPr>
        <w:t>/C:N/I:N/A:P</w:t>
      </w:r>
    </w:p>
    <w:p w14:paraId="18A894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64342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2D4AF7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CVSS:3.1/AV:N/AC:H/PR:L/UI:N/S:U/C:N/I:N/A:H</w:t>
      </w:r>
    </w:p>
    <w:p w14:paraId="2FFDE604" w14:textId="77777777" w:rsidR="00AC22DC" w:rsidRPr="00AC22DC" w:rsidRDefault="00AC22DC" w:rsidP="00AC22DC">
      <w:pPr>
        <w:suppressAutoHyphens/>
        <w:spacing w:after="0" w:line="240" w:lineRule="auto"/>
        <w:contextualSpacing/>
        <w:rPr>
          <w:rFonts w:ascii="Calibri" w:hAnsi="Calibri" w:cs="Calibri"/>
          <w:sz w:val="22"/>
        </w:rPr>
      </w:pPr>
    </w:p>
    <w:p w14:paraId="3A6E05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9CCC5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https://security.netapp.com/advisory/ntap-20220616-0006/</w:t>
      </w:r>
    </w:p>
    <w:p w14:paraId="2FB0DB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https://tanzu.vmware.com/security/cve-2022-22970</w:t>
      </w:r>
    </w:p>
    <w:p w14:paraId="2EF374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CD520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74C15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(including) 5.2.21</w:t>
      </w:r>
    </w:p>
    <w:p w14:paraId="2CE0E0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A1B3A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CVE-2021-22060  suppress</w:t>
      </w:r>
    </w:p>
    <w:p w14:paraId="119F6FE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C93D3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3E2570ED" w14:textId="77777777" w:rsidR="00AC22DC" w:rsidRPr="00AC22DC" w:rsidRDefault="00AC22DC" w:rsidP="00AC22DC">
      <w:pPr>
        <w:suppressAutoHyphens/>
        <w:spacing w:after="0" w:line="240" w:lineRule="auto"/>
        <w:contextualSpacing/>
        <w:rPr>
          <w:rFonts w:ascii="Calibri" w:hAnsi="Calibri" w:cs="Calibri"/>
          <w:sz w:val="22"/>
        </w:rPr>
      </w:pPr>
    </w:p>
    <w:p w14:paraId="3D69FA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5A8E4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5B49A7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/C:N/I:P/A:N</w:t>
      </w:r>
    </w:p>
    <w:p w14:paraId="33A7AB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26577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49A597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CVSS:3.1/AV:N/AC:L/PR:L/UI:N/S:U/C:N/I:L/A:N</w:t>
      </w:r>
    </w:p>
    <w:p w14:paraId="70A1BB98" w14:textId="77777777" w:rsidR="00AC22DC" w:rsidRPr="00AC22DC" w:rsidRDefault="00AC22DC" w:rsidP="00AC22DC">
      <w:pPr>
        <w:suppressAutoHyphens/>
        <w:spacing w:after="0" w:line="240" w:lineRule="auto"/>
        <w:contextualSpacing/>
        <w:rPr>
          <w:rFonts w:ascii="Calibri" w:hAnsi="Calibri" w:cs="Calibri"/>
          <w:sz w:val="22"/>
        </w:rPr>
      </w:pPr>
    </w:p>
    <w:p w14:paraId="07A6B4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16942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https://tanzu.vmware.com/security/cve-2021-22060</w:t>
      </w:r>
    </w:p>
    <w:p w14:paraId="5E20EC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30102A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73849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5.2.18</w:t>
      </w:r>
    </w:p>
    <w:p w14:paraId="45574D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1345A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CVE-2021-22096  suppress</w:t>
      </w:r>
    </w:p>
    <w:p w14:paraId="108CF5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Framework versions 5.3.0 - 5.3.10, 5.2.0 - 5.2.17, and older unsupported versions, it is possible for a user to provide malicious input to cause the insertion of additional log entries.</w:t>
      </w:r>
    </w:p>
    <w:p w14:paraId="0AADF1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NVD-CWE-Other</w:t>
      </w:r>
    </w:p>
    <w:p w14:paraId="4E08AB53" w14:textId="77777777" w:rsidR="00AC22DC" w:rsidRPr="00AC22DC" w:rsidRDefault="00AC22DC" w:rsidP="00AC22DC">
      <w:pPr>
        <w:suppressAutoHyphens/>
        <w:spacing w:after="0" w:line="240" w:lineRule="auto"/>
        <w:contextualSpacing/>
        <w:rPr>
          <w:rFonts w:ascii="Calibri" w:hAnsi="Calibri" w:cs="Calibri"/>
          <w:sz w:val="22"/>
        </w:rPr>
      </w:pPr>
    </w:p>
    <w:p w14:paraId="3DA160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2F838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37AD86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/C:N/I:P/A:N</w:t>
      </w:r>
    </w:p>
    <w:p w14:paraId="172061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03A81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6F78C8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CVSS:3.1/AV:N/AC:L/PR:L/UI:N/S:U/C:N/I:L/A:N</w:t>
      </w:r>
    </w:p>
    <w:p w14:paraId="07BFE757" w14:textId="77777777" w:rsidR="00AC22DC" w:rsidRPr="00AC22DC" w:rsidRDefault="00AC22DC" w:rsidP="00AC22DC">
      <w:pPr>
        <w:suppressAutoHyphens/>
        <w:spacing w:after="0" w:line="240" w:lineRule="auto"/>
        <w:contextualSpacing/>
        <w:rPr>
          <w:rFonts w:ascii="Calibri" w:hAnsi="Calibri" w:cs="Calibri"/>
          <w:sz w:val="22"/>
        </w:rPr>
      </w:pPr>
    </w:p>
    <w:p w14:paraId="681AA8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1C5FE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https://security.netapp.com/advisory/ntap-20211125-0005/</w:t>
      </w:r>
    </w:p>
    <w:p w14:paraId="03B855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https://tanzu.vmware.com/security/cve-2021-22096</w:t>
      </w:r>
    </w:p>
    <w:p w14:paraId="51B46D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11DEB5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[CVE-2021-22096] CWE-117: Improper Output Neutralization for Logs</w:t>
      </w:r>
    </w:p>
    <w:p w14:paraId="27F113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http://web.nvd.nist.gov/view/vuln/detail?vulnId=CVE-2021-22096</w:t>
      </w:r>
    </w:p>
    <w:p w14:paraId="668D83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https://tanzu.vmware.com/security/cve-2021-22096</w:t>
      </w:r>
    </w:p>
    <w:p w14:paraId="5DFBD9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1D460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5.2.17</w:t>
      </w:r>
    </w:p>
    <w:p w14:paraId="6B7442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630F2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spring-webmvc-5.2.3.RELEASE.jar</w:t>
      </w:r>
    </w:p>
    <w:p w14:paraId="7ED3E7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227817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Spring Web MVC</w:t>
      </w:r>
    </w:p>
    <w:p w14:paraId="741BF9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7036B3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Apache License, Version 2.0: https://www.apache.org/licenses/LICENSE-2.0</w:t>
      </w:r>
    </w:p>
    <w:p w14:paraId="7D8A0F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C:\Users\rortiz10\.m2\repository\org\springframework\spring-webmvc\5.2.3.RELEASE\spring-webmvc-5.2.3.RELEASE.jar</w:t>
      </w:r>
    </w:p>
    <w:p w14:paraId="3492E24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MD5: 867cc7369d453637b5042ee4d6931a78</w:t>
      </w:r>
    </w:p>
    <w:p w14:paraId="01FF812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SHA1: 745a62502023d2496b565b7fe102bb1ee229d6b7</w:t>
      </w:r>
    </w:p>
    <w:p w14:paraId="420A9A5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SHA</w:t>
      </w:r>
      <w:proofErr w:type="gramStart"/>
      <w:r w:rsidRPr="00AC22DC">
        <w:rPr>
          <w:rFonts w:ascii="Calibri" w:hAnsi="Calibri" w:cs="Calibri"/>
          <w:sz w:val="22"/>
          <w:lang w:val="es-ES"/>
        </w:rPr>
        <w:t>256:b</w:t>
      </w:r>
      <w:proofErr w:type="gramEnd"/>
      <w:r w:rsidRPr="00AC22DC">
        <w:rPr>
          <w:rFonts w:ascii="Calibri" w:hAnsi="Calibri" w:cs="Calibri"/>
          <w:sz w:val="22"/>
          <w:lang w:val="es-ES"/>
        </w:rPr>
        <w:t>3b0a2477e67b050dd5c08dc96e76db5950cbccba075e782c24f73eda49a0160</w:t>
      </w:r>
    </w:p>
    <w:p w14:paraId="2BCF1D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43B9DB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4C375D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030CE2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205976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org.springframework</w:t>
      </w:r>
      <w:proofErr w:type="spellEnd"/>
      <w:r w:rsidRPr="00AC22DC">
        <w:rPr>
          <w:rFonts w:ascii="Calibri" w:hAnsi="Calibri" w:cs="Calibri"/>
          <w:sz w:val="22"/>
        </w:rPr>
        <w:t>/spring-webmvc@5.2.3.RELEASE  (</w:t>
      </w:r>
      <w:proofErr w:type="spellStart"/>
      <w:r w:rsidRPr="00AC22DC">
        <w:rPr>
          <w:rFonts w:ascii="Calibri" w:hAnsi="Calibri" w:cs="Calibri"/>
          <w:sz w:val="22"/>
        </w:rPr>
        <w:t>Confidence:High</w:t>
      </w:r>
      <w:proofErr w:type="spellEnd"/>
      <w:r w:rsidRPr="00AC22DC">
        <w:rPr>
          <w:rFonts w:ascii="Calibri" w:hAnsi="Calibri" w:cs="Calibri"/>
          <w:sz w:val="22"/>
        </w:rPr>
        <w:t>)</w:t>
      </w:r>
    </w:p>
    <w:p w14:paraId="23363D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cpe:2.3:a:pivotal_software:spring_framework:5.2.3:release:*:*:*:*:*:*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2D0D9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cpe:2.3:a:springsource:spring_framework:5.2.3:release:*:*:*:*:*:*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512AD7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3A850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cpe:2.3:a:web_project:web:5.2.3:release:*:*:*:*:*:*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1B1C1A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203BB7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CVE-2022-22965  suppress</w:t>
      </w:r>
    </w:p>
    <w:p w14:paraId="2E0C00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1D791C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VMware Spring Framework</w:t>
      </w:r>
    </w:p>
    <w:p w14:paraId="4A4F0D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Spring Framework JDK 9+ Remote Code Execution Vulnerability</w:t>
      </w:r>
    </w:p>
    <w:p w14:paraId="55CD13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2022-04-04</w:t>
      </w:r>
    </w:p>
    <w:p w14:paraId="376456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Description: Spring MVC or Spring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running on JDK 9+ may be vulnerable to remote code execution (RCE) via data binding.</w:t>
      </w:r>
    </w:p>
    <w:p w14:paraId="1F47C6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updates per vendor instructions.</w:t>
      </w:r>
    </w:p>
    <w:p w14:paraId="1FA5C9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2022-04-25</w:t>
      </w:r>
    </w:p>
    <w:p w14:paraId="362003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Spring MVC or Spring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AC22DC">
        <w:rPr>
          <w:rFonts w:ascii="Calibri" w:hAnsi="Calibri" w:cs="Calibri"/>
          <w:sz w:val="22"/>
        </w:rPr>
        <w:t>i.e.</w:t>
      </w:r>
      <w:proofErr w:type="gramEnd"/>
      <w:r w:rsidRPr="00AC22DC">
        <w:rPr>
          <w:rFonts w:ascii="Calibri" w:hAnsi="Calibri" w:cs="Calibri"/>
          <w:sz w:val="22"/>
        </w:rPr>
        <w:t xml:space="preserve"> the default, it is not vulnerable to the exploit. However, the nature of the vulnerability is more general, and there may be other ways to exploit it.</w:t>
      </w:r>
    </w:p>
    <w:p w14:paraId="0535C2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CWE-94 Improper Control of Generation of Code ('Code Injection')</w:t>
      </w:r>
    </w:p>
    <w:p w14:paraId="7A7FB067" w14:textId="77777777" w:rsidR="00AC22DC" w:rsidRPr="00AC22DC" w:rsidRDefault="00AC22DC" w:rsidP="00AC22DC">
      <w:pPr>
        <w:suppressAutoHyphens/>
        <w:spacing w:after="0" w:line="240" w:lineRule="auto"/>
        <w:contextualSpacing/>
        <w:rPr>
          <w:rFonts w:ascii="Calibri" w:hAnsi="Calibri" w:cs="Calibri"/>
          <w:sz w:val="22"/>
        </w:rPr>
      </w:pPr>
    </w:p>
    <w:p w14:paraId="0F9F4F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DBA24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190D153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/C:P/I:P/A:P</w:t>
      </w:r>
    </w:p>
    <w:p w14:paraId="25F3F6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B3B37E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49DCE2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39DACDF9" w14:textId="77777777" w:rsidR="00AC22DC" w:rsidRPr="00AC22DC" w:rsidRDefault="00AC22DC" w:rsidP="00AC22DC">
      <w:pPr>
        <w:suppressAutoHyphens/>
        <w:spacing w:after="0" w:line="240" w:lineRule="auto"/>
        <w:contextualSpacing/>
        <w:rPr>
          <w:rFonts w:ascii="Calibri" w:hAnsi="Calibri" w:cs="Calibri"/>
          <w:sz w:val="22"/>
        </w:rPr>
      </w:pPr>
    </w:p>
    <w:p w14:paraId="1A1C8A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40296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CISCO - 20220401 Vulnerability in Spring Framework Affecting Cisco Products: March 2022</w:t>
      </w:r>
    </w:p>
    <w:p w14:paraId="025C33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https://cert-portal.siemens.com/productcert/pdf/ssa-254054.pdf</w:t>
      </w:r>
    </w:p>
    <w:p w14:paraId="262D09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https://psirt.global.sonicwall.com/vuln-detail/SNWLID-2022-0005</w:t>
      </w:r>
    </w:p>
    <w:p w14:paraId="28D542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http://packetstormsecurity.com/files/166713/Spring4Shell-Code-Execution.html</w:t>
      </w:r>
    </w:p>
    <w:p w14:paraId="186D50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http://packetstormsecurity.com/files/167011/Spring4Shell-Spring-Framework-Class-Property-Remote-Code-Execution.html</w:t>
      </w:r>
    </w:p>
    <w:p w14:paraId="34A5004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https://tanzu.vmware.com/security/cve-2022-22965</w:t>
      </w:r>
    </w:p>
    <w:p w14:paraId="390974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3ABF57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59977B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35B9B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5.2.20</w:t>
      </w:r>
    </w:p>
    <w:p w14:paraId="0C6090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F9B9B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CVE-2021-22118  suppress</w:t>
      </w:r>
    </w:p>
    <w:p w14:paraId="3FBBE9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5.2.x prior to 5.2.15 and versions 5.3.x prior to 5.3.7, a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is vulnerable to a privilege escalation: by (re)creating the temporary storage directory, a locally authenticated malicious user can read or modify files that have been uploaded to the </w:t>
      </w:r>
      <w:proofErr w:type="spellStart"/>
      <w:r w:rsidRPr="00AC22DC">
        <w:rPr>
          <w:rFonts w:ascii="Calibri" w:hAnsi="Calibri" w:cs="Calibri"/>
          <w:sz w:val="22"/>
        </w:rPr>
        <w:t>WebFlux</w:t>
      </w:r>
      <w:proofErr w:type="spellEnd"/>
      <w:r w:rsidRPr="00AC22DC">
        <w:rPr>
          <w:rFonts w:ascii="Calibri" w:hAnsi="Calibri" w:cs="Calibri"/>
          <w:sz w:val="22"/>
        </w:rPr>
        <w:t xml:space="preserve"> application, or overwrite arbitrary files with multipart request data.</w:t>
      </w:r>
    </w:p>
    <w:p w14:paraId="26FB28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CWE-668 Exposure of Resource to Wrong Sphere</w:t>
      </w:r>
    </w:p>
    <w:p w14:paraId="0C5265A2" w14:textId="77777777" w:rsidR="00AC22DC" w:rsidRPr="00AC22DC" w:rsidRDefault="00AC22DC" w:rsidP="00AC22DC">
      <w:pPr>
        <w:suppressAutoHyphens/>
        <w:spacing w:after="0" w:line="240" w:lineRule="auto"/>
        <w:contextualSpacing/>
        <w:rPr>
          <w:rFonts w:ascii="Calibri" w:hAnsi="Calibri" w:cs="Calibri"/>
          <w:sz w:val="22"/>
        </w:rPr>
      </w:pPr>
    </w:p>
    <w:p w14:paraId="5011B3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22878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(4.6)</w:t>
      </w:r>
    </w:p>
    <w:p w14:paraId="75AB69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/AV:L/AC:L/</w:t>
      </w:r>
      <w:proofErr w:type="spellStart"/>
      <w:r w:rsidRPr="00AC22DC">
        <w:rPr>
          <w:rFonts w:ascii="Calibri" w:hAnsi="Calibri" w:cs="Calibri"/>
          <w:sz w:val="22"/>
        </w:rPr>
        <w:t>Au:N</w:t>
      </w:r>
      <w:proofErr w:type="spellEnd"/>
      <w:r w:rsidRPr="00AC22DC">
        <w:rPr>
          <w:rFonts w:ascii="Calibri" w:hAnsi="Calibri" w:cs="Calibri"/>
          <w:sz w:val="22"/>
        </w:rPr>
        <w:t>/C:P/I:P/A:P</w:t>
      </w:r>
    </w:p>
    <w:p w14:paraId="4BFE4A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58E33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(7.8)</w:t>
      </w:r>
    </w:p>
    <w:p w14:paraId="6B5E87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CVSS:3.1/AV:L/AC:L/PR:L/UI:N/S:U/C:H/I:H/A:H</w:t>
      </w:r>
    </w:p>
    <w:p w14:paraId="247914E6" w14:textId="77777777" w:rsidR="00AC22DC" w:rsidRPr="00AC22DC" w:rsidRDefault="00AC22DC" w:rsidP="00AC22DC">
      <w:pPr>
        <w:suppressAutoHyphens/>
        <w:spacing w:after="0" w:line="240" w:lineRule="auto"/>
        <w:contextualSpacing/>
        <w:rPr>
          <w:rFonts w:ascii="Calibri" w:hAnsi="Calibri" w:cs="Calibri"/>
          <w:sz w:val="22"/>
        </w:rPr>
      </w:pPr>
    </w:p>
    <w:p w14:paraId="54238E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31EA1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https://security.netapp.com/advisory/ntap-20210713-0005/</w:t>
      </w:r>
    </w:p>
    <w:p w14:paraId="791D5C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https://tanzu.vmware.com/security/cve-2021-22118</w:t>
      </w:r>
    </w:p>
    <w:p w14:paraId="76683B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17D2632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7D32AD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1C483A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A0706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A86C60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F679D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5.2.15</w:t>
      </w:r>
    </w:p>
    <w:p w14:paraId="051923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07AB3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CVE-2020-5421  suppress</w:t>
      </w:r>
    </w:p>
    <w:p w14:paraId="6E4A3D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5.2.0 - 5.2.8, 5.1.0 - 5.1.17, 5.0.0 - 5.0.18, 4.3.0 - 4.3.28, and older unsupported versions, the protections against RFD attacks from CVE-2015-5211 may be bypassed depending on the browser used </w:t>
      </w:r>
      <w:proofErr w:type="gramStart"/>
      <w:r w:rsidRPr="00AC22DC">
        <w:rPr>
          <w:rFonts w:ascii="Calibri" w:hAnsi="Calibri" w:cs="Calibri"/>
          <w:sz w:val="22"/>
        </w:rPr>
        <w:t>through the use of</w:t>
      </w:r>
      <w:proofErr w:type="gramEnd"/>
      <w:r w:rsidRPr="00AC22DC">
        <w:rPr>
          <w:rFonts w:ascii="Calibri" w:hAnsi="Calibri" w:cs="Calibri"/>
          <w:sz w:val="22"/>
        </w:rPr>
        <w:t xml:space="preserve"> a </w:t>
      </w:r>
      <w:proofErr w:type="spellStart"/>
      <w:r w:rsidRPr="00AC22DC">
        <w:rPr>
          <w:rFonts w:ascii="Calibri" w:hAnsi="Calibri" w:cs="Calibri"/>
          <w:sz w:val="22"/>
        </w:rPr>
        <w:t>jsessionid</w:t>
      </w:r>
      <w:proofErr w:type="spellEnd"/>
      <w:r w:rsidRPr="00AC22DC">
        <w:rPr>
          <w:rFonts w:ascii="Calibri" w:hAnsi="Calibri" w:cs="Calibri"/>
          <w:sz w:val="22"/>
        </w:rPr>
        <w:t xml:space="preserve"> path parameter.</w:t>
      </w:r>
    </w:p>
    <w:p w14:paraId="3125FD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1974C21B" w14:textId="77777777" w:rsidR="00AC22DC" w:rsidRPr="00AC22DC" w:rsidRDefault="00AC22DC" w:rsidP="00AC22DC">
      <w:pPr>
        <w:suppressAutoHyphens/>
        <w:spacing w:after="0" w:line="240" w:lineRule="auto"/>
        <w:contextualSpacing/>
        <w:rPr>
          <w:rFonts w:ascii="Calibri" w:hAnsi="Calibri" w:cs="Calibri"/>
          <w:sz w:val="22"/>
        </w:rPr>
      </w:pPr>
    </w:p>
    <w:p w14:paraId="2F4754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E9227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(3.6)</w:t>
      </w:r>
    </w:p>
    <w:p w14:paraId="28010D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/AV:N/AC:H/</w:t>
      </w:r>
      <w:proofErr w:type="spellStart"/>
      <w:r w:rsidRPr="00AC22DC">
        <w:rPr>
          <w:rFonts w:ascii="Calibri" w:hAnsi="Calibri" w:cs="Calibri"/>
          <w:sz w:val="22"/>
        </w:rPr>
        <w:t>Au:S</w:t>
      </w:r>
      <w:proofErr w:type="spellEnd"/>
      <w:r w:rsidRPr="00AC22DC">
        <w:rPr>
          <w:rFonts w:ascii="Calibri" w:hAnsi="Calibri" w:cs="Calibri"/>
          <w:sz w:val="22"/>
        </w:rPr>
        <w:t>/C:P/I:P/A:N</w:t>
      </w:r>
    </w:p>
    <w:p w14:paraId="4B7CFC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4FCE1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44620A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CVSS:3.1/AV:N/AC:H/PR:L/UI:R/S:C/C:L/I:H/A:N</w:t>
      </w:r>
    </w:p>
    <w:p w14:paraId="0028E960" w14:textId="77777777" w:rsidR="00AC22DC" w:rsidRPr="00AC22DC" w:rsidRDefault="00AC22DC" w:rsidP="00AC22DC">
      <w:pPr>
        <w:suppressAutoHyphens/>
        <w:spacing w:after="0" w:line="240" w:lineRule="auto"/>
        <w:contextualSpacing/>
        <w:rPr>
          <w:rFonts w:ascii="Calibri" w:hAnsi="Calibri" w:cs="Calibri"/>
          <w:sz w:val="22"/>
        </w:rPr>
      </w:pPr>
    </w:p>
    <w:p w14:paraId="3C8DA8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1739E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-commits] 20201019 [</w:t>
      </w:r>
      <w:proofErr w:type="spellStart"/>
      <w:r w:rsidRPr="00AC22DC">
        <w:rPr>
          <w:rFonts w:ascii="Calibri" w:hAnsi="Calibri" w:cs="Calibri"/>
          <w:sz w:val="22"/>
        </w:rPr>
        <w:t>ambari</w:t>
      </w:r>
      <w:proofErr w:type="spellEnd"/>
      <w:r w:rsidRPr="00AC22DC">
        <w:rPr>
          <w:rFonts w:ascii="Calibri" w:hAnsi="Calibri" w:cs="Calibri"/>
          <w:sz w:val="22"/>
        </w:rPr>
        <w:t>] branch branch-2.7 updated: AMBARI-25571. Vulnerable Spring components in Ambari - CVE-2020-5398, CVE-2020-5421 (</w:t>
      </w:r>
      <w:proofErr w:type="spellStart"/>
      <w:r w:rsidRPr="00AC22DC">
        <w:rPr>
          <w:rFonts w:ascii="Calibri" w:hAnsi="Calibri" w:cs="Calibri"/>
          <w:sz w:val="22"/>
        </w:rPr>
        <w:t>dlysnichenko</w:t>
      </w:r>
      <w:proofErr w:type="spellEnd"/>
      <w:r w:rsidRPr="00AC22DC">
        <w:rPr>
          <w:rFonts w:ascii="Calibri" w:hAnsi="Calibri" w:cs="Calibri"/>
          <w:sz w:val="22"/>
        </w:rPr>
        <w:t>) (#3246)</w:t>
      </w:r>
    </w:p>
    <w:p w14:paraId="6B9D6F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-dev] 20201019 [GitHub] [</w:t>
      </w:r>
      <w:proofErr w:type="spellStart"/>
      <w:r w:rsidRPr="00AC22DC">
        <w:rPr>
          <w:rFonts w:ascii="Calibri" w:hAnsi="Calibri" w:cs="Calibri"/>
          <w:sz w:val="22"/>
        </w:rPr>
        <w:t>ambari</w:t>
      </w:r>
      <w:proofErr w:type="spellEnd"/>
      <w:r w:rsidRPr="00AC22DC">
        <w:rPr>
          <w:rFonts w:ascii="Calibri" w:hAnsi="Calibri" w:cs="Calibri"/>
          <w:sz w:val="22"/>
        </w:rPr>
        <w:t xml:space="preserve">] </w:t>
      </w:r>
      <w:proofErr w:type="spellStart"/>
      <w:r w:rsidRPr="00AC22DC">
        <w:rPr>
          <w:rFonts w:ascii="Calibri" w:hAnsi="Calibri" w:cs="Calibri"/>
          <w:sz w:val="22"/>
        </w:rPr>
        <w:t>dlysnichenko</w:t>
      </w:r>
      <w:proofErr w:type="spellEnd"/>
      <w:r w:rsidRPr="00AC22DC">
        <w:rPr>
          <w:rFonts w:ascii="Calibri" w:hAnsi="Calibri" w:cs="Calibri"/>
          <w:sz w:val="22"/>
        </w:rPr>
        <w:t xml:space="preserve"> merged pull request #3246: AMBARI-25571. Vulnerable Spring components in Ambari - CVE-2020-5398, CVE-2020-5421</w:t>
      </w:r>
    </w:p>
    <w:p w14:paraId="11BD47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-dev] 20201019 [GitHub] [</w:t>
      </w:r>
      <w:proofErr w:type="spellStart"/>
      <w:r w:rsidRPr="00AC22DC">
        <w:rPr>
          <w:rFonts w:ascii="Calibri" w:hAnsi="Calibri" w:cs="Calibri"/>
          <w:sz w:val="22"/>
        </w:rPr>
        <w:t>ambari</w:t>
      </w:r>
      <w:proofErr w:type="spellEnd"/>
      <w:r w:rsidRPr="00AC22DC">
        <w:rPr>
          <w:rFonts w:ascii="Calibri" w:hAnsi="Calibri" w:cs="Calibri"/>
          <w:sz w:val="22"/>
        </w:rPr>
        <w:t xml:space="preserve">] </w:t>
      </w:r>
      <w:proofErr w:type="spellStart"/>
      <w:r w:rsidRPr="00AC22DC">
        <w:rPr>
          <w:rFonts w:ascii="Calibri" w:hAnsi="Calibri" w:cs="Calibri"/>
          <w:sz w:val="22"/>
        </w:rPr>
        <w:t>dlysnichenko</w:t>
      </w:r>
      <w:proofErr w:type="spellEnd"/>
      <w:r w:rsidRPr="00AC22DC">
        <w:rPr>
          <w:rFonts w:ascii="Calibri" w:hAnsi="Calibri" w:cs="Calibri"/>
          <w:sz w:val="22"/>
        </w:rPr>
        <w:t xml:space="preserve"> opened a new pull request #3246: AMBARI-25571. Vulnerable Spring components in Ambari - CVE-2020-5398, CVE-2020-5421</w:t>
      </w:r>
    </w:p>
    <w:p w14:paraId="2561D7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-issues] 20201013 [</w:t>
      </w:r>
      <w:proofErr w:type="spellStart"/>
      <w:r w:rsidRPr="00AC22DC">
        <w:rPr>
          <w:rFonts w:ascii="Calibri" w:hAnsi="Calibri" w:cs="Calibri"/>
          <w:sz w:val="22"/>
        </w:rPr>
        <w:t>jira</w:t>
      </w:r>
      <w:proofErr w:type="spellEnd"/>
      <w:r w:rsidRPr="00AC22DC">
        <w:rPr>
          <w:rFonts w:ascii="Calibri" w:hAnsi="Calibri" w:cs="Calibri"/>
          <w:sz w:val="22"/>
        </w:rPr>
        <w:t>] [Created] (AMBARI-25571) Vulnerable Spring components in Ambari - CVE-2020-5398, CVE-2020-5421</w:t>
      </w:r>
    </w:p>
    <w:p w14:paraId="3586F8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ambari</w:t>
      </w:r>
      <w:proofErr w:type="spellEnd"/>
      <w:r w:rsidRPr="00AC22DC">
        <w:rPr>
          <w:rFonts w:ascii="Calibri" w:hAnsi="Calibri" w:cs="Calibri"/>
          <w:sz w:val="22"/>
        </w:rPr>
        <w:t>-issues] 20201021 [</w:t>
      </w:r>
      <w:proofErr w:type="spellStart"/>
      <w:r w:rsidRPr="00AC22DC">
        <w:rPr>
          <w:rFonts w:ascii="Calibri" w:hAnsi="Calibri" w:cs="Calibri"/>
          <w:sz w:val="22"/>
        </w:rPr>
        <w:t>jira</w:t>
      </w:r>
      <w:proofErr w:type="spellEnd"/>
      <w:r w:rsidRPr="00AC22DC">
        <w:rPr>
          <w:rFonts w:ascii="Calibri" w:hAnsi="Calibri" w:cs="Calibri"/>
          <w:sz w:val="22"/>
        </w:rPr>
        <w:t>] [Resolved] (AMBARI-25571) Vulnerable Spring components in Ambari - CVE-2020-5398, CVE-2020-5421</w:t>
      </w:r>
    </w:p>
    <w:p w14:paraId="15EA26D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[hive-dev] 20201022 [</w:t>
      </w:r>
      <w:proofErr w:type="spellStart"/>
      <w:r w:rsidRPr="00AC22DC">
        <w:rPr>
          <w:rFonts w:ascii="Calibri" w:hAnsi="Calibri" w:cs="Calibri"/>
          <w:sz w:val="22"/>
        </w:rPr>
        <w:t>jira</w:t>
      </w:r>
      <w:proofErr w:type="spellEnd"/>
      <w:r w:rsidRPr="00AC22DC">
        <w:rPr>
          <w:rFonts w:ascii="Calibri" w:hAnsi="Calibri" w:cs="Calibri"/>
          <w:sz w:val="22"/>
        </w:rPr>
        <w:t>] [Created] (HIVE-24303) Upgrade spring framework to 4.3.29.RELEASE+ due to CVE-2020-5421</w:t>
      </w:r>
    </w:p>
    <w:p w14:paraId="52DFDA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20201022 [</w:t>
      </w:r>
      <w:proofErr w:type="spellStart"/>
      <w:r w:rsidRPr="00AC22DC">
        <w:rPr>
          <w:rFonts w:ascii="Calibri" w:hAnsi="Calibri" w:cs="Calibri"/>
          <w:sz w:val="22"/>
        </w:rPr>
        <w:t>jira</w:t>
      </w:r>
      <w:proofErr w:type="spellEnd"/>
      <w:r w:rsidRPr="00AC22DC">
        <w:rPr>
          <w:rFonts w:ascii="Calibri" w:hAnsi="Calibri" w:cs="Calibri"/>
          <w:sz w:val="22"/>
        </w:rPr>
        <w:t>] [Assigned] (HIVE-24303) Upgrade spring framework to 4.3.29.RELEASE+ due to CVE-2020-5421</w:t>
      </w:r>
    </w:p>
    <w:p w14:paraId="70BDBC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20201022 [</w:t>
      </w:r>
      <w:proofErr w:type="spellStart"/>
      <w:r w:rsidRPr="00AC22DC">
        <w:rPr>
          <w:rFonts w:ascii="Calibri" w:hAnsi="Calibri" w:cs="Calibri"/>
          <w:sz w:val="22"/>
        </w:rPr>
        <w:t>jira</w:t>
      </w:r>
      <w:proofErr w:type="spellEnd"/>
      <w:r w:rsidRPr="00AC22DC">
        <w:rPr>
          <w:rFonts w:ascii="Calibri" w:hAnsi="Calibri" w:cs="Calibri"/>
          <w:sz w:val="22"/>
        </w:rPr>
        <w:t>] [Updated] (HIVE-24303) Upgrade spring framework to 4.3.29.RELEASE+ due to CVE-2020-5421</w:t>
      </w:r>
    </w:p>
    <w:p w14:paraId="39F864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[hive-issues] 20210107 [</w:t>
      </w:r>
      <w:proofErr w:type="spellStart"/>
      <w:r w:rsidRPr="00AC22DC">
        <w:rPr>
          <w:rFonts w:ascii="Calibri" w:hAnsi="Calibri" w:cs="Calibri"/>
          <w:sz w:val="22"/>
        </w:rPr>
        <w:t>jira</w:t>
      </w:r>
      <w:proofErr w:type="spellEnd"/>
      <w:r w:rsidRPr="00AC22DC">
        <w:rPr>
          <w:rFonts w:ascii="Calibri" w:hAnsi="Calibri" w:cs="Calibri"/>
          <w:sz w:val="22"/>
        </w:rPr>
        <w:t>] [Resolved] (HIVE-24303) Upgrade spring framework to 4.3.29.RELEASE+ due to CVE-2020-5421</w:t>
      </w:r>
    </w:p>
    <w:p w14:paraId="0921B6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[ignite-user] 20201117 Query on CVE-2020-5421</w:t>
      </w:r>
    </w:p>
    <w:p w14:paraId="6D6EF6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[ignite-user] 20201119 Re: Query on CVE-2020-5421</w:t>
      </w:r>
    </w:p>
    <w:p w14:paraId="54EE65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[pulsar-commits] 20201022 [GitHub] [pulsar] Ghatage opened a new pull request #8355: [Issue 8354][pulsar-io] Upgrade spring framework version to patch CVE-2020-5421</w:t>
      </w:r>
    </w:p>
    <w:p w14:paraId="58C4CB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[pulsar-commits] 20201023 [GitHub] [pulsar] Ghatage commented on pull request #8355: [Issue 8354][pulsar-io] Upgrade spring framework version to patch CVE-2020-5421</w:t>
      </w:r>
    </w:p>
    <w:p w14:paraId="10C0FA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20201026 [GitHub] [pulsar] </w:t>
      </w:r>
      <w:proofErr w:type="spellStart"/>
      <w:r w:rsidRPr="00AC22DC">
        <w:rPr>
          <w:rFonts w:ascii="Calibri" w:hAnsi="Calibri" w:cs="Calibri"/>
          <w:sz w:val="22"/>
        </w:rPr>
        <w:t>wolfstudy</w:t>
      </w:r>
      <w:proofErr w:type="spellEnd"/>
      <w:r w:rsidRPr="00AC22DC">
        <w:rPr>
          <w:rFonts w:ascii="Calibri" w:hAnsi="Calibri" w:cs="Calibri"/>
          <w:sz w:val="22"/>
        </w:rPr>
        <w:t xml:space="preserve"> commented on pull request #8355: [Issue 8354][pulsar-io] Upgrade spring framework version to patch CVE-2020-5421</w:t>
      </w:r>
    </w:p>
    <w:p w14:paraId="565B73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[pulsar-commits] 20201028 [GitHub] [pulsar] </w:t>
      </w:r>
      <w:proofErr w:type="spellStart"/>
      <w:r w:rsidRPr="00AC22DC">
        <w:rPr>
          <w:rFonts w:ascii="Calibri" w:hAnsi="Calibri" w:cs="Calibri"/>
          <w:sz w:val="22"/>
        </w:rPr>
        <w:t>merlimat</w:t>
      </w:r>
      <w:proofErr w:type="spellEnd"/>
      <w:r w:rsidRPr="00AC22DC">
        <w:rPr>
          <w:rFonts w:ascii="Calibri" w:hAnsi="Calibri" w:cs="Calibri"/>
          <w:sz w:val="22"/>
        </w:rPr>
        <w:t xml:space="preserve"> merged pull request #8355: [Issue 8354][pulsar-io] Upgrade spring framework version to patch CVE-2020-5421</w:t>
      </w:r>
    </w:p>
    <w:p w14:paraId="0D7A9C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[ranger-dev] 20201007 Re: Review Request 72934: RANGER-3022: Upgrade Spring framework to version 4.3.29.RELEASE</w:t>
      </w:r>
    </w:p>
    <w:p w14:paraId="33DDE7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https://security.netapp.com/advisory/ntap-20210513-0009/</w:t>
      </w:r>
    </w:p>
    <w:p w14:paraId="631429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https://tanzu.vmware.com/security/cve-2020-5421</w:t>
      </w:r>
    </w:p>
    <w:p w14:paraId="179B33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382169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74CC86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https://www.oracle.com/security-alerts/cpujan2021.html</w:t>
      </w:r>
    </w:p>
    <w:p w14:paraId="6544CB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1B2DEBD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4BBC78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86F92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B4285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5.2.9</w:t>
      </w:r>
    </w:p>
    <w:p w14:paraId="11F9909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E2BB4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CVE-2022-22950  suppress</w:t>
      </w:r>
    </w:p>
    <w:p w14:paraId="5DC360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n Spring Framework versions 5.3.0 - 5.3.16 and older unsupported versions,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w:t>
      </w:r>
      <w:proofErr w:type="gramStart"/>
      <w:r w:rsidRPr="00AC22DC">
        <w:rPr>
          <w:rFonts w:ascii="Calibri" w:hAnsi="Calibri" w:cs="Calibri"/>
          <w:sz w:val="22"/>
        </w:rPr>
        <w:t>denial of service</w:t>
      </w:r>
      <w:proofErr w:type="gramEnd"/>
      <w:r w:rsidRPr="00AC22DC">
        <w:rPr>
          <w:rFonts w:ascii="Calibri" w:hAnsi="Calibri" w:cs="Calibri"/>
          <w:sz w:val="22"/>
        </w:rPr>
        <w:t xml:space="preserve"> condition.</w:t>
      </w:r>
    </w:p>
    <w:p w14:paraId="2B46F0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5B784104" w14:textId="77777777" w:rsidR="00AC22DC" w:rsidRPr="00AC22DC" w:rsidRDefault="00AC22DC" w:rsidP="00AC22DC">
      <w:pPr>
        <w:suppressAutoHyphens/>
        <w:spacing w:after="0" w:line="240" w:lineRule="auto"/>
        <w:contextualSpacing/>
        <w:rPr>
          <w:rFonts w:ascii="Calibri" w:hAnsi="Calibri" w:cs="Calibri"/>
          <w:sz w:val="22"/>
        </w:rPr>
      </w:pPr>
    </w:p>
    <w:p w14:paraId="2F6314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712F7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7DB976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/C:N/I:N/A:P</w:t>
      </w:r>
    </w:p>
    <w:p w14:paraId="4F0D603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F310E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27FE5E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646F41F4" w14:textId="77777777" w:rsidR="00AC22DC" w:rsidRPr="00AC22DC" w:rsidRDefault="00AC22DC" w:rsidP="00AC22DC">
      <w:pPr>
        <w:suppressAutoHyphens/>
        <w:spacing w:after="0" w:line="240" w:lineRule="auto"/>
        <w:contextualSpacing/>
        <w:rPr>
          <w:rFonts w:ascii="Calibri" w:hAnsi="Calibri" w:cs="Calibri"/>
          <w:sz w:val="22"/>
        </w:rPr>
      </w:pPr>
    </w:p>
    <w:p w14:paraId="1B421F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2C081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https://tanzu.vmware.com/security/cve-2022-22950</w:t>
      </w:r>
    </w:p>
    <w:p w14:paraId="3E4202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5610A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(excluding) 5.2.20</w:t>
      </w:r>
    </w:p>
    <w:p w14:paraId="76CCF4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FCF1A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CVE-2022-22971  suppress</w:t>
      </w:r>
    </w:p>
    <w:p w14:paraId="3745A4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5.3.20+ , 5.2.22+ and old unsupported versions, application with a STOMP over WebSocket endpoint is vulnerable to a </w:t>
      </w:r>
      <w:proofErr w:type="gramStart"/>
      <w:r w:rsidRPr="00AC22DC">
        <w:rPr>
          <w:rFonts w:ascii="Calibri" w:hAnsi="Calibri" w:cs="Calibri"/>
          <w:sz w:val="22"/>
        </w:rPr>
        <w:t>denial of service</w:t>
      </w:r>
      <w:proofErr w:type="gramEnd"/>
      <w:r w:rsidRPr="00AC22DC">
        <w:rPr>
          <w:rFonts w:ascii="Calibri" w:hAnsi="Calibri" w:cs="Calibri"/>
          <w:sz w:val="22"/>
        </w:rPr>
        <w:t xml:space="preserve"> attack by an authenticated user.</w:t>
      </w:r>
    </w:p>
    <w:p w14:paraId="05D473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4266CFC6" w14:textId="77777777" w:rsidR="00AC22DC" w:rsidRPr="00AC22DC" w:rsidRDefault="00AC22DC" w:rsidP="00AC22DC">
      <w:pPr>
        <w:suppressAutoHyphens/>
        <w:spacing w:after="0" w:line="240" w:lineRule="auto"/>
        <w:contextualSpacing/>
        <w:rPr>
          <w:rFonts w:ascii="Calibri" w:hAnsi="Calibri" w:cs="Calibri"/>
          <w:sz w:val="22"/>
        </w:rPr>
      </w:pPr>
    </w:p>
    <w:p w14:paraId="7D3DB8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3DD8F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25DBD2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/C:N/I:N/A:P</w:t>
      </w:r>
    </w:p>
    <w:p w14:paraId="7D38AE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2934E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683036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1CB89A44" w14:textId="77777777" w:rsidR="00AC22DC" w:rsidRPr="00AC22DC" w:rsidRDefault="00AC22DC" w:rsidP="00AC22DC">
      <w:pPr>
        <w:suppressAutoHyphens/>
        <w:spacing w:after="0" w:line="240" w:lineRule="auto"/>
        <w:contextualSpacing/>
        <w:rPr>
          <w:rFonts w:ascii="Calibri" w:hAnsi="Calibri" w:cs="Calibri"/>
          <w:sz w:val="22"/>
        </w:rPr>
      </w:pPr>
    </w:p>
    <w:p w14:paraId="7102DD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5FC07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https://security.netapp.com/advisory/ntap-20220616-0003/</w:t>
      </w:r>
    </w:p>
    <w:p w14:paraId="00BBA0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https://tanzu.vmware.com/security/cve-2022-22971</w:t>
      </w:r>
    </w:p>
    <w:p w14:paraId="38FF3E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330B5F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66240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5.2.21</w:t>
      </w:r>
    </w:p>
    <w:p w14:paraId="126445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BCF5C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CVE-2023-20861  suppress</w:t>
      </w:r>
    </w:p>
    <w:p w14:paraId="4D25D4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6.0.0 - 6.0.6, 5.3.0 - 5.3.25, 5.2.0.RELEASE - 5.2.22.RELEASE, and older unsupported versions,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denial-of-service (DoS) condition.</w:t>
      </w:r>
    </w:p>
    <w:p w14:paraId="3F56B0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7BC11BCB" w14:textId="77777777" w:rsidR="00AC22DC" w:rsidRPr="00AC22DC" w:rsidRDefault="00AC22DC" w:rsidP="00AC22DC">
      <w:pPr>
        <w:suppressAutoHyphens/>
        <w:spacing w:after="0" w:line="240" w:lineRule="auto"/>
        <w:contextualSpacing/>
        <w:rPr>
          <w:rFonts w:ascii="Calibri" w:hAnsi="Calibri" w:cs="Calibri"/>
          <w:sz w:val="22"/>
        </w:rPr>
      </w:pPr>
    </w:p>
    <w:p w14:paraId="3A5428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9A32D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14225B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051A925C" w14:textId="77777777" w:rsidR="00AC22DC" w:rsidRPr="00AC22DC" w:rsidRDefault="00AC22DC" w:rsidP="00AC22DC">
      <w:pPr>
        <w:suppressAutoHyphens/>
        <w:spacing w:after="0" w:line="240" w:lineRule="auto"/>
        <w:contextualSpacing/>
        <w:rPr>
          <w:rFonts w:ascii="Calibri" w:hAnsi="Calibri" w:cs="Calibri"/>
          <w:sz w:val="22"/>
        </w:rPr>
      </w:pPr>
    </w:p>
    <w:p w14:paraId="676D8F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12788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https://security.netapp.com/advisory/ntap-20230420-0007/</w:t>
      </w:r>
    </w:p>
    <w:p w14:paraId="14A6D6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https://spring.io/security/cve-2023-20861</w:t>
      </w:r>
    </w:p>
    <w:p w14:paraId="5F8E956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C06B9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(including) 5.2.22</w:t>
      </w:r>
    </w:p>
    <w:p w14:paraId="2916CE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AF066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CVE-2023-20863  suppress</w:t>
      </w:r>
    </w:p>
    <w:p w14:paraId="239AC6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5.2.24 release+ ,5.3.27+ and 6.0.8+ , it is possible for a user to provide a specially crafted </w:t>
      </w:r>
      <w:proofErr w:type="spellStart"/>
      <w:r w:rsidRPr="00AC22DC">
        <w:rPr>
          <w:rFonts w:ascii="Calibri" w:hAnsi="Calibri" w:cs="Calibri"/>
          <w:sz w:val="22"/>
        </w:rPr>
        <w:t>SpEL</w:t>
      </w:r>
      <w:proofErr w:type="spellEnd"/>
      <w:r w:rsidRPr="00AC22DC">
        <w:rPr>
          <w:rFonts w:ascii="Calibri" w:hAnsi="Calibri" w:cs="Calibri"/>
          <w:sz w:val="22"/>
        </w:rPr>
        <w:t xml:space="preserve"> expression that may cause a denial-of-service (DoS) condition.</w:t>
      </w:r>
    </w:p>
    <w:p w14:paraId="03B64F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CWE-917 Improper Neutralization of Special Elements used in an Expression Language Statement ('Expression Language Injection')</w:t>
      </w:r>
    </w:p>
    <w:p w14:paraId="041CEDDC" w14:textId="77777777" w:rsidR="00AC22DC" w:rsidRPr="00AC22DC" w:rsidRDefault="00AC22DC" w:rsidP="00AC22DC">
      <w:pPr>
        <w:suppressAutoHyphens/>
        <w:spacing w:after="0" w:line="240" w:lineRule="auto"/>
        <w:contextualSpacing/>
        <w:rPr>
          <w:rFonts w:ascii="Calibri" w:hAnsi="Calibri" w:cs="Calibri"/>
          <w:sz w:val="22"/>
        </w:rPr>
      </w:pPr>
    </w:p>
    <w:p w14:paraId="64DDC4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ABE8E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6B803B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CVSS:3.1/AV:N/AC:L/PR:L/UI:N/S:U/C:N/I:N/A:H</w:t>
      </w:r>
    </w:p>
    <w:p w14:paraId="316B2130" w14:textId="77777777" w:rsidR="00AC22DC" w:rsidRPr="00AC22DC" w:rsidRDefault="00AC22DC" w:rsidP="00AC22DC">
      <w:pPr>
        <w:suppressAutoHyphens/>
        <w:spacing w:after="0" w:line="240" w:lineRule="auto"/>
        <w:contextualSpacing/>
        <w:rPr>
          <w:rFonts w:ascii="Calibri" w:hAnsi="Calibri" w:cs="Calibri"/>
          <w:sz w:val="22"/>
        </w:rPr>
      </w:pPr>
    </w:p>
    <w:p w14:paraId="75E501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D72E9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https://spring.io/security/cve-2023-20863</w:t>
      </w:r>
    </w:p>
    <w:p w14:paraId="6C6F69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93BCA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(excluding) 5.2.24</w:t>
      </w:r>
    </w:p>
    <w:p w14:paraId="55C6EF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BDCA1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CVE-2022-22968  suppress</w:t>
      </w:r>
    </w:p>
    <w:p w14:paraId="6A2CE1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5.3.0 - 5.3.18, 5.2.0 - 5.2.20, and older unsupported versions, the patterns for </w:t>
      </w:r>
      <w:proofErr w:type="spellStart"/>
      <w:r w:rsidRPr="00AC22DC">
        <w:rPr>
          <w:rFonts w:ascii="Calibri" w:hAnsi="Calibri" w:cs="Calibri"/>
          <w:sz w:val="22"/>
        </w:rPr>
        <w:t>disallowedFields</w:t>
      </w:r>
      <w:proofErr w:type="spellEnd"/>
      <w:r w:rsidRPr="00AC22DC">
        <w:rPr>
          <w:rFonts w:ascii="Calibri" w:hAnsi="Calibri" w:cs="Calibri"/>
          <w:sz w:val="22"/>
        </w:rPr>
        <w:t xml:space="preserve"> on a </w:t>
      </w:r>
      <w:proofErr w:type="spellStart"/>
      <w:r w:rsidRPr="00AC22DC">
        <w:rPr>
          <w:rFonts w:ascii="Calibri" w:hAnsi="Calibri" w:cs="Calibri"/>
          <w:sz w:val="22"/>
        </w:rPr>
        <w:t>DataBinder</w:t>
      </w:r>
      <w:proofErr w:type="spellEnd"/>
      <w:r w:rsidRPr="00AC22DC">
        <w:rPr>
          <w:rFonts w:ascii="Calibri" w:hAnsi="Calibri" w:cs="Calibri"/>
          <w:sz w:val="22"/>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56DF4C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CWE-178 Improper Handling of Case Sensitivity</w:t>
      </w:r>
    </w:p>
    <w:p w14:paraId="4F8DE643" w14:textId="77777777" w:rsidR="00AC22DC" w:rsidRPr="00AC22DC" w:rsidRDefault="00AC22DC" w:rsidP="00AC22DC">
      <w:pPr>
        <w:suppressAutoHyphens/>
        <w:spacing w:after="0" w:line="240" w:lineRule="auto"/>
        <w:contextualSpacing/>
        <w:rPr>
          <w:rFonts w:ascii="Calibri" w:hAnsi="Calibri" w:cs="Calibri"/>
          <w:sz w:val="22"/>
        </w:rPr>
      </w:pPr>
    </w:p>
    <w:p w14:paraId="11C768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A0151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0F8FCD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1ABBFC5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8CC81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1896BA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6983BAD0" w14:textId="77777777" w:rsidR="00AC22DC" w:rsidRPr="00AC22DC" w:rsidRDefault="00AC22DC" w:rsidP="00AC22DC">
      <w:pPr>
        <w:suppressAutoHyphens/>
        <w:spacing w:after="0" w:line="240" w:lineRule="auto"/>
        <w:contextualSpacing/>
        <w:rPr>
          <w:rFonts w:ascii="Calibri" w:hAnsi="Calibri" w:cs="Calibri"/>
          <w:sz w:val="22"/>
        </w:rPr>
      </w:pPr>
    </w:p>
    <w:p w14:paraId="7DA29A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1FE97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https://security.netapp.com/advisory/ntap-20220602-0004/</w:t>
      </w:r>
    </w:p>
    <w:p w14:paraId="7F045B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https://tanzu.vmware.com/security/cve-2022-22968</w:t>
      </w:r>
    </w:p>
    <w:p w14:paraId="6548AF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308778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8138C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5.2.20</w:t>
      </w:r>
    </w:p>
    <w:p w14:paraId="00F409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D18D9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CVE-2022-22970  suppress</w:t>
      </w:r>
    </w:p>
    <w:p w14:paraId="2D5563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spring framework versions prior to 5.3.20+ , 5.2.22+ and old unsupported versions, applications that handle file uploads are vulnerable to DoS attack if they rely on data binding to set a </w:t>
      </w:r>
      <w:proofErr w:type="spellStart"/>
      <w:r w:rsidRPr="00AC22DC">
        <w:rPr>
          <w:rFonts w:ascii="Calibri" w:hAnsi="Calibri" w:cs="Calibri"/>
          <w:sz w:val="22"/>
        </w:rPr>
        <w:t>MultipartFile</w:t>
      </w:r>
      <w:proofErr w:type="spellEnd"/>
      <w:r w:rsidRPr="00AC22DC">
        <w:rPr>
          <w:rFonts w:ascii="Calibri" w:hAnsi="Calibri" w:cs="Calibri"/>
          <w:sz w:val="22"/>
        </w:rPr>
        <w:t xml:space="preserve"> or </w:t>
      </w:r>
      <w:proofErr w:type="spellStart"/>
      <w:r w:rsidRPr="00AC22DC">
        <w:rPr>
          <w:rFonts w:ascii="Calibri" w:hAnsi="Calibri" w:cs="Calibri"/>
          <w:sz w:val="22"/>
        </w:rPr>
        <w:t>javax.servlet.Part</w:t>
      </w:r>
      <w:proofErr w:type="spellEnd"/>
      <w:r w:rsidRPr="00AC22DC">
        <w:rPr>
          <w:rFonts w:ascii="Calibri" w:hAnsi="Calibri" w:cs="Calibri"/>
          <w:sz w:val="22"/>
        </w:rPr>
        <w:t xml:space="preserve"> to a field in a model object.</w:t>
      </w:r>
    </w:p>
    <w:p w14:paraId="3FE916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CWE-770 Allocation of Resources Without Limits or Throttling</w:t>
      </w:r>
    </w:p>
    <w:p w14:paraId="6C07355B" w14:textId="77777777" w:rsidR="00AC22DC" w:rsidRPr="00AC22DC" w:rsidRDefault="00AC22DC" w:rsidP="00AC22DC">
      <w:pPr>
        <w:suppressAutoHyphens/>
        <w:spacing w:after="0" w:line="240" w:lineRule="auto"/>
        <w:contextualSpacing/>
        <w:rPr>
          <w:rFonts w:ascii="Calibri" w:hAnsi="Calibri" w:cs="Calibri"/>
          <w:sz w:val="22"/>
        </w:rPr>
      </w:pPr>
    </w:p>
    <w:p w14:paraId="6B96CA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2EB7C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(3.5)</w:t>
      </w:r>
    </w:p>
    <w:p w14:paraId="6F0AEF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Au:S</w:t>
      </w:r>
      <w:proofErr w:type="spellEnd"/>
      <w:r w:rsidRPr="00AC22DC">
        <w:rPr>
          <w:rFonts w:ascii="Calibri" w:hAnsi="Calibri" w:cs="Calibri"/>
          <w:sz w:val="22"/>
        </w:rPr>
        <w:t>/C:N/I:N/A:P</w:t>
      </w:r>
    </w:p>
    <w:p w14:paraId="1195E7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EDBC8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10951A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CVSS:3.1/AV:N/AC:H/PR:L/UI:N/S:U/C:N/I:N/A:H</w:t>
      </w:r>
    </w:p>
    <w:p w14:paraId="432AFF15" w14:textId="77777777" w:rsidR="00AC22DC" w:rsidRPr="00AC22DC" w:rsidRDefault="00AC22DC" w:rsidP="00AC22DC">
      <w:pPr>
        <w:suppressAutoHyphens/>
        <w:spacing w:after="0" w:line="240" w:lineRule="auto"/>
        <w:contextualSpacing/>
        <w:rPr>
          <w:rFonts w:ascii="Calibri" w:hAnsi="Calibri" w:cs="Calibri"/>
          <w:sz w:val="22"/>
        </w:rPr>
      </w:pPr>
    </w:p>
    <w:p w14:paraId="6388A0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B8B8A3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https://security.netapp.com/advisory/ntap-20220616-0006/</w:t>
      </w:r>
    </w:p>
    <w:p w14:paraId="034331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https://tanzu.vmware.com/security/cve-2022-22970</w:t>
      </w:r>
    </w:p>
    <w:p w14:paraId="43D2F3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0ECBE1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E8A92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up to (including) 5.2.21</w:t>
      </w:r>
    </w:p>
    <w:p w14:paraId="65199A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250FC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CVE-2021-22060  suppress</w:t>
      </w:r>
    </w:p>
    <w:p w14:paraId="17F1BA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F97D0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6E2B1330" w14:textId="77777777" w:rsidR="00AC22DC" w:rsidRPr="00AC22DC" w:rsidRDefault="00AC22DC" w:rsidP="00AC22DC">
      <w:pPr>
        <w:suppressAutoHyphens/>
        <w:spacing w:after="0" w:line="240" w:lineRule="auto"/>
        <w:contextualSpacing/>
        <w:rPr>
          <w:rFonts w:ascii="Calibri" w:hAnsi="Calibri" w:cs="Calibri"/>
          <w:sz w:val="22"/>
        </w:rPr>
      </w:pPr>
    </w:p>
    <w:p w14:paraId="058C17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A7A7E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785A6C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/C:N/I:P/A:N</w:t>
      </w:r>
    </w:p>
    <w:p w14:paraId="400E64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33527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293D34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CVSS:3.1/AV:N/AC:L/PR:L/UI:N/S:U/C:N/I:L/A:N</w:t>
      </w:r>
    </w:p>
    <w:p w14:paraId="2C1CD875" w14:textId="77777777" w:rsidR="00AC22DC" w:rsidRPr="00AC22DC" w:rsidRDefault="00AC22DC" w:rsidP="00AC22DC">
      <w:pPr>
        <w:suppressAutoHyphens/>
        <w:spacing w:after="0" w:line="240" w:lineRule="auto"/>
        <w:contextualSpacing/>
        <w:rPr>
          <w:rFonts w:ascii="Calibri" w:hAnsi="Calibri" w:cs="Calibri"/>
          <w:sz w:val="22"/>
        </w:rPr>
      </w:pPr>
    </w:p>
    <w:p w14:paraId="69A8C7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B0A13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https://tanzu.vmware.com/security/cve-2021-22060</w:t>
      </w:r>
    </w:p>
    <w:p w14:paraId="1C9932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3C412D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OSSINDEX - [CVE-2021-22060] CWE-117: Improper Output Neutralization for Logs</w:t>
      </w:r>
    </w:p>
    <w:p w14:paraId="2B7903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http://web.nvd.nist.gov/view/vuln/detail?vulnId=CVE-2021-22060</w:t>
      </w:r>
    </w:p>
    <w:p w14:paraId="5C926D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OSSIndex</w:t>
      </w:r>
      <w:proofErr w:type="spellEnd"/>
      <w:r w:rsidRPr="00AC22DC">
        <w:rPr>
          <w:rFonts w:ascii="Calibri" w:hAnsi="Calibri" w:cs="Calibri"/>
          <w:sz w:val="22"/>
        </w:rPr>
        <w:t xml:space="preserve"> - https://tanzu.vmware.com/security/cve-2021-22060</w:t>
      </w:r>
    </w:p>
    <w:p w14:paraId="787F34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31B13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5.2.18</w:t>
      </w:r>
    </w:p>
    <w:p w14:paraId="00C983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DCC74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CVE-2021-22096  suppress</w:t>
      </w:r>
    </w:p>
    <w:p w14:paraId="379BAD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Spring Framework versions 5.3.0 - 5.3.10, 5.2.0 - 5.2.17, and older unsupported versions, it is possible for a user to provide malicious input to cause the insertion of additional log entries.</w:t>
      </w:r>
    </w:p>
    <w:p w14:paraId="6A5071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NVD-CWE-Other</w:t>
      </w:r>
    </w:p>
    <w:p w14:paraId="2B2E150A" w14:textId="77777777" w:rsidR="00AC22DC" w:rsidRPr="00AC22DC" w:rsidRDefault="00AC22DC" w:rsidP="00AC22DC">
      <w:pPr>
        <w:suppressAutoHyphens/>
        <w:spacing w:after="0" w:line="240" w:lineRule="auto"/>
        <w:contextualSpacing/>
        <w:rPr>
          <w:rFonts w:ascii="Calibri" w:hAnsi="Calibri" w:cs="Calibri"/>
          <w:sz w:val="22"/>
        </w:rPr>
      </w:pPr>
    </w:p>
    <w:p w14:paraId="21E9F8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80148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543C45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/C:N/I:P/A:N</w:t>
      </w:r>
    </w:p>
    <w:p w14:paraId="273263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32FA7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662A78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CVSS:3.1/AV:N/AC:L/PR:L/UI:N/S:U/C:N/I:L/A:N</w:t>
      </w:r>
    </w:p>
    <w:p w14:paraId="066CCAFA" w14:textId="77777777" w:rsidR="00AC22DC" w:rsidRPr="00AC22DC" w:rsidRDefault="00AC22DC" w:rsidP="00AC22DC">
      <w:pPr>
        <w:suppressAutoHyphens/>
        <w:spacing w:after="0" w:line="240" w:lineRule="auto"/>
        <w:contextualSpacing/>
        <w:rPr>
          <w:rFonts w:ascii="Calibri" w:hAnsi="Calibri" w:cs="Calibri"/>
          <w:sz w:val="22"/>
        </w:rPr>
      </w:pPr>
    </w:p>
    <w:p w14:paraId="16B38D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1566E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https://security.netapp.com/advisory/ntap-20211125-0005/</w:t>
      </w:r>
    </w:p>
    <w:p w14:paraId="6BDC80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https://tanzu.vmware.com/security/cve-2021-22096</w:t>
      </w:r>
    </w:p>
    <w:p w14:paraId="0530ED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https://www.oracle.com/security-alerts/cpuapr2022.html</w:t>
      </w:r>
    </w:p>
    <w:p w14:paraId="410E23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665B0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cpe:2.3:a:vmware:spring_framework:*:*:*:*:*:*:*:* versions from (including) 5.2.0; versions up to (including) 5.2.17</w:t>
      </w:r>
    </w:p>
    <w:p w14:paraId="162B5B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873E2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tomcat-embed-core-9.0.30.jar</w:t>
      </w:r>
    </w:p>
    <w:p w14:paraId="30C360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524D3E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Core Tomcat implementation</w:t>
      </w:r>
    </w:p>
    <w:p w14:paraId="785A9F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License:</w:t>
      </w:r>
    </w:p>
    <w:p w14:paraId="47959D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Apache License, Version 2.0: http://www.apache.org/licenses/LICENSE-2.0.txt</w:t>
      </w:r>
    </w:p>
    <w:p w14:paraId="51B7E7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C:\Users\rortiz10\.m2\repository\org\apache\tomcat\embed\tomcat-embed-core\9.0.30\tomcat-embed-core-9.0.30.jar</w:t>
      </w:r>
    </w:p>
    <w:p w14:paraId="17446D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f9e49f66756f133157f19e617af26ffe</w:t>
      </w:r>
    </w:p>
    <w:p w14:paraId="372F72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ad32909314fe2ba02cec036434c0addd19bcc580</w:t>
      </w:r>
    </w:p>
    <w:p w14:paraId="32528D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SHA256:b1415eecbc9f14e3745c1bfd41512a1b8e1af1332a7beaed4be30b2e0ba7b330</w:t>
      </w:r>
    </w:p>
    <w:p w14:paraId="240CB3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1659F8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14AE18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75F364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156DF8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org.apache.tomcat.embed</w:t>
      </w:r>
      <w:proofErr w:type="spellEnd"/>
      <w:r w:rsidRPr="00AC22DC">
        <w:rPr>
          <w:rFonts w:ascii="Calibri" w:hAnsi="Calibri" w:cs="Calibri"/>
          <w:sz w:val="22"/>
        </w:rPr>
        <w:t>/tomcat-embed-core@9.0.30  (</w:t>
      </w:r>
      <w:proofErr w:type="spellStart"/>
      <w:r w:rsidRPr="00AC22DC">
        <w:rPr>
          <w:rFonts w:ascii="Calibri" w:hAnsi="Calibri" w:cs="Calibri"/>
          <w:sz w:val="22"/>
        </w:rPr>
        <w:t>Confidence:High</w:t>
      </w:r>
      <w:proofErr w:type="spellEnd"/>
      <w:r w:rsidRPr="00AC22DC">
        <w:rPr>
          <w:rFonts w:ascii="Calibri" w:hAnsi="Calibri" w:cs="Calibri"/>
          <w:sz w:val="22"/>
        </w:rPr>
        <w:t>)</w:t>
      </w:r>
    </w:p>
    <w:p w14:paraId="36D178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cpe:2.3:a:apache:tomcat:9.0.30:*:*:*:*:*:*:*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1CF7F5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cpe:2.3:a:apache_tomcat:apache_tomcat:9.0.30:*:*:*:*:*:*:*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6F8860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5DE18C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CVE-2020-1938  suppress</w:t>
      </w:r>
    </w:p>
    <w:p w14:paraId="30E3A9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28FBDD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Apache Tomcat</w:t>
      </w:r>
    </w:p>
    <w:p w14:paraId="61787A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Apache Tomcat Improper Privilege Management Vulnerability</w:t>
      </w:r>
    </w:p>
    <w:p w14:paraId="6606449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2022-03-03</w:t>
      </w:r>
    </w:p>
    <w:p w14:paraId="198137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Description: Apache Tomcat treats Apache </w:t>
      </w:r>
      <w:proofErr w:type="spellStart"/>
      <w:r w:rsidRPr="00AC22DC">
        <w:rPr>
          <w:rFonts w:ascii="Calibri" w:hAnsi="Calibri" w:cs="Calibri"/>
          <w:sz w:val="22"/>
        </w:rPr>
        <w:t>JServ</w:t>
      </w:r>
      <w:proofErr w:type="spellEnd"/>
      <w:r w:rsidRPr="00AC22DC">
        <w:rPr>
          <w:rFonts w:ascii="Calibri" w:hAnsi="Calibri" w:cs="Calibri"/>
          <w:sz w:val="22"/>
        </w:rPr>
        <w:t xml:space="preserve"> Protocol (AJP) connections as having higher trust than, for example, a similar HTTP connection. If such connections are available to an attacker, they can be exploited.</w:t>
      </w:r>
    </w:p>
    <w:p w14:paraId="0D43DE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updates per vendor instructions.</w:t>
      </w:r>
    </w:p>
    <w:p w14:paraId="7FBF49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2022-03-17</w:t>
      </w:r>
    </w:p>
    <w:p w14:paraId="686098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using the Apache </w:t>
      </w:r>
      <w:proofErr w:type="spellStart"/>
      <w:r w:rsidRPr="00AC22DC">
        <w:rPr>
          <w:rFonts w:ascii="Calibri" w:hAnsi="Calibri" w:cs="Calibri"/>
          <w:sz w:val="22"/>
        </w:rPr>
        <w:t>JServ</w:t>
      </w:r>
      <w:proofErr w:type="spellEnd"/>
      <w:r w:rsidRPr="00AC22DC">
        <w:rPr>
          <w:rFonts w:ascii="Calibri" w:hAnsi="Calibri" w:cs="Calibr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AC22DC">
        <w:rPr>
          <w:rFonts w:ascii="Calibri" w:hAnsi="Calibri" w:cs="Calibri"/>
          <w:sz w:val="22"/>
        </w:rPr>
        <w:t>defence</w:t>
      </w:r>
      <w:proofErr w:type="spellEnd"/>
      <w:r w:rsidRPr="00AC22DC">
        <w:rPr>
          <w:rFonts w:ascii="Calibri" w:hAnsi="Calibri" w:cs="Calibri"/>
          <w:sz w:val="22"/>
        </w:rPr>
        <w:t xml:space="preserve">-in-depth approach and block the vector that permits returning arbitrary files and execution as JSP may upgrade to Apache Tomcat 9.0.31, 8.5.51 or 7.0.100 or later. </w:t>
      </w:r>
      <w:proofErr w:type="gramStart"/>
      <w:r w:rsidRPr="00AC22DC">
        <w:rPr>
          <w:rFonts w:ascii="Calibri" w:hAnsi="Calibri" w:cs="Calibri"/>
          <w:sz w:val="22"/>
        </w:rPr>
        <w:t>A number of</w:t>
      </w:r>
      <w:proofErr w:type="gramEnd"/>
      <w:r w:rsidRPr="00AC22DC">
        <w:rPr>
          <w:rFonts w:ascii="Calibri" w:hAnsi="Calibri" w:cs="Calibri"/>
          <w:sz w:val="22"/>
        </w:rPr>
        <w:t xml:space="preserve"> changes were made to the default AJP Connector configuration in 9.0.31 to harden the default configuration. It is likely that users upgrading to 9.0.31, 8.5.51 or 7.0.100 or later will need to make small changes to their configurations.</w:t>
      </w:r>
    </w:p>
    <w:p w14:paraId="5CD12B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NVD-CWE-Other</w:t>
      </w:r>
    </w:p>
    <w:p w14:paraId="5F8A7C2A" w14:textId="77777777" w:rsidR="00AC22DC" w:rsidRPr="00AC22DC" w:rsidRDefault="00AC22DC" w:rsidP="00AC22DC">
      <w:pPr>
        <w:suppressAutoHyphens/>
        <w:spacing w:after="0" w:line="240" w:lineRule="auto"/>
        <w:contextualSpacing/>
        <w:rPr>
          <w:rFonts w:ascii="Calibri" w:hAnsi="Calibri" w:cs="Calibri"/>
          <w:sz w:val="22"/>
        </w:rPr>
      </w:pPr>
    </w:p>
    <w:p w14:paraId="5ECA3A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F348D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6E23AC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/C:P/I:P/A:P</w:t>
      </w:r>
    </w:p>
    <w:p w14:paraId="69A632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7F173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74F273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14368AEF" w14:textId="77777777" w:rsidR="00AC22DC" w:rsidRPr="00AC22DC" w:rsidRDefault="00AC22DC" w:rsidP="00AC22DC">
      <w:pPr>
        <w:suppressAutoHyphens/>
        <w:spacing w:after="0" w:line="240" w:lineRule="auto"/>
        <w:contextualSpacing/>
        <w:rPr>
          <w:rFonts w:ascii="Calibri" w:hAnsi="Calibri" w:cs="Calibri"/>
          <w:sz w:val="22"/>
        </w:rPr>
      </w:pPr>
    </w:p>
    <w:p w14:paraId="0B7CA840"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484F664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FEDORA-2020-04ac174fa9</w:t>
      </w:r>
    </w:p>
    <w:p w14:paraId="2913B97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FEDORA-2020-0e42878ba7</w:t>
      </w:r>
    </w:p>
    <w:p w14:paraId="74BFC86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FEDORA-2020-c870aa8378</w:t>
      </w:r>
    </w:p>
    <w:p w14:paraId="7C76EE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20210125 Apache Software Foundation Security Report: 2020</w:t>
      </w:r>
    </w:p>
    <w:p w14:paraId="799B41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20210223 Re: Apache Software Foundation Security Report: 2020</w:t>
      </w:r>
    </w:p>
    <w:p w14:paraId="543D39B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[geode-issues] 20200831 [</w:t>
      </w:r>
      <w:proofErr w:type="spellStart"/>
      <w:r w:rsidRPr="00AC22DC">
        <w:rPr>
          <w:rFonts w:ascii="Calibri" w:hAnsi="Calibri" w:cs="Calibri"/>
          <w:sz w:val="22"/>
        </w:rPr>
        <w:t>jira</w:t>
      </w:r>
      <w:proofErr w:type="spellEnd"/>
      <w:r w:rsidRPr="00AC22DC">
        <w:rPr>
          <w:rFonts w:ascii="Calibri" w:hAnsi="Calibri" w:cs="Calibri"/>
          <w:sz w:val="22"/>
        </w:rPr>
        <w:t>] [Created] (GEODE-8471) Dependency security issues in geode-core-1.12</w:t>
      </w:r>
    </w:p>
    <w:p w14:paraId="4BDC6E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[httpd-bugs] 20200319 [Bug 53098] </w:t>
      </w:r>
      <w:proofErr w:type="spellStart"/>
      <w:r w:rsidRPr="00AC22DC">
        <w:rPr>
          <w:rFonts w:ascii="Calibri" w:hAnsi="Calibri" w:cs="Calibri"/>
          <w:sz w:val="22"/>
        </w:rPr>
        <w:t>mod_proxy_ajp</w:t>
      </w:r>
      <w:proofErr w:type="spellEnd"/>
      <w:r w:rsidRPr="00AC22DC">
        <w:rPr>
          <w:rFonts w:ascii="Calibri" w:hAnsi="Calibri" w:cs="Calibri"/>
          <w:sz w:val="22"/>
        </w:rPr>
        <w:t>: patch to set worker secret passed to tomcat</w:t>
      </w:r>
    </w:p>
    <w:p w14:paraId="628A43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20200227 [</w:t>
      </w:r>
      <w:proofErr w:type="spellStart"/>
      <w:r w:rsidRPr="00AC22DC">
        <w:rPr>
          <w:rFonts w:ascii="Calibri" w:hAnsi="Calibri" w:cs="Calibri"/>
          <w:sz w:val="22"/>
        </w:rPr>
        <w:t>ofbiz</w:t>
      </w:r>
      <w:proofErr w:type="spellEnd"/>
      <w:r w:rsidRPr="00AC22DC">
        <w:rPr>
          <w:rFonts w:ascii="Calibri" w:hAnsi="Calibri" w:cs="Calibri"/>
          <w:sz w:val="22"/>
        </w:rPr>
        <w:t>-plugins] branch release17.12 updated: Upgrade Tomcat from 9.0.29 to 9.0.31 (CVE-2020-1938) (OFBIZ-11407)</w:t>
      </w:r>
    </w:p>
    <w:p w14:paraId="6D4E96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20200225 [</w:t>
      </w:r>
      <w:proofErr w:type="spellStart"/>
      <w:r w:rsidRPr="00AC22DC">
        <w:rPr>
          <w:rFonts w:ascii="Calibri" w:hAnsi="Calibri" w:cs="Calibri"/>
          <w:sz w:val="22"/>
        </w:rPr>
        <w:t>jira</w:t>
      </w:r>
      <w:proofErr w:type="spellEnd"/>
      <w:r w:rsidRPr="00AC22DC">
        <w:rPr>
          <w:rFonts w:ascii="Calibri" w:hAnsi="Calibri" w:cs="Calibri"/>
          <w:sz w:val="22"/>
        </w:rPr>
        <w:t>] [Commented] (OFBIZ-11407) Upgrade Tomcat from 9.0.29 to 9.0.31 (CVE-2020-1938)</w:t>
      </w:r>
    </w:p>
    <w:p w14:paraId="7AE10C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20200225 [</w:t>
      </w:r>
      <w:proofErr w:type="spellStart"/>
      <w:r w:rsidRPr="00AC22DC">
        <w:rPr>
          <w:rFonts w:ascii="Calibri" w:hAnsi="Calibri" w:cs="Calibri"/>
          <w:sz w:val="22"/>
        </w:rPr>
        <w:t>jira</w:t>
      </w:r>
      <w:proofErr w:type="spellEnd"/>
      <w:r w:rsidRPr="00AC22DC">
        <w:rPr>
          <w:rFonts w:ascii="Calibri" w:hAnsi="Calibri" w:cs="Calibri"/>
          <w:sz w:val="22"/>
        </w:rPr>
        <w:t>] [Updated] (OFBIZ-11407) Upgrade Tomcat from 9.0.29 to 9.0.31 (CVE-2020-1938)</w:t>
      </w:r>
    </w:p>
    <w:p w14:paraId="269860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20200227 [</w:t>
      </w:r>
      <w:proofErr w:type="spellStart"/>
      <w:r w:rsidRPr="00AC22DC">
        <w:rPr>
          <w:rFonts w:ascii="Calibri" w:hAnsi="Calibri" w:cs="Calibri"/>
          <w:sz w:val="22"/>
        </w:rPr>
        <w:t>jira</w:t>
      </w:r>
      <w:proofErr w:type="spellEnd"/>
      <w:r w:rsidRPr="00AC22DC">
        <w:rPr>
          <w:rFonts w:ascii="Calibri" w:hAnsi="Calibri" w:cs="Calibri"/>
          <w:sz w:val="22"/>
        </w:rPr>
        <w:t>] [Commented] (OFBIZ-11407) Upgrade Tomcat from 9.0.29 to 9.0.31 (CVE-2020-1938)</w:t>
      </w:r>
    </w:p>
    <w:p w14:paraId="3EB38D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20200228 [</w:t>
      </w:r>
      <w:proofErr w:type="spellStart"/>
      <w:r w:rsidRPr="00AC22DC">
        <w:rPr>
          <w:rFonts w:ascii="Calibri" w:hAnsi="Calibri" w:cs="Calibri"/>
          <w:sz w:val="22"/>
        </w:rPr>
        <w:t>jira</w:t>
      </w:r>
      <w:proofErr w:type="spellEnd"/>
      <w:r w:rsidRPr="00AC22DC">
        <w:rPr>
          <w:rFonts w:ascii="Calibri" w:hAnsi="Calibri" w:cs="Calibri"/>
          <w:sz w:val="22"/>
        </w:rPr>
        <w:t>] [Comment Edited] (OFBIZ-11407) Upgrade Tomcat from 9.0.29 to 9.0.31 (CVE-2020-1938)</w:t>
      </w:r>
    </w:p>
    <w:p w14:paraId="095554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20200228 [</w:t>
      </w:r>
      <w:proofErr w:type="spellStart"/>
      <w:r w:rsidRPr="00AC22DC">
        <w:rPr>
          <w:rFonts w:ascii="Calibri" w:hAnsi="Calibri" w:cs="Calibri"/>
          <w:sz w:val="22"/>
        </w:rPr>
        <w:t>jira</w:t>
      </w:r>
      <w:proofErr w:type="spellEnd"/>
      <w:r w:rsidRPr="00AC22DC">
        <w:rPr>
          <w:rFonts w:ascii="Calibri" w:hAnsi="Calibri" w:cs="Calibri"/>
          <w:sz w:val="22"/>
        </w:rPr>
        <w:t>] [Commented] (OFBIZ-11407) Upgrade Tomcat from 9.0.29 to 9.0.31 (CVE-2020-1938)</w:t>
      </w:r>
    </w:p>
    <w:p w14:paraId="299607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[Created] (OFBIZ-11847) CLONE - Upgrade Tomcat from 9.0.34 to 9.0.36 (CVE-2020-11996)</w:t>
      </w:r>
    </w:p>
    <w:p w14:paraId="7B9D96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[Updated] (OFBIZ-11847) CLONE - Upgrade Tomcat from 9.0.34 to 9.0.36 (CVE-2020-11996)</w:t>
      </w:r>
    </w:p>
    <w:p w14:paraId="67B68C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20200304 Re: Tagging 10.0.x, 9.0.x, 8.5.x</w:t>
      </w:r>
    </w:p>
    <w:p w14:paraId="6128B4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20200309 [Bug 64206] Answer file not being used</w:t>
      </w:r>
    </w:p>
    <w:p w14:paraId="719620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20200625 </w:t>
      </w:r>
      <w:proofErr w:type="spellStart"/>
      <w:r w:rsidRPr="00AC22DC">
        <w:rPr>
          <w:rFonts w:ascii="Calibri" w:hAnsi="Calibri" w:cs="Calibri"/>
          <w:sz w:val="22"/>
        </w:rPr>
        <w:t>svn</w:t>
      </w:r>
      <w:proofErr w:type="spellEnd"/>
      <w:r w:rsidRPr="00AC22DC">
        <w:rPr>
          <w:rFonts w:ascii="Calibri" w:hAnsi="Calibri" w:cs="Calibri"/>
          <w:sz w:val="22"/>
        </w:rPr>
        <w:t xml:space="preserve"> commit: r1879208 - in /tomcat/site/trunk: docs/security-10.html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2757B7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20200301 Re: [SECURITY] CVE-2020-1938 AJP Request Injection and potential Remote Code Execution</w:t>
      </w:r>
    </w:p>
    <w:p w14:paraId="6B231A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[tomcat-users] 20200302 AW: [SECURITY] CVE-2020-1938 AJP Request Injection and </w:t>
      </w:r>
      <w:proofErr w:type="spellStart"/>
      <w:r w:rsidRPr="00AC22DC">
        <w:rPr>
          <w:rFonts w:ascii="Calibri" w:hAnsi="Calibri" w:cs="Calibri"/>
          <w:sz w:val="22"/>
        </w:rPr>
        <w:t>potentialRemote</w:t>
      </w:r>
      <w:proofErr w:type="spellEnd"/>
      <w:r w:rsidRPr="00AC22DC">
        <w:rPr>
          <w:rFonts w:ascii="Calibri" w:hAnsi="Calibri" w:cs="Calibri"/>
          <w:sz w:val="22"/>
        </w:rPr>
        <w:t xml:space="preserve"> Code Execution</w:t>
      </w:r>
    </w:p>
    <w:p w14:paraId="3CC6CE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[tomcat-users] 20200302 Re: AW: [SECURITY] CVE-2020-1938 AJP Request Injection and </w:t>
      </w:r>
      <w:proofErr w:type="spellStart"/>
      <w:r w:rsidRPr="00AC22DC">
        <w:rPr>
          <w:rFonts w:ascii="Calibri" w:hAnsi="Calibri" w:cs="Calibri"/>
          <w:sz w:val="22"/>
        </w:rPr>
        <w:t>potentialRemote</w:t>
      </w:r>
      <w:proofErr w:type="spellEnd"/>
      <w:r w:rsidRPr="00AC22DC">
        <w:rPr>
          <w:rFonts w:ascii="Calibri" w:hAnsi="Calibri" w:cs="Calibri"/>
          <w:sz w:val="22"/>
        </w:rPr>
        <w:t xml:space="preserve"> Code Execution</w:t>
      </w:r>
    </w:p>
    <w:p w14:paraId="31E0BA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20200302 Re: [SECURITY] CVE-2020-1938 AJP Request Injection and potential Remote Code Execution</w:t>
      </w:r>
    </w:p>
    <w:p w14:paraId="154CF6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20200304 Re: Fix for CVE-2020-1938</w:t>
      </w:r>
    </w:p>
    <w:p w14:paraId="448F19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20200305 Aw: Re: Fix for CVE-2020-1938</w:t>
      </w:r>
    </w:p>
    <w:p w14:paraId="40E1EF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20200305 Re: Aw: Re: Fix for CVE-2020-1938</w:t>
      </w:r>
    </w:p>
    <w:p w14:paraId="36B6F5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20200309 Re: Apache Tomcat AJP File Inclusion Vulnerability (unauthenticated check)</w:t>
      </w:r>
    </w:p>
    <w:p w14:paraId="23EDB4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20200310 Aw: Re: Re: Fix for CVE-2020-1938</w:t>
      </w:r>
    </w:p>
    <w:p w14:paraId="713C673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20200310 Re: Re: Re: Fix for CVE-2020-1938</w:t>
      </w:r>
    </w:p>
    <w:p w14:paraId="35519D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20200413 RE: Alternatives for AJP</w:t>
      </w:r>
    </w:p>
    <w:p w14:paraId="1714FC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[Created]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 is affected by CVE-2020-1938(BDSA-2020-0339) vulnerability.</w:t>
      </w:r>
    </w:p>
    <w:p w14:paraId="1B14F3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[Updated]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0DC3E6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20200323 [</w:t>
      </w:r>
      <w:proofErr w:type="spellStart"/>
      <w:r w:rsidRPr="00AC22DC">
        <w:rPr>
          <w:rFonts w:ascii="Calibri" w:hAnsi="Calibri" w:cs="Calibri"/>
          <w:sz w:val="22"/>
        </w:rPr>
        <w:t>jira</w:t>
      </w:r>
      <w:proofErr w:type="spellEnd"/>
      <w:r w:rsidRPr="00AC22DC">
        <w:rPr>
          <w:rFonts w:ascii="Calibri" w:hAnsi="Calibri" w:cs="Calibri"/>
          <w:sz w:val="22"/>
        </w:rPr>
        <w:t xml:space="preserve">] [Commented]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2F77C5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20201127 [</w:t>
      </w:r>
      <w:proofErr w:type="spellStart"/>
      <w:r w:rsidRPr="00AC22DC">
        <w:rPr>
          <w:rFonts w:ascii="Calibri" w:hAnsi="Calibri" w:cs="Calibri"/>
          <w:sz w:val="22"/>
        </w:rPr>
        <w:t>jira</w:t>
      </w:r>
      <w:proofErr w:type="spellEnd"/>
      <w:r w:rsidRPr="00AC22DC">
        <w:rPr>
          <w:rFonts w:ascii="Calibri" w:hAnsi="Calibri" w:cs="Calibri"/>
          <w:sz w:val="22"/>
        </w:rPr>
        <w:t xml:space="preserve">] [Resolved]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20DB5F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20201127 [</w:t>
      </w:r>
      <w:proofErr w:type="spellStart"/>
      <w:r w:rsidRPr="00AC22DC">
        <w:rPr>
          <w:rFonts w:ascii="Calibri" w:hAnsi="Calibri" w:cs="Calibri"/>
          <w:sz w:val="22"/>
        </w:rPr>
        <w:t>jira</w:t>
      </w:r>
      <w:proofErr w:type="spellEnd"/>
      <w:r w:rsidRPr="00AC22DC">
        <w:rPr>
          <w:rFonts w:ascii="Calibri" w:hAnsi="Calibri" w:cs="Calibri"/>
          <w:sz w:val="22"/>
        </w:rPr>
        <w:t xml:space="preserve">] [Updated]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1AE875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-dev] 20200311 CVE-2020-1938 on Tomcat 9.0.30 / </w:t>
      </w:r>
      <w:proofErr w:type="spellStart"/>
      <w:r w:rsidRPr="00AC22DC">
        <w:rPr>
          <w:rFonts w:ascii="Calibri" w:hAnsi="Calibri" w:cs="Calibri"/>
          <w:sz w:val="22"/>
        </w:rPr>
        <w:t>TomEE</w:t>
      </w:r>
      <w:proofErr w:type="spellEnd"/>
      <w:r w:rsidRPr="00AC22DC">
        <w:rPr>
          <w:rFonts w:ascii="Calibri" w:hAnsi="Calibri" w:cs="Calibri"/>
          <w:sz w:val="22"/>
        </w:rPr>
        <w:t xml:space="preserve"> 8.0.1</w:t>
      </w:r>
    </w:p>
    <w:p w14:paraId="62F14D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-dev] 20200311 Re: CVE-2020-1938 on Tomcat 9.0.30 / </w:t>
      </w:r>
      <w:proofErr w:type="spellStart"/>
      <w:r w:rsidRPr="00AC22DC">
        <w:rPr>
          <w:rFonts w:ascii="Calibri" w:hAnsi="Calibri" w:cs="Calibri"/>
          <w:sz w:val="22"/>
        </w:rPr>
        <w:t>TomEE</w:t>
      </w:r>
      <w:proofErr w:type="spellEnd"/>
      <w:r w:rsidRPr="00AC22DC">
        <w:rPr>
          <w:rFonts w:ascii="Calibri" w:hAnsi="Calibri" w:cs="Calibri"/>
          <w:sz w:val="22"/>
        </w:rPr>
        <w:t xml:space="preserve"> 8.0.1</w:t>
      </w:r>
    </w:p>
    <w:p w14:paraId="5E370D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-dev] 20200316 RE: CVE-2020-8840 on </w:t>
      </w:r>
      <w:proofErr w:type="spellStart"/>
      <w:r w:rsidRPr="00AC22DC">
        <w:rPr>
          <w:rFonts w:ascii="Calibri" w:hAnsi="Calibri" w:cs="Calibri"/>
          <w:sz w:val="22"/>
        </w:rPr>
        <w:t>TomEE</w:t>
      </w:r>
      <w:proofErr w:type="spellEnd"/>
      <w:r w:rsidRPr="00AC22DC">
        <w:rPr>
          <w:rFonts w:ascii="Calibri" w:hAnsi="Calibri" w:cs="Calibri"/>
          <w:sz w:val="22"/>
        </w:rPr>
        <w:t xml:space="preserve"> 8.0.1</w:t>
      </w:r>
    </w:p>
    <w:p w14:paraId="011582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-users] 20200723 Re: </w:t>
      </w:r>
      <w:proofErr w:type="spellStart"/>
      <w:r w:rsidRPr="00AC22DC">
        <w:rPr>
          <w:rFonts w:ascii="Calibri" w:hAnsi="Calibri" w:cs="Calibri"/>
          <w:sz w:val="22"/>
        </w:rPr>
        <w:t>TomEE</w:t>
      </w:r>
      <w:proofErr w:type="spellEnd"/>
      <w:r w:rsidRPr="00AC22DC">
        <w:rPr>
          <w:rFonts w:ascii="Calibri" w:hAnsi="Calibri" w:cs="Calibri"/>
          <w:sz w:val="22"/>
        </w:rPr>
        <w:t xml:space="preserve"> on Docker</w:t>
      </w:r>
    </w:p>
    <w:p w14:paraId="314D15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http://support.blackberry.com/kb/articleDetail?articleNumber=000062739</w:t>
      </w:r>
    </w:p>
    <w:p w14:paraId="7530EB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https://security.netapp.com/advisory/ntap-20200226-0002/</w:t>
      </w:r>
    </w:p>
    <w:p w14:paraId="70D1431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DSA-4673</w:t>
      </w:r>
    </w:p>
    <w:p w14:paraId="2708724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DSA-4680</w:t>
      </w:r>
    </w:p>
    <w:p w14:paraId="0A15A17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GLSA-202003-43</w:t>
      </w:r>
    </w:p>
    <w:p w14:paraId="7ADFC2C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7540D5E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https://www.oracle.com/security-alerts/cpujul2020.html</w:t>
      </w:r>
    </w:p>
    <w:p w14:paraId="535B48B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https://www.oracle.com/security-alerts/cpuoct2020.html</w:t>
      </w:r>
    </w:p>
    <w:p w14:paraId="7000DB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20200304 [SECURITY] [DLA 2133-1] tomcat7 security update</w:t>
      </w:r>
    </w:p>
    <w:p w14:paraId="6BDECF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20200528 [SECURITY] [DLA 2209-1] tomcat8 security update</w:t>
      </w:r>
    </w:p>
    <w:p w14:paraId="5DD380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[tomcat-announce] 20200224 [SECURITY] CVE-2020-1938 AJP Request Injection and potential Remote Code Execution</w:t>
      </w:r>
    </w:p>
    <w:p w14:paraId="15EA84A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openSUSE-SU-2020:0345</w:t>
      </w:r>
    </w:p>
    <w:p w14:paraId="60EF461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openSUSE-SU-2020:0597</w:t>
      </w:r>
    </w:p>
    <w:p w14:paraId="565FE6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8240E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9.0.30</w:t>
      </w:r>
    </w:p>
    <w:p w14:paraId="5A5860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B81D2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CVE-2020-11996  suppress</w:t>
      </w:r>
    </w:p>
    <w:p w14:paraId="0E70543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specially crafted sequence of HTTP/2 requests sent to Apache Tomcat 10.0.0-M1 to 10.0.0-M5, 9.0.0.M1 to 9.0.35 and 8.5.0 to 8.5.55 could trigger high CPU usage for several seconds. If </w:t>
      </w:r>
      <w:proofErr w:type="gramStart"/>
      <w:r w:rsidRPr="00AC22DC">
        <w:rPr>
          <w:rFonts w:ascii="Calibri" w:hAnsi="Calibri" w:cs="Calibri"/>
          <w:sz w:val="22"/>
        </w:rPr>
        <w:t>a sufficient number</w:t>
      </w:r>
      <w:proofErr w:type="gramEnd"/>
      <w:r w:rsidRPr="00AC22DC">
        <w:rPr>
          <w:rFonts w:ascii="Calibri" w:hAnsi="Calibri" w:cs="Calibri"/>
          <w:sz w:val="22"/>
        </w:rPr>
        <w:t xml:space="preserve"> of such requests were made on concurrent HTTP/2 connections, the server could become unresponsive.</w:t>
      </w:r>
    </w:p>
    <w:p w14:paraId="065B83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7FC9A33F" w14:textId="77777777" w:rsidR="00AC22DC" w:rsidRPr="00AC22DC" w:rsidRDefault="00AC22DC" w:rsidP="00AC22DC">
      <w:pPr>
        <w:suppressAutoHyphens/>
        <w:spacing w:after="0" w:line="240" w:lineRule="auto"/>
        <w:contextualSpacing/>
        <w:rPr>
          <w:rFonts w:ascii="Calibri" w:hAnsi="Calibri" w:cs="Calibri"/>
          <w:sz w:val="22"/>
        </w:rPr>
      </w:pPr>
    </w:p>
    <w:p w14:paraId="7588AC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74EE4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48A2A9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2345AB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2D777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5F11E0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4BE6C8C9" w14:textId="77777777" w:rsidR="00AC22DC" w:rsidRPr="00AC22DC" w:rsidRDefault="00AC22DC" w:rsidP="00AC22DC">
      <w:pPr>
        <w:suppressAutoHyphens/>
        <w:spacing w:after="0" w:line="240" w:lineRule="auto"/>
        <w:contextualSpacing/>
        <w:rPr>
          <w:rFonts w:ascii="Calibri" w:hAnsi="Calibri" w:cs="Calibri"/>
          <w:sz w:val="22"/>
        </w:rPr>
      </w:pPr>
    </w:p>
    <w:p w14:paraId="6FB1AD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E6BF2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20200628 [</w:t>
      </w:r>
      <w:proofErr w:type="spellStart"/>
      <w:r w:rsidRPr="00AC22DC">
        <w:rPr>
          <w:rFonts w:ascii="Calibri" w:hAnsi="Calibri" w:cs="Calibri"/>
          <w:sz w:val="22"/>
        </w:rPr>
        <w:t>ofbiz</w:t>
      </w:r>
      <w:proofErr w:type="spellEnd"/>
      <w:r w:rsidRPr="00AC22DC">
        <w:rPr>
          <w:rFonts w:ascii="Calibri" w:hAnsi="Calibri" w:cs="Calibri"/>
          <w:sz w:val="22"/>
        </w:rPr>
        <w:t>-framework] branch release17.12 updated: Fixed: Upgrades Tomcat to 9.0.36 due to CVE-2020-11996 (OFBIZ-11848)</w:t>
      </w:r>
    </w:p>
    <w:p w14:paraId="5E54A8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20200628 [</w:t>
      </w:r>
      <w:proofErr w:type="spellStart"/>
      <w:r w:rsidRPr="00AC22DC">
        <w:rPr>
          <w:rFonts w:ascii="Calibri" w:hAnsi="Calibri" w:cs="Calibri"/>
          <w:sz w:val="22"/>
        </w:rPr>
        <w:t>ofbiz</w:t>
      </w:r>
      <w:proofErr w:type="spellEnd"/>
      <w:r w:rsidRPr="00AC22DC">
        <w:rPr>
          <w:rFonts w:ascii="Calibri" w:hAnsi="Calibri" w:cs="Calibri"/>
          <w:sz w:val="22"/>
        </w:rPr>
        <w:t>-framework] branch release18.12 updated: Fixed: Upgrades Tomcat to 9.0.36 due to CVE-2020-11996 (OFBIZ-11848)</w:t>
      </w:r>
    </w:p>
    <w:p w14:paraId="70D2F3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20200628 [</w:t>
      </w:r>
      <w:proofErr w:type="spellStart"/>
      <w:r w:rsidRPr="00AC22DC">
        <w:rPr>
          <w:rFonts w:ascii="Calibri" w:hAnsi="Calibri" w:cs="Calibri"/>
          <w:sz w:val="22"/>
        </w:rPr>
        <w:t>ofbiz</w:t>
      </w:r>
      <w:proofErr w:type="spellEnd"/>
      <w:r w:rsidRPr="00AC22DC">
        <w:rPr>
          <w:rFonts w:ascii="Calibri" w:hAnsi="Calibri" w:cs="Calibri"/>
          <w:sz w:val="22"/>
        </w:rPr>
        <w:t>-framework] branch trunk updated: Fixed: Upgrades Tomcat to 9.0.36 due to CVE-2020-11996 (OFBIZ-11848)</w:t>
      </w:r>
    </w:p>
    <w:p w14:paraId="67CAC9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[Closed] (OFBIZ-11847) CLONE - Upgrade Tomcat from 9.0.34 to 9.0.36 (CVE-2020-11996)</w:t>
      </w:r>
    </w:p>
    <w:p w14:paraId="69AB7D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[Closed] (OFBIZ-11848) Upgrade Tomcat from 9.0.34 to 9.0.36 (CVE-2020-11996)</w:t>
      </w:r>
    </w:p>
    <w:p w14:paraId="72FD8F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[Commented] (OFBIZ-11848) Upgrade Tomcat from 9.0.34 to 9.0.36 (CVE-2020-11996)</w:t>
      </w:r>
    </w:p>
    <w:p w14:paraId="048A25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[Created] (OFBIZ-11847) CLONE - Upgrade Tomcat from 9.0.34 to 9.0.36 (CVE-2020-11996)</w:t>
      </w:r>
    </w:p>
    <w:p w14:paraId="42D8B5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[Created] (OFBIZ-11848) Upgrade Tomcat from 9.0.34 to 9.0.36 (CVE-2020-11996)</w:t>
      </w:r>
    </w:p>
    <w:p w14:paraId="0EC4AB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[Updated] (OFBIZ-11847) CLONE - Upgrade Tomcat from 9.0.34 to 9.0.36 (CVE-2020-11996)</w:t>
      </w:r>
    </w:p>
    <w:p w14:paraId="29F283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20200701 [</w:t>
      </w:r>
      <w:proofErr w:type="spellStart"/>
      <w:r w:rsidRPr="00AC22DC">
        <w:rPr>
          <w:rFonts w:ascii="Calibri" w:hAnsi="Calibri" w:cs="Calibri"/>
          <w:sz w:val="22"/>
        </w:rPr>
        <w:t>jira</w:t>
      </w:r>
      <w:proofErr w:type="spellEnd"/>
      <w:r w:rsidRPr="00AC22DC">
        <w:rPr>
          <w:rFonts w:ascii="Calibri" w:hAnsi="Calibri" w:cs="Calibri"/>
          <w:sz w:val="22"/>
        </w:rPr>
        <w:t>] [Reopened] (OFBIZ-11848) Upgrade Tomcat from 9.0.34 to 9.0.36 (CVE-2020-11996)</w:t>
      </w:r>
    </w:p>
    <w:p w14:paraId="57B4DA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20200703 [</w:t>
      </w:r>
      <w:proofErr w:type="spellStart"/>
      <w:r w:rsidRPr="00AC22DC">
        <w:rPr>
          <w:rFonts w:ascii="Calibri" w:hAnsi="Calibri" w:cs="Calibri"/>
          <w:sz w:val="22"/>
        </w:rPr>
        <w:t>jira</w:t>
      </w:r>
      <w:proofErr w:type="spellEnd"/>
      <w:r w:rsidRPr="00AC22DC">
        <w:rPr>
          <w:rFonts w:ascii="Calibri" w:hAnsi="Calibri" w:cs="Calibri"/>
          <w:sz w:val="22"/>
        </w:rPr>
        <w:t>] [Closed] (OFBIZ-11848) Upgrade Tomcat from 9.0.34 to 9.0.36 (CVE-2020-11996)</w:t>
      </w:r>
    </w:p>
    <w:p w14:paraId="502F4F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20200703 [</w:t>
      </w:r>
      <w:proofErr w:type="spellStart"/>
      <w:r w:rsidRPr="00AC22DC">
        <w:rPr>
          <w:rFonts w:ascii="Calibri" w:hAnsi="Calibri" w:cs="Calibri"/>
          <w:sz w:val="22"/>
        </w:rPr>
        <w:t>jira</w:t>
      </w:r>
      <w:proofErr w:type="spellEnd"/>
      <w:r w:rsidRPr="00AC22DC">
        <w:rPr>
          <w:rFonts w:ascii="Calibri" w:hAnsi="Calibri" w:cs="Calibri"/>
          <w:sz w:val="22"/>
        </w:rPr>
        <w:t>] [Comment Edited] (OFBIZ-11848) Upgrade Tomcat from 9.0.34 to 9.0.36 (CVE-2020-11996)</w:t>
      </w:r>
    </w:p>
    <w:p w14:paraId="420888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20200703 [</w:t>
      </w:r>
      <w:proofErr w:type="spellStart"/>
      <w:r w:rsidRPr="00AC22DC">
        <w:rPr>
          <w:rFonts w:ascii="Calibri" w:hAnsi="Calibri" w:cs="Calibri"/>
          <w:sz w:val="22"/>
        </w:rPr>
        <w:t>jira</w:t>
      </w:r>
      <w:proofErr w:type="spellEnd"/>
      <w:r w:rsidRPr="00AC22DC">
        <w:rPr>
          <w:rFonts w:ascii="Calibri" w:hAnsi="Calibri" w:cs="Calibri"/>
          <w:sz w:val="22"/>
        </w:rPr>
        <w:t>] [Commented] (OFBIZ-11848) Upgrade Tomcat from 9.0.34 to 9.0.36 (CVE-2020-11996)</w:t>
      </w:r>
    </w:p>
    <w:p w14:paraId="5C753B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20210301 [</w:t>
      </w:r>
      <w:proofErr w:type="spellStart"/>
      <w:r w:rsidRPr="00AC22DC">
        <w:rPr>
          <w:rFonts w:ascii="Calibri" w:hAnsi="Calibri" w:cs="Calibri"/>
          <w:sz w:val="22"/>
        </w:rPr>
        <w:t>jira</w:t>
      </w:r>
      <w:proofErr w:type="spellEnd"/>
      <w:r w:rsidRPr="00AC22DC">
        <w:rPr>
          <w:rFonts w:ascii="Calibri" w:hAnsi="Calibri" w:cs="Calibri"/>
          <w:sz w:val="22"/>
        </w:rPr>
        <w:t>] [Updated] (OFBIZ-11848) Upgrade Tomcat from 9.0.34 to 9.0.36 (CVE-2020-11996)</w:t>
      </w:r>
    </w:p>
    <w:p w14:paraId="1872B0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20201008 Is Tomcat7 supports HTTP2</w:t>
      </w:r>
    </w:p>
    <w:p w14:paraId="02E92E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https://lists.apache.org/thread.html/r5541ef6b6b68b49f76fc4c45695940116da2bcbe0312ef204a00a2e0%40%3Cannounce.tomcat.apache.org%3E</w:t>
      </w:r>
    </w:p>
    <w:p w14:paraId="46B48F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https://security.netapp.com/advisory/ntap-20200709-0002/</w:t>
      </w:r>
    </w:p>
    <w:p w14:paraId="17E5164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4A9562D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5FFE78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405EB3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20200712 [SECURITY] [DLA 2279-1] tomcat8 security update</w:t>
      </w:r>
    </w:p>
    <w:p w14:paraId="0C1F078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openSUSE-SU-2020:1051</w:t>
      </w:r>
    </w:p>
    <w:p w14:paraId="1D6FA0A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openSUSE-SU-2020:1063</w:t>
      </w:r>
    </w:p>
    <w:p w14:paraId="5E73EB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201517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43BD86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9.0.35</w:t>
      </w:r>
    </w:p>
    <w:p w14:paraId="66E959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117C5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CVE-2020-13934  suppress</w:t>
      </w:r>
    </w:p>
    <w:p w14:paraId="280FB7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An h2c direct connection to Apache Tomcat 10.0.0-M1 to 10.0.0-M6, 9.0.0.M5 to 9.0.36 and 8.5.1 to 8.5.56 did not release the HTTP/1.1 processor after the upgrade to HTTP/2. If </w:t>
      </w:r>
      <w:proofErr w:type="gramStart"/>
      <w:r w:rsidRPr="00AC22DC">
        <w:rPr>
          <w:rFonts w:ascii="Calibri" w:hAnsi="Calibri" w:cs="Calibri"/>
          <w:sz w:val="22"/>
        </w:rPr>
        <w:t>a sufficient number</w:t>
      </w:r>
      <w:proofErr w:type="gramEnd"/>
      <w:r w:rsidRPr="00AC22DC">
        <w:rPr>
          <w:rFonts w:ascii="Calibri" w:hAnsi="Calibri" w:cs="Calibri"/>
          <w:sz w:val="22"/>
        </w:rPr>
        <w:t xml:space="preserve"> of such requests were made, an </w:t>
      </w:r>
      <w:proofErr w:type="spellStart"/>
      <w:r w:rsidRPr="00AC22DC">
        <w:rPr>
          <w:rFonts w:ascii="Calibri" w:hAnsi="Calibri" w:cs="Calibri"/>
          <w:sz w:val="22"/>
        </w:rPr>
        <w:t>OutOfMemoryException</w:t>
      </w:r>
      <w:proofErr w:type="spellEnd"/>
      <w:r w:rsidRPr="00AC22DC">
        <w:rPr>
          <w:rFonts w:ascii="Calibri" w:hAnsi="Calibri" w:cs="Calibri"/>
          <w:sz w:val="22"/>
        </w:rPr>
        <w:t xml:space="preserve"> could occur leading to a denial of service.</w:t>
      </w:r>
    </w:p>
    <w:p w14:paraId="7DF558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CWE-401 Missing Release of Memory after Effective Lifetime, CWE-476 NULL Pointer Dereference</w:t>
      </w:r>
    </w:p>
    <w:p w14:paraId="485E9E27" w14:textId="77777777" w:rsidR="00AC22DC" w:rsidRPr="00AC22DC" w:rsidRDefault="00AC22DC" w:rsidP="00AC22DC">
      <w:pPr>
        <w:suppressAutoHyphens/>
        <w:spacing w:after="0" w:line="240" w:lineRule="auto"/>
        <w:contextualSpacing/>
        <w:rPr>
          <w:rFonts w:ascii="Calibri" w:hAnsi="Calibri" w:cs="Calibri"/>
          <w:sz w:val="22"/>
        </w:rPr>
      </w:pPr>
    </w:p>
    <w:p w14:paraId="70E61A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6A111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2C2898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2C672B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CF6AE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6E8B95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7BEB864F" w14:textId="77777777" w:rsidR="00AC22DC" w:rsidRPr="00AC22DC" w:rsidRDefault="00AC22DC" w:rsidP="00AC22DC">
      <w:pPr>
        <w:suppressAutoHyphens/>
        <w:spacing w:after="0" w:line="240" w:lineRule="auto"/>
        <w:contextualSpacing/>
        <w:rPr>
          <w:rFonts w:ascii="Calibri" w:hAnsi="Calibri" w:cs="Calibri"/>
          <w:sz w:val="22"/>
        </w:rPr>
      </w:pPr>
    </w:p>
    <w:p w14:paraId="158C6EB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78089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20200818 [Bug 64671] HTTP/2 </w:t>
      </w:r>
      <w:proofErr w:type="spellStart"/>
      <w:r w:rsidRPr="00AC22DC">
        <w:rPr>
          <w:rFonts w:ascii="Calibri" w:hAnsi="Calibri" w:cs="Calibri"/>
          <w:sz w:val="22"/>
        </w:rPr>
        <w:t>Stream.receivedData</w:t>
      </w:r>
      <w:proofErr w:type="spellEnd"/>
      <w:r w:rsidRPr="00AC22DC">
        <w:rPr>
          <w:rFonts w:ascii="Calibri" w:hAnsi="Calibri" w:cs="Calibri"/>
          <w:sz w:val="22"/>
        </w:rPr>
        <w:t xml:space="preserve"> method throwing continuous </w:t>
      </w:r>
      <w:proofErr w:type="spellStart"/>
      <w:r w:rsidRPr="00AC22DC">
        <w:rPr>
          <w:rFonts w:ascii="Calibri" w:hAnsi="Calibri" w:cs="Calibri"/>
          <w:sz w:val="22"/>
        </w:rPr>
        <w:t>NullPointerException</w:t>
      </w:r>
      <w:proofErr w:type="spellEnd"/>
      <w:r w:rsidRPr="00AC22DC">
        <w:rPr>
          <w:rFonts w:ascii="Calibri" w:hAnsi="Calibri" w:cs="Calibri"/>
          <w:sz w:val="22"/>
        </w:rPr>
        <w:t xml:space="preserve"> in the logs</w:t>
      </w:r>
    </w:p>
    <w:p w14:paraId="2938E1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https://security.netapp.com/advisory/ntap-20200724-0003/</w:t>
      </w:r>
    </w:p>
    <w:p w14:paraId="062EF9F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53390B4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https://lists.apache.org/thread.html/r61f411cf82488d6ec213063fc15feeeb88e31b0ca9c29652ee4f962e%40%3Cannounce.tomcat.apache.org%3E</w:t>
      </w:r>
    </w:p>
    <w:p w14:paraId="4E721DE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0AF2C7F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1EEF2C4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58823A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1709DA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20200722 [SECURITY] [DLA 2286-1] tomcat8 security update</w:t>
      </w:r>
    </w:p>
    <w:p w14:paraId="7011F53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7BFA10D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openSUSE-SU-2020:1102</w:t>
      </w:r>
    </w:p>
    <w:p w14:paraId="436495F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openSUSE-SU-2020:1111</w:t>
      </w:r>
    </w:p>
    <w:p w14:paraId="04DA15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3D8310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82171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9.0.36</w:t>
      </w:r>
    </w:p>
    <w:p w14:paraId="661063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DBEAE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CVE-2020-13935  suppress</w:t>
      </w:r>
    </w:p>
    <w:p w14:paraId="3730DF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68EE34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CWE-835 Loop with Unreachable Exit Condition ('Infinite Loop')</w:t>
      </w:r>
    </w:p>
    <w:p w14:paraId="155C838C" w14:textId="77777777" w:rsidR="00AC22DC" w:rsidRPr="00AC22DC" w:rsidRDefault="00AC22DC" w:rsidP="00AC22DC">
      <w:pPr>
        <w:suppressAutoHyphens/>
        <w:spacing w:after="0" w:line="240" w:lineRule="auto"/>
        <w:contextualSpacing/>
        <w:rPr>
          <w:rFonts w:ascii="Calibri" w:hAnsi="Calibri" w:cs="Calibri"/>
          <w:sz w:val="22"/>
        </w:rPr>
      </w:pPr>
    </w:p>
    <w:p w14:paraId="192F53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7A5ED5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438F12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62CA4C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5F15C0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1763F5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70DB4AFD" w14:textId="77777777" w:rsidR="00AC22DC" w:rsidRPr="00AC22DC" w:rsidRDefault="00AC22DC" w:rsidP="00AC22DC">
      <w:pPr>
        <w:suppressAutoHyphens/>
        <w:spacing w:after="0" w:line="240" w:lineRule="auto"/>
        <w:contextualSpacing/>
        <w:rPr>
          <w:rFonts w:ascii="Calibri" w:hAnsi="Calibri" w:cs="Calibri"/>
          <w:sz w:val="22"/>
        </w:rPr>
      </w:pPr>
    </w:p>
    <w:p w14:paraId="27D8BE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11E7D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20201118 Re: Strange crash-on-takeoff, Tomcat 7.0.104</w:t>
      </w:r>
    </w:p>
    <w:p w14:paraId="49B7C1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https://kc.mcafee.com/corporate/index?page=content&amp;id=SB10332</w:t>
      </w:r>
    </w:p>
    <w:p w14:paraId="299040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https://security.netapp.com/advisory/ntap-20200724-0003/</w:t>
      </w:r>
    </w:p>
    <w:p w14:paraId="1DF6557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0E39A42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https://lists.apache.org/thread.html/rd48c72bd3255bda87564d4da3791517c074d94f8a701f93b85752651%40%3Cannounce.tomcat.apache.org%3E</w:t>
      </w:r>
    </w:p>
    <w:p w14:paraId="545B318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4988CFB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2095124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11EBA24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17BD989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https://www.oracle.com/security-alerts/cpuoct2020.html</w:t>
      </w:r>
    </w:p>
    <w:p w14:paraId="5F93E36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https://www.oracle.com/security-alerts/cpuoct2021.html</w:t>
      </w:r>
    </w:p>
    <w:p w14:paraId="478794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20200722 [SECURITY] [DLA 2286-1] tomcat8 security update</w:t>
      </w:r>
    </w:p>
    <w:p w14:paraId="3750219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18246CE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openSUSE-SU-2020:1102</w:t>
      </w:r>
    </w:p>
    <w:p w14:paraId="4871A5D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openSUSE-SU-2020:1111</w:t>
      </w:r>
    </w:p>
    <w:p w14:paraId="4AF4FC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USN-4448-1</w:t>
      </w:r>
    </w:p>
    <w:p w14:paraId="339A00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35FFD4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275CEF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9.0.36</w:t>
      </w:r>
    </w:p>
    <w:p w14:paraId="6C9172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2E689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CVE-2020-17527  suppress</w:t>
      </w:r>
    </w:p>
    <w:p w14:paraId="0142B56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7350D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CWE-200 Exposure of Sensitive Information to an Unauthorized Actor</w:t>
      </w:r>
    </w:p>
    <w:p w14:paraId="4954ABDE" w14:textId="77777777" w:rsidR="00AC22DC" w:rsidRPr="00AC22DC" w:rsidRDefault="00AC22DC" w:rsidP="00AC22DC">
      <w:pPr>
        <w:suppressAutoHyphens/>
        <w:spacing w:after="0" w:line="240" w:lineRule="auto"/>
        <w:contextualSpacing/>
        <w:rPr>
          <w:rFonts w:ascii="Calibri" w:hAnsi="Calibri" w:cs="Calibri"/>
          <w:sz w:val="22"/>
        </w:rPr>
      </w:pPr>
    </w:p>
    <w:p w14:paraId="50522F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BE5CE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3A3FB2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/C:P/I:N/A:N</w:t>
      </w:r>
    </w:p>
    <w:p w14:paraId="389CF0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7B725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4830E9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CVSS:3.1/AV:N/AC:L/PR:N/UI:N/S:U/C:H/I:N/A:N</w:t>
      </w:r>
    </w:p>
    <w:p w14:paraId="177DCC14" w14:textId="77777777" w:rsidR="00AC22DC" w:rsidRPr="00AC22DC" w:rsidRDefault="00AC22DC" w:rsidP="00AC22DC">
      <w:pPr>
        <w:suppressAutoHyphens/>
        <w:spacing w:after="0" w:line="240" w:lineRule="auto"/>
        <w:contextualSpacing/>
        <w:rPr>
          <w:rFonts w:ascii="Calibri" w:hAnsi="Calibri" w:cs="Calibri"/>
          <w:sz w:val="22"/>
        </w:rPr>
      </w:pPr>
    </w:p>
    <w:p w14:paraId="500AD1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A1A3B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20201203 [SECURITY] CVE-2020-17527 Apache Tomcat HTTP/2 Request header mix-up</w:t>
      </w:r>
    </w:p>
    <w:p w14:paraId="6B6F47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20210119 Re: [SECURITY][CORRECTION] CVE-2020-17527 Apache Tomcat HTTP/2 Request header mix-up</w:t>
      </w:r>
    </w:p>
    <w:p w14:paraId="2721ED3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[guacamole-issues] 20201206 [</w:t>
      </w:r>
      <w:proofErr w:type="spellStart"/>
      <w:r w:rsidRPr="00AC22DC">
        <w:rPr>
          <w:rFonts w:ascii="Calibri" w:hAnsi="Calibri" w:cs="Calibri"/>
          <w:sz w:val="22"/>
        </w:rPr>
        <w:t>jira</w:t>
      </w:r>
      <w:proofErr w:type="spellEnd"/>
      <w:r w:rsidRPr="00AC22DC">
        <w:rPr>
          <w:rFonts w:ascii="Calibri" w:hAnsi="Calibri" w:cs="Calibri"/>
          <w:sz w:val="22"/>
        </w:rPr>
        <w:t xml:space="preserve">] [Commented] (GUACAMOLE-1229) Fix in </w:t>
      </w:r>
      <w:proofErr w:type="spellStart"/>
      <w:r w:rsidRPr="00AC22DC">
        <w:rPr>
          <w:rFonts w:ascii="Calibri" w:hAnsi="Calibri" w:cs="Calibri"/>
          <w:sz w:val="22"/>
        </w:rPr>
        <w:t>Dockerhub</w:t>
      </w:r>
      <w:proofErr w:type="spellEnd"/>
      <w:r w:rsidRPr="00AC22DC">
        <w:rPr>
          <w:rFonts w:ascii="Calibri" w:hAnsi="Calibri" w:cs="Calibri"/>
          <w:sz w:val="22"/>
        </w:rPr>
        <w:t xml:space="preserve"> for latest CVE-2020-17527</w:t>
      </w:r>
    </w:p>
    <w:p w14:paraId="5B9659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[guacamole-issues] 20201206 [</w:t>
      </w:r>
      <w:proofErr w:type="spellStart"/>
      <w:r w:rsidRPr="00AC22DC">
        <w:rPr>
          <w:rFonts w:ascii="Calibri" w:hAnsi="Calibri" w:cs="Calibri"/>
          <w:sz w:val="22"/>
        </w:rPr>
        <w:t>jira</w:t>
      </w:r>
      <w:proofErr w:type="spellEnd"/>
      <w:r w:rsidRPr="00AC22DC">
        <w:rPr>
          <w:rFonts w:ascii="Calibri" w:hAnsi="Calibri" w:cs="Calibri"/>
          <w:sz w:val="22"/>
        </w:rPr>
        <w:t xml:space="preserve">] [Created] (GUACAMOLE-1229) Fix in </w:t>
      </w:r>
      <w:proofErr w:type="spellStart"/>
      <w:r w:rsidRPr="00AC22DC">
        <w:rPr>
          <w:rFonts w:ascii="Calibri" w:hAnsi="Calibri" w:cs="Calibri"/>
          <w:sz w:val="22"/>
        </w:rPr>
        <w:t>Dockerhub</w:t>
      </w:r>
      <w:proofErr w:type="spellEnd"/>
      <w:r w:rsidRPr="00AC22DC">
        <w:rPr>
          <w:rFonts w:ascii="Calibri" w:hAnsi="Calibri" w:cs="Calibri"/>
          <w:sz w:val="22"/>
        </w:rPr>
        <w:t xml:space="preserve"> for latest CVE-2020-17527</w:t>
      </w:r>
    </w:p>
    <w:p w14:paraId="31EBF4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[tomcat-announce] 20210119 Re: [SECURITY][CORRECTION] CVE-2020-17527 Apache Tomcat HTTP/2 Request header mix-up</w:t>
      </w:r>
    </w:p>
    <w:p w14:paraId="440148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20201203 [SECURITY] CVE-2020-17527 Apache Tomcat HTTP/2 Request header mix-up</w:t>
      </w:r>
    </w:p>
    <w:p w14:paraId="004F6D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20201203 </w:t>
      </w:r>
      <w:proofErr w:type="spellStart"/>
      <w:r w:rsidRPr="00AC22DC">
        <w:rPr>
          <w:rFonts w:ascii="Calibri" w:hAnsi="Calibri" w:cs="Calibri"/>
          <w:sz w:val="22"/>
        </w:rPr>
        <w:t>svn</w:t>
      </w:r>
      <w:proofErr w:type="spellEnd"/>
      <w:r w:rsidRPr="00AC22DC">
        <w:rPr>
          <w:rFonts w:ascii="Calibri" w:hAnsi="Calibri" w:cs="Calibri"/>
          <w:sz w:val="22"/>
        </w:rPr>
        <w:t xml:space="preserve"> commit: r1884073 - in /tomcat/site/trunk: docs/security-10.html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021CF3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20210114 </w:t>
      </w:r>
      <w:proofErr w:type="spellStart"/>
      <w:r w:rsidRPr="00AC22DC">
        <w:rPr>
          <w:rFonts w:ascii="Calibri" w:hAnsi="Calibri" w:cs="Calibri"/>
          <w:sz w:val="22"/>
        </w:rPr>
        <w:t>svn</w:t>
      </w:r>
      <w:proofErr w:type="spellEnd"/>
      <w:r w:rsidRPr="00AC22DC">
        <w:rPr>
          <w:rFonts w:ascii="Calibri" w:hAnsi="Calibri" w:cs="Calibri"/>
          <w:sz w:val="22"/>
        </w:rPr>
        <w:t xml:space="preserve"> commit: r1885488 -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2BB280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20210119 Re: [SECURITY][CORRECTION] CVE-2020-17527 Apache Tomcat HTTP/2 Request header mix-up</w:t>
      </w:r>
    </w:p>
    <w:p w14:paraId="7A07CE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20201203 [SECURITY] CVE-2020-17527 Apache Tomcat HTTP/2 Request header mix-up</w:t>
      </w:r>
    </w:p>
    <w:p w14:paraId="188B334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20210119 Re: [SECURITY][CORRECTION] CVE-2020-17527 Apache Tomcat HTTP/2 Request header mix-up</w:t>
      </w:r>
    </w:p>
    <w:p w14:paraId="2F3BE4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20201207 [</w:t>
      </w:r>
      <w:proofErr w:type="spellStart"/>
      <w:r w:rsidRPr="00AC22DC">
        <w:rPr>
          <w:rFonts w:ascii="Calibri" w:hAnsi="Calibri" w:cs="Calibri"/>
          <w:sz w:val="22"/>
        </w:rPr>
        <w:t>jira</w:t>
      </w:r>
      <w:proofErr w:type="spellEnd"/>
      <w:r w:rsidRPr="00AC22DC">
        <w:rPr>
          <w:rFonts w:ascii="Calibri" w:hAnsi="Calibri" w:cs="Calibri"/>
          <w:sz w:val="22"/>
        </w:rPr>
        <w:t xml:space="preserve">] [Assigned] (TOMEE-2936) </w:t>
      </w:r>
      <w:proofErr w:type="spellStart"/>
      <w:r w:rsidRPr="00AC22DC">
        <w:rPr>
          <w:rFonts w:ascii="Calibri" w:hAnsi="Calibri" w:cs="Calibri"/>
          <w:sz w:val="22"/>
        </w:rPr>
        <w:t>TomEE</w:t>
      </w:r>
      <w:proofErr w:type="spellEnd"/>
      <w:r w:rsidRPr="00AC22DC">
        <w:rPr>
          <w:rFonts w:ascii="Calibri" w:hAnsi="Calibri" w:cs="Calibri"/>
          <w:sz w:val="22"/>
        </w:rPr>
        <w:t xml:space="preserve"> plus(7.0.9) is affected by CVE-2020-17527(BDSA-2020-3628) vulnerability.</w:t>
      </w:r>
    </w:p>
    <w:p w14:paraId="27C609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20201207 [</w:t>
      </w:r>
      <w:proofErr w:type="spellStart"/>
      <w:r w:rsidRPr="00AC22DC">
        <w:rPr>
          <w:rFonts w:ascii="Calibri" w:hAnsi="Calibri" w:cs="Calibri"/>
          <w:sz w:val="22"/>
        </w:rPr>
        <w:t>jira</w:t>
      </w:r>
      <w:proofErr w:type="spellEnd"/>
      <w:r w:rsidRPr="00AC22DC">
        <w:rPr>
          <w:rFonts w:ascii="Calibri" w:hAnsi="Calibri" w:cs="Calibri"/>
          <w:sz w:val="22"/>
        </w:rPr>
        <w:t xml:space="preserve">] [Created] (TOMEE-2936) </w:t>
      </w:r>
      <w:proofErr w:type="spellStart"/>
      <w:r w:rsidRPr="00AC22DC">
        <w:rPr>
          <w:rFonts w:ascii="Calibri" w:hAnsi="Calibri" w:cs="Calibri"/>
          <w:sz w:val="22"/>
        </w:rPr>
        <w:t>TomEE</w:t>
      </w:r>
      <w:proofErr w:type="spellEnd"/>
      <w:r w:rsidRPr="00AC22DC">
        <w:rPr>
          <w:rFonts w:ascii="Calibri" w:hAnsi="Calibri" w:cs="Calibri"/>
          <w:sz w:val="22"/>
        </w:rPr>
        <w:t xml:space="preserve"> plus(7.0.9) is affected by CVE-2020-17527(BDSA-2020-3628) vulnerability.</w:t>
      </w:r>
    </w:p>
    <w:p w14:paraId="736A62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20210319 [</w:t>
      </w:r>
      <w:proofErr w:type="spellStart"/>
      <w:r w:rsidRPr="00AC22DC">
        <w:rPr>
          <w:rFonts w:ascii="Calibri" w:hAnsi="Calibri" w:cs="Calibri"/>
          <w:sz w:val="22"/>
        </w:rPr>
        <w:t>jira</w:t>
      </w:r>
      <w:proofErr w:type="spellEnd"/>
      <w:r w:rsidRPr="00AC22DC">
        <w:rPr>
          <w:rFonts w:ascii="Calibri" w:hAnsi="Calibri" w:cs="Calibri"/>
          <w:sz w:val="22"/>
        </w:rPr>
        <w:t xml:space="preserve">] [Updated] (TOMEE-2936) </w:t>
      </w:r>
      <w:proofErr w:type="spellStart"/>
      <w:r w:rsidRPr="00AC22DC">
        <w:rPr>
          <w:rFonts w:ascii="Calibri" w:hAnsi="Calibri" w:cs="Calibri"/>
          <w:sz w:val="22"/>
        </w:rPr>
        <w:t>TomEE</w:t>
      </w:r>
      <w:proofErr w:type="spellEnd"/>
      <w:r w:rsidRPr="00AC22DC">
        <w:rPr>
          <w:rFonts w:ascii="Calibri" w:hAnsi="Calibri" w:cs="Calibri"/>
          <w:sz w:val="22"/>
        </w:rPr>
        <w:t xml:space="preserve"> plus(7.0.9) is affected by CVE-2020-17527(BDSA-2020-3628) vulnerability.</w:t>
      </w:r>
    </w:p>
    <w:p w14:paraId="536241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https://security.netapp.com/advisory/ntap-20201210-0003/</w:t>
      </w:r>
    </w:p>
    <w:p w14:paraId="7B7564F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DSA-4835</w:t>
      </w:r>
    </w:p>
    <w:p w14:paraId="61B02F0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GLSA-202012-23</w:t>
      </w:r>
    </w:p>
    <w:p w14:paraId="3F09EA5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https://lists.apache.org/thread.html/rce5ac9a40173651d540babce59f6f3825f12c6d4e886ba00823b11e5%40%3Cannounce.tomcat.apache.org%3E</w:t>
      </w:r>
    </w:p>
    <w:p w14:paraId="7A70565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42ADF53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26A436B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04D2C8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20201216 [SECURITY] [DLA 2495-1] tomcat8 security update</w:t>
      </w:r>
    </w:p>
    <w:p w14:paraId="2559B9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20201203 [SECURITY] CVE-2020-17527 Apache Tomcat HTTP/2 Request header mix-up</w:t>
      </w:r>
    </w:p>
    <w:p w14:paraId="7E3743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292F10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D9963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9.0.35</w:t>
      </w:r>
    </w:p>
    <w:p w14:paraId="5098A2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A9DD4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CVE-2021-25122  suppress</w:t>
      </w:r>
    </w:p>
    <w:p w14:paraId="63F1C6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D6667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CWE-200 Exposure of Sensitive Information to an Unauthorized Actor</w:t>
      </w:r>
    </w:p>
    <w:p w14:paraId="6CA8C556" w14:textId="77777777" w:rsidR="00AC22DC" w:rsidRPr="00AC22DC" w:rsidRDefault="00AC22DC" w:rsidP="00AC22DC">
      <w:pPr>
        <w:suppressAutoHyphens/>
        <w:spacing w:after="0" w:line="240" w:lineRule="auto"/>
        <w:contextualSpacing/>
        <w:rPr>
          <w:rFonts w:ascii="Calibri" w:hAnsi="Calibri" w:cs="Calibri"/>
          <w:sz w:val="22"/>
        </w:rPr>
      </w:pPr>
    </w:p>
    <w:p w14:paraId="21A7785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30C084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64A5869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/C:P/I:N/A:N</w:t>
      </w:r>
    </w:p>
    <w:p w14:paraId="3D2846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D1C4D2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51C8E9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CVSS:3.1/AV:N/AC:L/PR:N/UI:N/S:U/C:H/I:N/A:N</w:t>
      </w:r>
    </w:p>
    <w:p w14:paraId="23A15252" w14:textId="77777777" w:rsidR="00AC22DC" w:rsidRPr="00AC22DC" w:rsidRDefault="00AC22DC" w:rsidP="00AC22DC">
      <w:pPr>
        <w:suppressAutoHyphens/>
        <w:spacing w:after="0" w:line="240" w:lineRule="auto"/>
        <w:contextualSpacing/>
        <w:rPr>
          <w:rFonts w:ascii="Calibri" w:hAnsi="Calibri" w:cs="Calibri"/>
          <w:sz w:val="22"/>
        </w:rPr>
      </w:pPr>
    </w:p>
    <w:p w14:paraId="7EDFC8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A2B8A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20210301 [SECURITY] CVE-2021-25122 Apache Tomcat h2c request mix-up</w:t>
      </w:r>
    </w:p>
    <w:p w14:paraId="236E4E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20210301 [SECURITY] CVE-2021-25122 Apache Tomcat h2c request mix-up</w:t>
      </w:r>
    </w:p>
    <w:p w14:paraId="59D424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20210301 </w:t>
      </w:r>
      <w:proofErr w:type="spellStart"/>
      <w:r w:rsidRPr="00AC22DC">
        <w:rPr>
          <w:rFonts w:ascii="Calibri" w:hAnsi="Calibri" w:cs="Calibri"/>
          <w:sz w:val="22"/>
        </w:rPr>
        <w:t>svn</w:t>
      </w:r>
      <w:proofErr w:type="spellEnd"/>
      <w:r w:rsidRPr="00AC22DC">
        <w:rPr>
          <w:rFonts w:ascii="Calibri" w:hAnsi="Calibri" w:cs="Calibri"/>
          <w:sz w:val="22"/>
        </w:rPr>
        <w:t xml:space="preserve"> commit: r1887027 -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3A84DB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20210301 [SECURITY] CVE-2021-25122 Apache Tomcat h2c request mix-up</w:t>
      </w:r>
    </w:p>
    <w:p w14:paraId="15DF1E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20210305 RE: [SECURITY] CVE-2021-25122 Apache Tomcat h2c request mix-up</w:t>
      </w:r>
    </w:p>
    <w:p w14:paraId="2BB141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20210305 Re: [SECURITY] CVE-2021-25122 Apache Tomcat h2c request mix-up</w:t>
      </w:r>
    </w:p>
    <w:p w14:paraId="4A225E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238835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https://security.netapp.com/advisory/ntap-20210409-0002/</w:t>
      </w:r>
    </w:p>
    <w:p w14:paraId="3B8293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DSA-4891</w:t>
      </w:r>
    </w:p>
    <w:p w14:paraId="1B5B37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GENTOO - GLSA-202208-34</w:t>
      </w:r>
    </w:p>
    <w:p w14:paraId="157AE92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274F95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33270D8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20210316 [SECURITY] [DLA 2596-1] tomcat8 security update</w:t>
      </w:r>
    </w:p>
    <w:p w14:paraId="7C3F50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20210301 CVE-2021-25122: Apache Tomcat h2c request mix-up</w:t>
      </w:r>
    </w:p>
    <w:p w14:paraId="23F6C7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D59C73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83CB19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9.0.41</w:t>
      </w:r>
    </w:p>
    <w:p w14:paraId="1B74FC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1F5E8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CVE-2021-41079  suppress</w:t>
      </w:r>
    </w:p>
    <w:p w14:paraId="01F27E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Apache Tomcat 8.5.0 to 8.5.63, 9.0.0-M1 to 9.0.43 and 10.0.0-M1 to 10.0.2 did not properly validate incoming TLS packets. When Tomcat was configured to use </w:t>
      </w:r>
      <w:proofErr w:type="spellStart"/>
      <w:r w:rsidRPr="00AC22DC">
        <w:rPr>
          <w:rFonts w:ascii="Calibri" w:hAnsi="Calibri" w:cs="Calibri"/>
          <w:sz w:val="22"/>
        </w:rPr>
        <w:t>NIO+OpenSSL</w:t>
      </w:r>
      <w:proofErr w:type="spellEnd"/>
      <w:r w:rsidRPr="00AC22DC">
        <w:rPr>
          <w:rFonts w:ascii="Calibri" w:hAnsi="Calibri" w:cs="Calibri"/>
          <w:sz w:val="22"/>
        </w:rPr>
        <w:t xml:space="preserve"> or NIO2+OpenSSL for TLS, a specially crafted packet could be used to trigger an infinite loop resulting in a denial of service.</w:t>
      </w:r>
    </w:p>
    <w:p w14:paraId="4EF7AB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CWE-835 Loop with Unreachable Exit Condition ('Infinite Loop')</w:t>
      </w:r>
    </w:p>
    <w:p w14:paraId="0E6937F7" w14:textId="77777777" w:rsidR="00AC22DC" w:rsidRPr="00AC22DC" w:rsidRDefault="00AC22DC" w:rsidP="00AC22DC">
      <w:pPr>
        <w:suppressAutoHyphens/>
        <w:spacing w:after="0" w:line="240" w:lineRule="auto"/>
        <w:contextualSpacing/>
        <w:rPr>
          <w:rFonts w:ascii="Calibri" w:hAnsi="Calibri" w:cs="Calibri"/>
          <w:sz w:val="22"/>
        </w:rPr>
      </w:pPr>
    </w:p>
    <w:p w14:paraId="7594B1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47CCD5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22DD5B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/C:N/I:N/A:P</w:t>
      </w:r>
    </w:p>
    <w:p w14:paraId="211B0D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5F102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2A0363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5F0F1653" w14:textId="77777777" w:rsidR="00AC22DC" w:rsidRPr="00AC22DC" w:rsidRDefault="00AC22DC" w:rsidP="00AC22DC">
      <w:pPr>
        <w:suppressAutoHyphens/>
        <w:spacing w:after="0" w:line="240" w:lineRule="auto"/>
        <w:contextualSpacing/>
        <w:rPr>
          <w:rFonts w:ascii="Calibri" w:hAnsi="Calibri" w:cs="Calibri"/>
          <w:sz w:val="22"/>
        </w:rPr>
      </w:pPr>
    </w:p>
    <w:p w14:paraId="60D862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8569E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20211014 [SECURITY] CVE-2021-42340 Apache Tomcat DoS</w:t>
      </w:r>
    </w:p>
    <w:p w14:paraId="5E0C18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20211014 [SECURITY] CVE-2021-42340 Apache Tomcat DoS</w:t>
      </w:r>
    </w:p>
    <w:p w14:paraId="11038C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https://security.netapp.com/advisory/ntap-20211008-0005/</w:t>
      </w:r>
    </w:p>
    <w:p w14:paraId="502C4C8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DSA-4986</w:t>
      </w:r>
    </w:p>
    <w:p w14:paraId="4E80F69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https://lists.apache.org/thread.html/rccdef0349fdf4fb73a4e4403095446d7fe6264e0a58e2df5c6799434%40%3Cannounce.tomcat.apache.org%3E</w:t>
      </w:r>
    </w:p>
    <w:p w14:paraId="447FE7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20210922 [SECURITY] [DLA 2764-1] tomcat8 security update</w:t>
      </w:r>
    </w:p>
    <w:p w14:paraId="79E0F6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6629C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(excluding) 9.0.44</w:t>
      </w:r>
    </w:p>
    <w:p w14:paraId="501E0A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B867C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CVE-2022-29885  suppress</w:t>
      </w:r>
    </w:p>
    <w:p w14:paraId="6174D1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The documentation of Apache Tomcat 10.1.0-M1 to 10.1.0-M14, 10.0.0-M1 to 10.0.20, 9.0.13 to 9.0.62 and 8.5.38 to 8.5.78 for the </w:t>
      </w:r>
      <w:proofErr w:type="spellStart"/>
      <w:r w:rsidRPr="00AC22DC">
        <w:rPr>
          <w:rFonts w:ascii="Calibri" w:hAnsi="Calibri" w:cs="Calibri"/>
          <w:sz w:val="22"/>
        </w:rPr>
        <w:t>EncryptInterceptor</w:t>
      </w:r>
      <w:proofErr w:type="spellEnd"/>
      <w:r w:rsidRPr="00AC22DC">
        <w:rPr>
          <w:rFonts w:ascii="Calibri" w:hAnsi="Calibri" w:cs="Calibri"/>
          <w:sz w:val="22"/>
        </w:rPr>
        <w:t xml:space="preserve"> incorrectly stated it enabled Tomcat clustering to run over an untrusted network. This was not correct. While the </w:t>
      </w:r>
      <w:proofErr w:type="spellStart"/>
      <w:r w:rsidRPr="00AC22DC">
        <w:rPr>
          <w:rFonts w:ascii="Calibri" w:hAnsi="Calibri" w:cs="Calibri"/>
          <w:sz w:val="22"/>
        </w:rPr>
        <w:t>EncryptInterceptor</w:t>
      </w:r>
      <w:proofErr w:type="spellEnd"/>
      <w:r w:rsidRPr="00AC22DC">
        <w:rPr>
          <w:rFonts w:ascii="Calibri" w:hAnsi="Calibri" w:cs="Calibri"/>
          <w:sz w:val="22"/>
        </w:rPr>
        <w:t xml:space="preserve"> does provide confidentiality and integrity protection, it does not protect against all risks associated with running over any untrusted network, particularly DoS risks.</w:t>
      </w:r>
    </w:p>
    <w:p w14:paraId="599F40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CWE-400 Uncontrolled Resource Consumption</w:t>
      </w:r>
    </w:p>
    <w:p w14:paraId="4D873146" w14:textId="77777777" w:rsidR="00AC22DC" w:rsidRPr="00AC22DC" w:rsidRDefault="00AC22DC" w:rsidP="00AC22DC">
      <w:pPr>
        <w:suppressAutoHyphens/>
        <w:spacing w:after="0" w:line="240" w:lineRule="auto"/>
        <w:contextualSpacing/>
        <w:rPr>
          <w:rFonts w:ascii="Calibri" w:hAnsi="Calibri" w:cs="Calibri"/>
          <w:sz w:val="22"/>
        </w:rPr>
      </w:pPr>
    </w:p>
    <w:p w14:paraId="567A3A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A3535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56544CE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7B17C6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A2296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7C0165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5CA6D186" w14:textId="77777777" w:rsidR="00AC22DC" w:rsidRPr="00AC22DC" w:rsidRDefault="00AC22DC" w:rsidP="00AC22DC">
      <w:pPr>
        <w:suppressAutoHyphens/>
        <w:spacing w:after="0" w:line="240" w:lineRule="auto"/>
        <w:contextualSpacing/>
        <w:rPr>
          <w:rFonts w:ascii="Calibri" w:hAnsi="Calibri" w:cs="Calibri"/>
          <w:sz w:val="22"/>
        </w:rPr>
      </w:pPr>
    </w:p>
    <w:p w14:paraId="06C0F1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30528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https://security.netapp.com/advisory/ntap-20220629-0002/</w:t>
      </w:r>
    </w:p>
    <w:p w14:paraId="67F788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DSA-5265</w:t>
      </w:r>
    </w:p>
    <w:p w14:paraId="1E4D29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http://packetstormsecurity.com/files/171728/Apache-Tomcat-10.1-Denial-Of-Service.html</w:t>
      </w:r>
    </w:p>
    <w:p w14:paraId="11330E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https://lists.apache.org/thread/2b4qmhbcyqvc7dyfpjyx54c03x65vhcv</w:t>
      </w:r>
    </w:p>
    <w:p w14:paraId="6EC037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20221026 [SECURITY] [DLA 3160-1] tomcat9 security update</w:t>
      </w:r>
    </w:p>
    <w:p w14:paraId="5F1BB5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5202B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E369F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9.0.13; versions up to (including) 9.0.62</w:t>
      </w:r>
    </w:p>
    <w:p w14:paraId="108253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2BFCD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CVE-2022-42252  suppress</w:t>
      </w:r>
    </w:p>
    <w:p w14:paraId="433AD9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If Apache Tomcat 8.5.0 to 8.5.82, 9.0.0-M1 to 9.0.67, 10.0.0-M1 to 10.0.26 or 10.1.0-M1 to 10.1.0 was configured to ignore invalid HTTP headers via setting </w:t>
      </w:r>
      <w:proofErr w:type="spellStart"/>
      <w:r w:rsidRPr="00AC22DC">
        <w:rPr>
          <w:rFonts w:ascii="Calibri" w:hAnsi="Calibri" w:cs="Calibri"/>
          <w:sz w:val="22"/>
        </w:rPr>
        <w:t>rejectIllegalHeader</w:t>
      </w:r>
      <w:proofErr w:type="spellEnd"/>
      <w:r w:rsidRPr="00AC22DC">
        <w:rPr>
          <w:rFonts w:ascii="Calibri" w:hAnsi="Calibri" w:cs="Calibri"/>
          <w:sz w:val="22"/>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43BF79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23ADC783" w14:textId="77777777" w:rsidR="00AC22DC" w:rsidRPr="00AC22DC" w:rsidRDefault="00AC22DC" w:rsidP="00AC22DC">
      <w:pPr>
        <w:suppressAutoHyphens/>
        <w:spacing w:after="0" w:line="240" w:lineRule="auto"/>
        <w:contextualSpacing/>
        <w:rPr>
          <w:rFonts w:ascii="Calibri" w:hAnsi="Calibri" w:cs="Calibri"/>
          <w:sz w:val="22"/>
        </w:rPr>
      </w:pPr>
    </w:p>
    <w:p w14:paraId="5CCBB8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E7193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63B9F9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CVSS:3.1/AV:N/AC:L/PR:N/UI:N/S:U/C:N/I:H/A:N</w:t>
      </w:r>
    </w:p>
    <w:p w14:paraId="2865C609" w14:textId="77777777" w:rsidR="00AC22DC" w:rsidRPr="00AC22DC" w:rsidRDefault="00AC22DC" w:rsidP="00AC22DC">
      <w:pPr>
        <w:suppressAutoHyphens/>
        <w:spacing w:after="0" w:line="240" w:lineRule="auto"/>
        <w:contextualSpacing/>
        <w:rPr>
          <w:rFonts w:ascii="Calibri" w:hAnsi="Calibri" w:cs="Calibri"/>
          <w:sz w:val="22"/>
        </w:rPr>
      </w:pPr>
    </w:p>
    <w:p w14:paraId="636B15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E32D4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https://lists.apache.org/thread/zzcxzvqfdqn515zfs3dxb7n8gty589sq</w:t>
      </w:r>
    </w:p>
    <w:p w14:paraId="1F052C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https://security.gentoo.org/glsa/202305-37</w:t>
      </w:r>
    </w:p>
    <w:p w14:paraId="247FC2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45E69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(excluding) 9.0.68</w:t>
      </w:r>
    </w:p>
    <w:p w14:paraId="44F6F7F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1936C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CVE-2023-44487  suppress</w:t>
      </w:r>
    </w:p>
    <w:p w14:paraId="1FC236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78A791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IETF HTTP/2</w:t>
      </w:r>
    </w:p>
    <w:p w14:paraId="4F8050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HTTP/2 Rapid Reset Attack Vulnerability</w:t>
      </w:r>
    </w:p>
    <w:p w14:paraId="088B4C6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2023-10-10</w:t>
      </w:r>
    </w:p>
    <w:p w14:paraId="62FECA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Description: HTTP/2 contains a rapid reset vulnerability that allows for a distributed denial-of-service attack (DDoS).</w:t>
      </w:r>
    </w:p>
    <w:p w14:paraId="63B734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mitigations per vendor instructions or discontinue use of the product if mitigations are unavailable.</w:t>
      </w:r>
    </w:p>
    <w:p w14:paraId="065E44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2023-10-31</w:t>
      </w:r>
    </w:p>
    <w:p w14:paraId="696EAE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Notes: https://blog.cloudflare.com/technical-breakdown-http2-rapid-reset-ddos-attack/</w:t>
      </w:r>
    </w:p>
    <w:p w14:paraId="56220E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HTTP/2 protocol allows a denial of service (server resource consumption) because request cancellation can reset many streams quickly, as exploited in the wild in August through October 2023.</w:t>
      </w:r>
    </w:p>
    <w:p w14:paraId="738C69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CWE-400 Uncontrolled Resource Consumption</w:t>
      </w:r>
    </w:p>
    <w:p w14:paraId="6CAA152A" w14:textId="77777777" w:rsidR="00AC22DC" w:rsidRPr="00AC22DC" w:rsidRDefault="00AC22DC" w:rsidP="00AC22DC">
      <w:pPr>
        <w:suppressAutoHyphens/>
        <w:spacing w:after="0" w:line="240" w:lineRule="auto"/>
        <w:contextualSpacing/>
        <w:rPr>
          <w:rFonts w:ascii="Calibri" w:hAnsi="Calibri" w:cs="Calibri"/>
          <w:sz w:val="22"/>
        </w:rPr>
      </w:pPr>
    </w:p>
    <w:p w14:paraId="53FAE7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BA1C4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67F761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1875A7A2" w14:textId="77777777" w:rsidR="00AC22DC" w:rsidRPr="00AC22DC" w:rsidRDefault="00AC22DC" w:rsidP="00AC22DC">
      <w:pPr>
        <w:suppressAutoHyphens/>
        <w:spacing w:after="0" w:line="240" w:lineRule="auto"/>
        <w:contextualSpacing/>
        <w:rPr>
          <w:rFonts w:ascii="Calibri" w:hAnsi="Calibri" w:cs="Calibri"/>
          <w:sz w:val="22"/>
        </w:rPr>
      </w:pPr>
    </w:p>
    <w:p w14:paraId="74ACAB18"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1F2CAF3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FEDORA-2023-0259c3f26f</w:t>
      </w:r>
    </w:p>
    <w:p w14:paraId="104B397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FEDORA-2023-17efd3f2cd</w:t>
      </w:r>
    </w:p>
    <w:p w14:paraId="30E915B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FEDORA-2023-1caffb88af</w:t>
      </w:r>
    </w:p>
    <w:p w14:paraId="78F3459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FEDORA-2023-2a9214af5f</w:t>
      </w:r>
    </w:p>
    <w:p w14:paraId="27C123C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FEDORA-2023-3f70b8d406</w:t>
      </w:r>
    </w:p>
    <w:p w14:paraId="378610B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FEDORA-2023-492b7be466</w:t>
      </w:r>
    </w:p>
    <w:p w14:paraId="2D3BEF4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FEDORA-2023-4bf641255e</w:t>
      </w:r>
    </w:p>
    <w:p w14:paraId="6F577CD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FEDORA-2023-4d2fd884ea</w:t>
      </w:r>
    </w:p>
    <w:p w14:paraId="0A5D1C3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FEDORA-2023-54fadada12</w:t>
      </w:r>
    </w:p>
    <w:p w14:paraId="3110819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FEDORA-2023-5ff7bf1dd8</w:t>
      </w:r>
    </w:p>
    <w:p w14:paraId="6147366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FEDORA-2023-7934802344</w:t>
      </w:r>
    </w:p>
    <w:p w14:paraId="03FEACA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FEDORA-2023-7b52921cae</w:t>
      </w:r>
    </w:p>
    <w:p w14:paraId="5C32C5C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FEDORA-2023-822aab0a5a</w:t>
      </w:r>
    </w:p>
    <w:p w14:paraId="22DA633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FEDORA-2023-b2c50535cb</w:t>
      </w:r>
    </w:p>
    <w:p w14:paraId="2F1C515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FEDORA-2023-c0c6a91330</w:t>
      </w:r>
    </w:p>
    <w:p w14:paraId="6C68C70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FEDORA-2023-d5030c983c</w:t>
      </w:r>
    </w:p>
    <w:p w14:paraId="0AA8244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FEDORA-2023-dbe64661af</w:t>
      </w:r>
    </w:p>
    <w:p w14:paraId="6F8444E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FEDORA-2023-e9c04d81c1</w:t>
      </w:r>
    </w:p>
    <w:p w14:paraId="405449F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FEDORA-2023-ed2642fd58</w:t>
      </w:r>
    </w:p>
    <w:p w14:paraId="7CA5EF2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FEDORA-2023-f66fc0f62a</w:t>
      </w:r>
    </w:p>
    <w:p w14:paraId="04D593E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FEDORA-2023-fe53e13b5b</w:t>
      </w:r>
    </w:p>
    <w:p w14:paraId="1096BC0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CONFIRM - https://security.netapp.com/advisory/ntap-20231016-0001/</w:t>
      </w:r>
    </w:p>
    <w:p w14:paraId="01B87FF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DSA-5521</w:t>
      </w:r>
    </w:p>
    <w:p w14:paraId="1E10C56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DSA-5522</w:t>
      </w:r>
    </w:p>
    <w:p w14:paraId="047292A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DSA-5540</w:t>
      </w:r>
    </w:p>
    <w:p w14:paraId="3A71206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DSA-5549</w:t>
      </w:r>
    </w:p>
    <w:p w14:paraId="20F411E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https://access.redhat.com/security/cve/cve-2023-44487</w:t>
      </w:r>
    </w:p>
    <w:p w14:paraId="4E600E5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https://arstechnica.com/security/2023/10/how-ddosers-used-the-http-2-protocol-to-deliver-attacks-of-unprecedented-size/</w:t>
      </w:r>
    </w:p>
    <w:p w14:paraId="5612A1E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https://aws.amazon.com/security/security-bulletins/AWS-2023-011/</w:t>
      </w:r>
    </w:p>
    <w:p w14:paraId="23DAF32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https://blog.cloudflare.com/technical-breakdown-http2-rapid-reset-ddos-attack/</w:t>
      </w:r>
    </w:p>
    <w:p w14:paraId="21AE711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https://blog.cloudflare.com/zero-day-rapid-reset-http2-record-breaking-ddos-attack/</w:t>
      </w:r>
    </w:p>
    <w:p w14:paraId="3C353DF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https://blog.litespeedtech.com/2023/10/11/rapid-reset-http-2-vulnerablilty/</w:t>
      </w:r>
    </w:p>
    <w:p w14:paraId="619833C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https://blog.qualys.com/vulnerabilities-threat-research/2023/10/10/cve-2023-44487-http-2-rapid-reset-attack</w:t>
      </w:r>
    </w:p>
    <w:p w14:paraId="270758D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https://blog.vespa.ai/cve-2023-44487/</w:t>
      </w:r>
    </w:p>
    <w:p w14:paraId="5FE74FF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https://bugzilla.proxmox.com/show_bug.cgi?id=4988</w:t>
      </w:r>
    </w:p>
    <w:p w14:paraId="47F3DB9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https://bugzilla.redhat.com/show_bug.cgi?id=2242803</w:t>
      </w:r>
    </w:p>
    <w:p w14:paraId="713B614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https://bugzilla.suse.com/show_bug.cgi?id=1216123</w:t>
      </w:r>
    </w:p>
    <w:p w14:paraId="0E0EE61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https://cgit.freebsd.org/ports/commit/?id=c64c329c2c1752f46b73e3e6ce9f4329be6629f9</w:t>
      </w:r>
    </w:p>
    <w:p w14:paraId="6C9CB99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https://cloud.google.com/blog/products/identity-security/google-cloud-mitigated-largest-ddos-attack-peaking-above-398-million-rps/</w:t>
      </w:r>
    </w:p>
    <w:p w14:paraId="5387F40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https://cloud.google.com/blog/products/identity-security/how-it-works-the-novel-http2-rapid-reset-ddos-attack</w:t>
      </w:r>
    </w:p>
    <w:p w14:paraId="21A8757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https://community.traefik.io/t/is-traefik-vulnerable-to-cve-2023-44487/20125</w:t>
      </w:r>
    </w:p>
    <w:p w14:paraId="56AE814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https://discuss.hashicorp.com/t/hcsec-2023-32-vault-consul-and-boundary-affected-by-http-2-rapid-reset-denial-of-service-vulnerability-cve-2023-44487/59715</w:t>
      </w:r>
    </w:p>
    <w:p w14:paraId="7FA1C1E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https://edg.io/lp/blog/resets-leaks-ddos-and-the-tale-of-a-hidden-cve</w:t>
      </w:r>
    </w:p>
    <w:p w14:paraId="7B99921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https://forums.swift.org/t/swift-nio-http2-security-update-cve-2023-44487-http-2-dos/67764</w:t>
      </w:r>
    </w:p>
    <w:p w14:paraId="4D8652E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https://gist.github.com/adulau/7c2bfb8e9cdbe4b35a5e131c66a0c088</w:t>
      </w:r>
    </w:p>
    <w:p w14:paraId="3527139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https://github.com/Azure/AKS/issues/3947</w:t>
      </w:r>
    </w:p>
    <w:p w14:paraId="3727D0D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https://github.com/Kong/kong/discussions/11741</w:t>
      </w:r>
    </w:p>
    <w:p w14:paraId="0D829B8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https://github.com/advisories/GHSA-qppj-fm5r-hxr3</w:t>
      </w:r>
    </w:p>
    <w:p w14:paraId="6696177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https://github.com/advisories/GHSA-vx74-f528-fxqg</w:t>
      </w:r>
    </w:p>
    <w:p w14:paraId="270FD0C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https://github.com/advisories/GHSA-xpw8-rcwv-8f8p</w:t>
      </w:r>
    </w:p>
    <w:p w14:paraId="24C94F3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https://github.com/akka/akka-http/issues/4323</w:t>
      </w:r>
    </w:p>
    <w:p w14:paraId="59F1B50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https://github.com/alibaba/tengine/issues/1872</w:t>
      </w:r>
    </w:p>
    <w:p w14:paraId="28BB57B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https://github.com/apache/apisix/issues/10320</w:t>
      </w:r>
    </w:p>
    <w:p w14:paraId="361FDBF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https://github.com/apache/httpd-site/pull/10</w:t>
      </w:r>
    </w:p>
    <w:p w14:paraId="7F469B8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https://github.com/apache/httpd/blob/afcdbeebbff4b0c50ea26cdd16e178c0d1f24152/modules/http2/h2_mplx.c#L1101-L1113</w:t>
      </w:r>
    </w:p>
    <w:p w14:paraId="52CA3D9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https://github.com/apache/tomcat/tree/main/java/org/apache/coyote/http2</w:t>
      </w:r>
    </w:p>
    <w:p w14:paraId="33AAEF0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https://github.com/apache/trafficserver/pull/10564</w:t>
      </w:r>
    </w:p>
    <w:p w14:paraId="3FA0B97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https://github.com/arkrwn/PoC/tree/main/CVE-2023-44487</w:t>
      </w:r>
    </w:p>
    <w:p w14:paraId="13F7962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https://github.com/bcdannyboy/CVE-2023-44487</w:t>
      </w:r>
    </w:p>
    <w:p w14:paraId="1C47DEB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https://github.com/caddyserver/caddy/issues/5877</w:t>
      </w:r>
    </w:p>
    <w:p w14:paraId="0C37BAB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https://github.com/caddyserver/caddy/releases/tag/v2.7.5</w:t>
      </w:r>
    </w:p>
    <w:p w14:paraId="5102ED1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https://github.com/dotnet/announcements/issues/277</w:t>
      </w:r>
    </w:p>
    <w:p w14:paraId="784DCFA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https://github.com/dotnet/core/blob/e4613450ea0da7fd2fc6b61dfb2c1c1dec1ce9ec/release-notes/6.0/6.0.23/6.0.23.md?plain=1#L73</w:t>
      </w:r>
    </w:p>
    <w:p w14:paraId="5C2382F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https://github.com/eclipse/jetty.project/issues/10679</w:t>
      </w:r>
    </w:p>
    <w:p w14:paraId="59644D8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https://github.com/envoyproxy/envoy/pull/30055</w:t>
      </w:r>
    </w:p>
    <w:p w14:paraId="77FEB09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https://github.com/etcd-io/etcd/issues/16740</w:t>
      </w:r>
    </w:p>
    <w:p w14:paraId="00C9A9C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https://github.com/facebook/proxygen/pull/466</w:t>
      </w:r>
    </w:p>
    <w:p w14:paraId="5383538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https://github.com/golang/go/issues/63417</w:t>
      </w:r>
    </w:p>
    <w:p w14:paraId="7027E47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https://github.com/grpc/grpc-go/pull/6703</w:t>
      </w:r>
    </w:p>
    <w:p w14:paraId="4573A12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https://github.com/h2o/h2o/pull/3291</w:t>
      </w:r>
    </w:p>
    <w:p w14:paraId="7FFA812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https://github.com/h2o/h2o/security/advisories/GHSA-2m7v-gc89-fjqf</w:t>
      </w:r>
    </w:p>
    <w:p w14:paraId="4838A3A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https://github.com/haproxy/haproxy/issues/2312</w:t>
      </w:r>
    </w:p>
    <w:p w14:paraId="3FEB47C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https://github.com/icing/mod_h2/blob/0a864782af0a942aa2ad4ed960a6b32cd35bcf0a/mod_http2/README.md?plain=1#L239-L244</w:t>
      </w:r>
    </w:p>
    <w:p w14:paraId="402CD49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https://github.com/junkurihara/rust-rpxy/issues/97</w:t>
      </w:r>
    </w:p>
    <w:p w14:paraId="12E55D8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https://github.com/kazu-yamamoto/http2/commit/f61d41a502bd0f60eb24e1ce14edc7b6df6722a1</w:t>
      </w:r>
    </w:p>
    <w:p w14:paraId="044203B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https://github.com/kazu-yamamoto/http2/issues/93</w:t>
      </w:r>
    </w:p>
    <w:p w14:paraId="7395977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https://github.com/kubernetes/kubernetes/pull/121120</w:t>
      </w:r>
    </w:p>
    <w:p w14:paraId="4CE0801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https://github.com/line/armeria/pull/5232</w:t>
      </w:r>
    </w:p>
    <w:p w14:paraId="5B9F578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https://github.com/linkerd/website/pull/1695/commits/4b9c6836471bc8270ab48aae6fd2181bc73fd632</w:t>
      </w:r>
    </w:p>
    <w:p w14:paraId="0AEEFB4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https://github.com/micrictor/http2-rst-stream</w:t>
      </w:r>
    </w:p>
    <w:p w14:paraId="0D2B26C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https://github.com/microsoft/CBL-Mariner/pull/6381</w:t>
      </w:r>
    </w:p>
    <w:p w14:paraId="4B7B01B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https://github.com/netty/netty/commit/58f75f665aa81a8cbcf6ffa74820042a285c5e61</w:t>
      </w:r>
    </w:p>
    <w:p w14:paraId="48FDEBD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https://github.com/nghttp2/nghttp2/pull/1961</w:t>
      </w:r>
    </w:p>
    <w:p w14:paraId="504DD54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https://github.com/nghttp2/nghttp2/releases/tag/v1.57.0</w:t>
      </w:r>
    </w:p>
    <w:p w14:paraId="54FBB86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https://github.com/ninenines/cowboy/issues/1615</w:t>
      </w:r>
    </w:p>
    <w:p w14:paraId="57DEC07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https://github.com/nodejs/node/pull/50121</w:t>
      </w:r>
    </w:p>
    <w:p w14:paraId="178AFFD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https://github.com/openresty/openresty/issues/930</w:t>
      </w:r>
    </w:p>
    <w:p w14:paraId="4A855D5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https://github.com/opensearch-project/data-prepper/issues/3474</w:t>
      </w:r>
    </w:p>
    <w:p w14:paraId="795B30C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https://github.com/oqtane/oqtane.framework/discussions/3367</w:t>
      </w:r>
    </w:p>
    <w:p w14:paraId="3A6ABEB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https://github.com/projectcontour/contour/pull/5826</w:t>
      </w:r>
    </w:p>
    <w:p w14:paraId="2C22974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https://github.com/tempesta-tech/tempesta/issues/1986</w:t>
      </w:r>
    </w:p>
    <w:p w14:paraId="4612EFE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https://github.com/varnishcache/varnish-cache/issues/3996</w:t>
      </w:r>
    </w:p>
    <w:p w14:paraId="5F8AAB6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https://groups.google.com/g/golang-announce/c/iNNxDTCjZvo</w:t>
      </w:r>
    </w:p>
    <w:p w14:paraId="65DEDF5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https://istio.io/latest/news/security/istio-security-2023-004/</w:t>
      </w:r>
    </w:p>
    <w:p w14:paraId="322A102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https://linkerd.io/2023/10/12/linkerd-cve-2023-44487/</w:t>
      </w:r>
    </w:p>
    <w:p w14:paraId="12BA66F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https://lists.apache.org/thread/5py8h42mxfsn8l1wy6o41xwhsjlsd87q</w:t>
      </w:r>
    </w:p>
    <w:p w14:paraId="140CA71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https://lists.w3.org/Archives/Public/ietf-http-wg/2023OctDec/0025.html</w:t>
      </w:r>
    </w:p>
    <w:p w14:paraId="4472C7E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https://mailman.nginx.org/pipermail/nginx-devel/2023-October/S36Q5HBXR7CAIMPLLPRSSSYR4PCMWILK.html</w:t>
      </w:r>
    </w:p>
    <w:p w14:paraId="026C3C7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https://martinthomson.github.io/h2-stream-limits/draft-thomson-httpbis-h2-stream-limits.html</w:t>
      </w:r>
    </w:p>
    <w:p w14:paraId="0D578C2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https://msrc.microsoft.com/blog/2023/10/microsoft-response-to-distributed-denial-of-service-ddos-attacks-against-http/2/</w:t>
      </w:r>
    </w:p>
    <w:p w14:paraId="72A76FA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https://msrc.microsoft.com/update-guide/vulnerability/CVE-2023-44487</w:t>
      </w:r>
    </w:p>
    <w:p w14:paraId="1C7279A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https://my.f5.com/manage/s/article/K000137106</w:t>
      </w:r>
    </w:p>
    <w:p w14:paraId="6EB2B8B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https://netty.io/news/2023/10/10/4-1-100-Final.html</w:t>
      </w:r>
    </w:p>
    <w:p w14:paraId="596425C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https://news.ycombinator.com/item?id=37830987</w:t>
      </w:r>
    </w:p>
    <w:p w14:paraId="720A4E9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https://news.ycombinator.com/item?id=37830998</w:t>
      </w:r>
    </w:p>
    <w:p w14:paraId="10759DA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https://news.ycombinator.com/item?id=37831062</w:t>
      </w:r>
    </w:p>
    <w:p w14:paraId="0B2E868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https://news.ycombinator.com/item?id=37837043</w:t>
      </w:r>
    </w:p>
    <w:p w14:paraId="12ECE2D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https://openssf.org/blog/2023/10/10/http-2-rapid-reset-vulnerability-highlights-need-for-rapid-response/</w:t>
      </w:r>
    </w:p>
    <w:p w14:paraId="24C6D8C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https://seanmonstar.com/post/730794151136935936/hyper-http2-rapid-reset-unaffected</w:t>
      </w:r>
    </w:p>
    <w:p w14:paraId="7B77042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https://security.paloaltonetworks.com/CVE-2023-44487</w:t>
      </w:r>
    </w:p>
    <w:p w14:paraId="1FE6953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https://tomcat.apache.org/security-10.html#Fixed_in_Apache_Tomcat_10.1.14</w:t>
      </w:r>
    </w:p>
    <w:p w14:paraId="6BF8665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https://ubuntu.com/security/CVE-2023-44487</w:t>
      </w:r>
    </w:p>
    <w:p w14:paraId="337A998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https://www.bleepingcomputer.com/news/security/new-http-2-rapid-reset-zero-day-attack-breaks-ddos-records/</w:t>
      </w:r>
    </w:p>
    <w:p w14:paraId="0161ABF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https://www.cisa.gov/news-events/alerts/2023/10/10/http2-rapid-reset-vulnerability-cve-2023-44487</w:t>
      </w:r>
    </w:p>
    <w:p w14:paraId="1B0DD76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https://www.darkreading.com/cloud/internet-wide-zero-day-bug-fuels-largest-ever-ddos-event</w:t>
      </w:r>
    </w:p>
    <w:p w14:paraId="7D0C58C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https://www.haproxy.com/blog/haproxy-is-not-affected-by-the-http-2-rapid-reset-attack-cve-2023-44487</w:t>
      </w:r>
    </w:p>
    <w:p w14:paraId="5DB622D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https://www.netlify.com/blog/netlify-successfully-mitigates-cve-2023-44487/</w:t>
      </w:r>
    </w:p>
    <w:p w14:paraId="2F638D3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https://www.nginx.com/blog/http-2-rapid-reset-attack-impacting-f5-nginx-products/</w:t>
      </w:r>
    </w:p>
    <w:p w14:paraId="192D3B2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https://www.openwall.com/lists/oss-security/2023/10/10/6</w:t>
      </w:r>
    </w:p>
    <w:p w14:paraId="77439F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https://www.phoronix.com/news/HTTP2-Rapid-Reset-Attack</w:t>
      </w:r>
    </w:p>
    <w:p w14:paraId="784481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https://www.theregister.com/2023/10/10/http2_rapid_reset_zeroday/</w:t>
      </w:r>
    </w:p>
    <w:p w14:paraId="772355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20231013 [SECURITY] [DLA 3617-1] tomcat9 security update</w:t>
      </w:r>
    </w:p>
    <w:p w14:paraId="2184A6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20231016 [SECURITY] [DLA 3617-2] tomcat9 regression update</w:t>
      </w:r>
    </w:p>
    <w:p w14:paraId="78F757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20231016 [SECURITY] [DLA 3621-1] nghttp2 security update</w:t>
      </w:r>
    </w:p>
    <w:p w14:paraId="43E0E9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20231030 [SECURITY] [DLA 3641-1] jetty9 security update</w:t>
      </w:r>
    </w:p>
    <w:p w14:paraId="267920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20231031 [SECURITY] [DLA 3638-1] h2o security update</w:t>
      </w:r>
    </w:p>
    <w:p w14:paraId="0FD144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20231105 [SECURITY] [DLA 3645-1] </w:t>
      </w:r>
      <w:proofErr w:type="spellStart"/>
      <w:r w:rsidRPr="00AC22DC">
        <w:rPr>
          <w:rFonts w:ascii="Calibri" w:hAnsi="Calibri" w:cs="Calibri"/>
          <w:sz w:val="22"/>
        </w:rPr>
        <w:t>trafficserver</w:t>
      </w:r>
      <w:proofErr w:type="spellEnd"/>
      <w:r w:rsidRPr="00AC22DC">
        <w:rPr>
          <w:rFonts w:ascii="Calibri" w:hAnsi="Calibri" w:cs="Calibri"/>
          <w:sz w:val="22"/>
        </w:rPr>
        <w:t xml:space="preserve"> security update</w:t>
      </w:r>
    </w:p>
    <w:p w14:paraId="6A3393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20231013 Re: CVE-2023-44487: HTTP/2 Rapid Reset attack against many implementations</w:t>
      </w:r>
    </w:p>
    <w:p w14:paraId="57BCEF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20231013 Re: CVE-2023-44487: HTTP/2 Rapid Reset attack against many implementations</w:t>
      </w:r>
    </w:p>
    <w:p w14:paraId="064306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20231018 Re: CVE-2023-44487: HTTP/2 Rapid Reset attack against many implementations</w:t>
      </w:r>
    </w:p>
    <w:p w14:paraId="5469C41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20231018 Vulnerability in Jenkins</w:t>
      </w:r>
    </w:p>
    <w:p w14:paraId="78946E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20231019 CVE-2023-45802: Apache HTTP Server: HTTP/2 stream memory not reclaimed right away on RST</w:t>
      </w:r>
    </w:p>
    <w:p w14:paraId="715AAE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20231020 Re: CVE-2023-44487: HTTP/2 Rapid Reset attack against many implementations</w:t>
      </w:r>
    </w:p>
    <w:p w14:paraId="3EE9AC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57E3C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9.0.80</w:t>
      </w:r>
    </w:p>
    <w:p w14:paraId="76DFBB9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02B91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CVE-2020-9484  suppress</w:t>
      </w:r>
    </w:p>
    <w:p w14:paraId="2277D8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AC22DC">
        <w:rPr>
          <w:rFonts w:ascii="Calibri" w:hAnsi="Calibri" w:cs="Calibri"/>
          <w:sz w:val="22"/>
        </w:rPr>
        <w:t>PersistenceManager</w:t>
      </w:r>
      <w:proofErr w:type="spellEnd"/>
      <w:r w:rsidRPr="00AC22DC">
        <w:rPr>
          <w:rFonts w:ascii="Calibri" w:hAnsi="Calibri" w:cs="Calibri"/>
          <w:sz w:val="22"/>
        </w:rPr>
        <w:t xml:space="preserve"> with a </w:t>
      </w:r>
      <w:proofErr w:type="spellStart"/>
      <w:r w:rsidRPr="00AC22DC">
        <w:rPr>
          <w:rFonts w:ascii="Calibri" w:hAnsi="Calibri" w:cs="Calibri"/>
          <w:sz w:val="22"/>
        </w:rPr>
        <w:t>FileStore</w:t>
      </w:r>
      <w:proofErr w:type="spellEnd"/>
      <w:r w:rsidRPr="00AC22DC">
        <w:rPr>
          <w:rFonts w:ascii="Calibri" w:hAnsi="Calibri" w:cs="Calibri"/>
          <w:sz w:val="22"/>
        </w:rPr>
        <w:t xml:space="preserve">; and c) the </w:t>
      </w:r>
      <w:proofErr w:type="spellStart"/>
      <w:r w:rsidRPr="00AC22DC">
        <w:rPr>
          <w:rFonts w:ascii="Calibri" w:hAnsi="Calibri" w:cs="Calibri"/>
          <w:sz w:val="22"/>
        </w:rPr>
        <w:t>PersistenceManager</w:t>
      </w:r>
      <w:proofErr w:type="spellEnd"/>
      <w:r w:rsidRPr="00AC22DC">
        <w:rPr>
          <w:rFonts w:ascii="Calibri" w:hAnsi="Calibri" w:cs="Calibri"/>
          <w:sz w:val="22"/>
        </w:rPr>
        <w:t xml:space="preserve"> is configured with </w:t>
      </w:r>
      <w:proofErr w:type="spellStart"/>
      <w:r w:rsidRPr="00AC22DC">
        <w:rPr>
          <w:rFonts w:ascii="Calibri" w:hAnsi="Calibri" w:cs="Calibri"/>
          <w:sz w:val="22"/>
        </w:rPr>
        <w:t>sessionAttributeValueClassNameFilter</w:t>
      </w:r>
      <w:proofErr w:type="spellEnd"/>
      <w:r w:rsidRPr="00AC22DC">
        <w:rPr>
          <w:rFonts w:ascii="Calibri" w:hAnsi="Calibri" w:cs="Calibri"/>
          <w:sz w:val="22"/>
        </w:rPr>
        <w:t xml:space="preserve">="null" (the default unless a </w:t>
      </w:r>
      <w:proofErr w:type="spellStart"/>
      <w:r w:rsidRPr="00AC22DC">
        <w:rPr>
          <w:rFonts w:ascii="Calibri" w:hAnsi="Calibri" w:cs="Calibri"/>
          <w:sz w:val="22"/>
        </w:rPr>
        <w:t>SecurityManager</w:t>
      </w:r>
      <w:proofErr w:type="spellEnd"/>
      <w:r w:rsidRPr="00AC22DC">
        <w:rPr>
          <w:rFonts w:ascii="Calibri" w:hAnsi="Calibri" w:cs="Calibri"/>
          <w:sz w:val="22"/>
        </w:rPr>
        <w:t xml:space="preserve"> is used) or a sufficiently lax filter to allow the attacker provided object to be deserialized; and d) the attacker knows the relative file path from the storage location used by </w:t>
      </w:r>
      <w:proofErr w:type="spellStart"/>
      <w:r w:rsidRPr="00AC22DC">
        <w:rPr>
          <w:rFonts w:ascii="Calibri" w:hAnsi="Calibri" w:cs="Calibri"/>
          <w:sz w:val="22"/>
        </w:rPr>
        <w:t>FileStore</w:t>
      </w:r>
      <w:proofErr w:type="spellEnd"/>
      <w:r w:rsidRPr="00AC22DC">
        <w:rPr>
          <w:rFonts w:ascii="Calibri" w:hAnsi="Calibri" w:cs="Calibri"/>
          <w:sz w:val="22"/>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ABF13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3F4AAB2C" w14:textId="77777777" w:rsidR="00AC22DC" w:rsidRPr="00AC22DC" w:rsidRDefault="00AC22DC" w:rsidP="00AC22DC">
      <w:pPr>
        <w:suppressAutoHyphens/>
        <w:spacing w:after="0" w:line="240" w:lineRule="auto"/>
        <w:contextualSpacing/>
        <w:rPr>
          <w:rFonts w:ascii="Calibri" w:hAnsi="Calibri" w:cs="Calibri"/>
          <w:sz w:val="22"/>
        </w:rPr>
      </w:pPr>
    </w:p>
    <w:p w14:paraId="2E957B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37AE85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(4.4)</w:t>
      </w:r>
    </w:p>
    <w:p w14:paraId="3D3826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/AV:L/AC:M/</w:t>
      </w:r>
      <w:proofErr w:type="spellStart"/>
      <w:r w:rsidRPr="00AC22DC">
        <w:rPr>
          <w:rFonts w:ascii="Calibri" w:hAnsi="Calibri" w:cs="Calibri"/>
          <w:sz w:val="22"/>
        </w:rPr>
        <w:t>Au:N</w:t>
      </w:r>
      <w:proofErr w:type="spellEnd"/>
      <w:r w:rsidRPr="00AC22DC">
        <w:rPr>
          <w:rFonts w:ascii="Calibri" w:hAnsi="Calibri" w:cs="Calibri"/>
          <w:sz w:val="22"/>
        </w:rPr>
        <w:t>/C:P/I:P/A:P</w:t>
      </w:r>
    </w:p>
    <w:p w14:paraId="2E319D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084AB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(7.0)</w:t>
      </w:r>
    </w:p>
    <w:p w14:paraId="3CBF80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CVSS:3.1/AV:L/AC:H/PR:L/UI:N/S:U/C:H/I:H/A:H</w:t>
      </w:r>
    </w:p>
    <w:p w14:paraId="199EB0D5" w14:textId="77777777" w:rsidR="00AC22DC" w:rsidRPr="00AC22DC" w:rsidRDefault="00AC22DC" w:rsidP="00AC22DC">
      <w:pPr>
        <w:suppressAutoHyphens/>
        <w:spacing w:after="0" w:line="240" w:lineRule="auto"/>
        <w:contextualSpacing/>
        <w:rPr>
          <w:rFonts w:ascii="Calibri" w:hAnsi="Calibri" w:cs="Calibri"/>
          <w:sz w:val="22"/>
        </w:rPr>
      </w:pPr>
    </w:p>
    <w:p w14:paraId="77F2A8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33C0C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FEDORA-2020-ce396e7d5c</w:t>
      </w:r>
    </w:p>
    <w:p w14:paraId="21C1B0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FEDORA-2020-d9169235a8</w:t>
      </w:r>
    </w:p>
    <w:p w14:paraId="1E97A3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20210301 [SECURITY] CVE-2021-25329 Apache Tomcat Incomplete fix for CVE-2020-9484 (RCE via session persistence)</w:t>
      </w:r>
    </w:p>
    <w:p w14:paraId="3A6347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[tomcat-announce] 20210301 [SECURITY] CVE-2021-25329 Apache Tomcat Incomplete fix for CVE-2020-9484 (RCE via session persistence)</w:t>
      </w:r>
    </w:p>
    <w:p w14:paraId="0DAF91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20200527 Re: [SECURITY] CVE-2020-9484 Apache Tomcat Remote Code Execution via session persistence</w:t>
      </w:r>
    </w:p>
    <w:p w14:paraId="237FCF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20200625 </w:t>
      </w:r>
      <w:proofErr w:type="spellStart"/>
      <w:r w:rsidRPr="00AC22DC">
        <w:rPr>
          <w:rFonts w:ascii="Calibri" w:hAnsi="Calibri" w:cs="Calibri"/>
          <w:sz w:val="22"/>
        </w:rPr>
        <w:t>svn</w:t>
      </w:r>
      <w:proofErr w:type="spellEnd"/>
      <w:r w:rsidRPr="00AC22DC">
        <w:rPr>
          <w:rFonts w:ascii="Calibri" w:hAnsi="Calibri" w:cs="Calibri"/>
          <w:sz w:val="22"/>
        </w:rPr>
        <w:t xml:space="preserve"> commit: r1879208 - in /tomcat/site/trunk: docs/security-10.html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79485DB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20210301 [SECURITY] CVE-2021-25329 Apache Tomcat Incomplete fix for CVE-2020-9484 (RCE via session persistence)</w:t>
      </w:r>
    </w:p>
    <w:p w14:paraId="6840AE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20210301 </w:t>
      </w:r>
      <w:proofErr w:type="spellStart"/>
      <w:r w:rsidRPr="00AC22DC">
        <w:rPr>
          <w:rFonts w:ascii="Calibri" w:hAnsi="Calibri" w:cs="Calibri"/>
          <w:sz w:val="22"/>
        </w:rPr>
        <w:t>svn</w:t>
      </w:r>
      <w:proofErr w:type="spellEnd"/>
      <w:r w:rsidRPr="00AC22DC">
        <w:rPr>
          <w:rFonts w:ascii="Calibri" w:hAnsi="Calibri" w:cs="Calibri"/>
          <w:sz w:val="22"/>
        </w:rPr>
        <w:t xml:space="preserve"> commit: r1887027 -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14833B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20210712 </w:t>
      </w:r>
      <w:proofErr w:type="spellStart"/>
      <w:r w:rsidRPr="00AC22DC">
        <w:rPr>
          <w:rFonts w:ascii="Calibri" w:hAnsi="Calibri" w:cs="Calibri"/>
          <w:sz w:val="22"/>
        </w:rPr>
        <w:t>svn</w:t>
      </w:r>
      <w:proofErr w:type="spellEnd"/>
      <w:r w:rsidRPr="00AC22DC">
        <w:rPr>
          <w:rFonts w:ascii="Calibri" w:hAnsi="Calibri" w:cs="Calibri"/>
          <w:sz w:val="22"/>
        </w:rPr>
        <w:t xml:space="preserve"> commit: r1891484 -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097E093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20200521 Re: [SECURITY] CVE-2020-9484 Apache Tomcat Remote Code Execution via session persistence</w:t>
      </w:r>
    </w:p>
    <w:p w14:paraId="433551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20200524 Re: [SECURITY] CVE-2020-9484 Apache Tomcat Remote Code Execution via session persistence</w:t>
      </w:r>
    </w:p>
    <w:p w14:paraId="6F970E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20210301 [SECURITY] CVE-2021-25329 Apache Tomcat Incomplete fix for CVE-2020-9484 (RCE via session persistence)</w:t>
      </w:r>
    </w:p>
    <w:p w14:paraId="111FE2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Re: What is "h2c"? What is CVE-2021-25329? Re: Most recent security-related update to 8.5</w:t>
      </w:r>
    </w:p>
    <w:p w14:paraId="0F2E33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What is "h2c"? What is CVE-2021-25329? Re: Most recent security-related update to 8.5</w:t>
      </w:r>
    </w:p>
    <w:p w14:paraId="7A7023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20210702 Re: CVE-2021-25329, was Re: Most recent security-related update to 8.5</w:t>
      </w:r>
    </w:p>
    <w:p w14:paraId="3B09AB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[Assigned] (TOMEE-2909) Impact of security vulnerability(CVE-2020-9484) on TOMEE plus (7.0.7)</w:t>
      </w:r>
    </w:p>
    <w:p w14:paraId="7CF9026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[Commented] (TOMEE-2909) Impact of security vulnerability(CVE-2020-9484) on TOMEE plus (7.0.7)</w:t>
      </w:r>
    </w:p>
    <w:p w14:paraId="77DE7C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[Created] (TOMEE-2909) Impact of security vulnerability(CVE-2020-9484) on TOMEE plus (7.0.7)</w:t>
      </w:r>
    </w:p>
    <w:p w14:paraId="2D521B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[Updated] (TOMEE-2909) Impact of security vulnerability(CVE-2020-9484) on TOMEE plus (7.0.7)</w:t>
      </w:r>
    </w:p>
    <w:p w14:paraId="42069A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20210522 [</w:t>
      </w:r>
      <w:proofErr w:type="spellStart"/>
      <w:r w:rsidRPr="00AC22DC">
        <w:rPr>
          <w:rFonts w:ascii="Calibri" w:hAnsi="Calibri" w:cs="Calibri"/>
          <w:sz w:val="22"/>
        </w:rPr>
        <w:t>jira</w:t>
      </w:r>
      <w:proofErr w:type="spellEnd"/>
      <w:r w:rsidRPr="00AC22DC">
        <w:rPr>
          <w:rFonts w:ascii="Calibri" w:hAnsi="Calibri" w:cs="Calibri"/>
          <w:sz w:val="22"/>
        </w:rPr>
        <w:t>] [Closed] (TOMEE-2909) Impact of security vulnerability(CVE-2020-9484) on TOMEE plus (7.0.7)</w:t>
      </w:r>
    </w:p>
    <w:p w14:paraId="127287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https://kc.mcafee.com/corporate/index?page=content&amp;id=SB10332</w:t>
      </w:r>
    </w:p>
    <w:p w14:paraId="4EB23C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https://security.netapp.com/advisory/ntap-20200528-0005/</w:t>
      </w:r>
    </w:p>
    <w:p w14:paraId="26D385F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1BC6905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xml:space="preserve">FULLDISC - 20200602 [CVE-2020-9484] Apache Tomcat RCE via </w:t>
      </w:r>
      <w:proofErr w:type="spellStart"/>
      <w:r w:rsidRPr="00AC22DC">
        <w:rPr>
          <w:rFonts w:ascii="Calibri" w:hAnsi="Calibri" w:cs="Calibri"/>
          <w:sz w:val="22"/>
          <w:lang w:val="es-ES"/>
        </w:rPr>
        <w:t>PersistentManager</w:t>
      </w:r>
      <w:proofErr w:type="spellEnd"/>
    </w:p>
    <w:p w14:paraId="2B9B79D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GLSA-202006-21</w:t>
      </w:r>
    </w:p>
    <w:p w14:paraId="069E4E6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http://packetstormsecurity.com/files/157924/Apache-Tomcat-CVE-2020-9484-Proof-Of-Concept.html</w:t>
      </w:r>
    </w:p>
    <w:p w14:paraId="0233883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https://lists.apache.org/thread.html/r77eae567ed829da9012cadb29af17f2df8fa23bf66faf88229857bb1%40%3Cannounce.tomcat.apache.org%3E</w:t>
      </w:r>
    </w:p>
    <w:p w14:paraId="0DFD469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48894FC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56C6054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05C5E81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https://www.oracle.com/security-alerts/cpujul2020.html</w:t>
      </w:r>
    </w:p>
    <w:p w14:paraId="146565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10FA042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627DF4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20200523 [SECURITY] [DLA 2217-1] tomcat7 security update</w:t>
      </w:r>
    </w:p>
    <w:p w14:paraId="1507A2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20200528 [SECURITY] [DLA 2209-1] tomcat8 security update</w:t>
      </w:r>
    </w:p>
    <w:p w14:paraId="60F7F9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20200712 [SECURITY] [DLA 2279-1] tomcat8 security update</w:t>
      </w:r>
    </w:p>
    <w:p w14:paraId="242692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20210301 CVE-2021-25329: Apache Tomcat Incomplete fix for CVE-2020-9484</w:t>
      </w:r>
    </w:p>
    <w:p w14:paraId="76CB013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64FA4A4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70FFB77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openSUSE-SU-2020:0711</w:t>
      </w:r>
    </w:p>
    <w:p w14:paraId="1D2F3DB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UBUNTU - USN-4448-1</w:t>
      </w:r>
    </w:p>
    <w:p w14:paraId="38600A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578262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0098B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(excluding) 9.0.43</w:t>
      </w:r>
    </w:p>
    <w:p w14:paraId="49419C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517533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CVE-2021-25329  suppress</w:t>
      </w:r>
    </w:p>
    <w:p w14:paraId="1ADFC2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1524C7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3F03F58B" w14:textId="77777777" w:rsidR="00AC22DC" w:rsidRPr="00AC22DC" w:rsidRDefault="00AC22DC" w:rsidP="00AC22DC">
      <w:pPr>
        <w:suppressAutoHyphens/>
        <w:spacing w:after="0" w:line="240" w:lineRule="auto"/>
        <w:contextualSpacing/>
        <w:rPr>
          <w:rFonts w:ascii="Calibri" w:hAnsi="Calibri" w:cs="Calibri"/>
          <w:sz w:val="22"/>
        </w:rPr>
      </w:pPr>
    </w:p>
    <w:p w14:paraId="15EFB7E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86DF9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(4.4)</w:t>
      </w:r>
    </w:p>
    <w:p w14:paraId="1DFCDC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/AV:L/AC:M/</w:t>
      </w:r>
      <w:proofErr w:type="spellStart"/>
      <w:r w:rsidRPr="00AC22DC">
        <w:rPr>
          <w:rFonts w:ascii="Calibri" w:hAnsi="Calibri" w:cs="Calibri"/>
          <w:sz w:val="22"/>
        </w:rPr>
        <w:t>Au:N</w:t>
      </w:r>
      <w:proofErr w:type="spellEnd"/>
      <w:r w:rsidRPr="00AC22DC">
        <w:rPr>
          <w:rFonts w:ascii="Calibri" w:hAnsi="Calibri" w:cs="Calibri"/>
          <w:sz w:val="22"/>
        </w:rPr>
        <w:t>/C:P/I:P/A:P</w:t>
      </w:r>
    </w:p>
    <w:p w14:paraId="08B48F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1EDF5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(7.0)</w:t>
      </w:r>
    </w:p>
    <w:p w14:paraId="71023AF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CVSS:3.1/AV:L/AC:H/PR:L/UI:N/S:U/C:H/I:H/A:H</w:t>
      </w:r>
    </w:p>
    <w:p w14:paraId="7D9C9940" w14:textId="77777777" w:rsidR="00AC22DC" w:rsidRPr="00AC22DC" w:rsidRDefault="00AC22DC" w:rsidP="00AC22DC">
      <w:pPr>
        <w:suppressAutoHyphens/>
        <w:spacing w:after="0" w:line="240" w:lineRule="auto"/>
        <w:contextualSpacing/>
        <w:rPr>
          <w:rFonts w:ascii="Calibri" w:hAnsi="Calibri" w:cs="Calibri"/>
          <w:sz w:val="22"/>
        </w:rPr>
      </w:pPr>
    </w:p>
    <w:p w14:paraId="7BB01A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DFFCE6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20210301 [SECURITY] CVE-2021-25329 Apache Tomcat Incomplete fix for CVE-2020-9484 (RCE via session persistence)</w:t>
      </w:r>
    </w:p>
    <w:p w14:paraId="499E59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20210301 [SECURITY] CVE-2021-25329 Apache Tomcat Incomplete fix for CVE-2020-9484 (RCE via session persistence)</w:t>
      </w:r>
    </w:p>
    <w:p w14:paraId="5AE413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20210301 </w:t>
      </w:r>
      <w:proofErr w:type="spellStart"/>
      <w:r w:rsidRPr="00AC22DC">
        <w:rPr>
          <w:rFonts w:ascii="Calibri" w:hAnsi="Calibri" w:cs="Calibri"/>
          <w:sz w:val="22"/>
        </w:rPr>
        <w:t>svn</w:t>
      </w:r>
      <w:proofErr w:type="spellEnd"/>
      <w:r w:rsidRPr="00AC22DC">
        <w:rPr>
          <w:rFonts w:ascii="Calibri" w:hAnsi="Calibri" w:cs="Calibri"/>
          <w:sz w:val="22"/>
        </w:rPr>
        <w:t xml:space="preserve"> commit: r1887027 -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7AD774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20210301 [SECURITY] CVE-2021-25329 Apache Tomcat Incomplete fix for CVE-2020-9484 (RCE via session persistence)</w:t>
      </w:r>
    </w:p>
    <w:p w14:paraId="3699C6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Re: What is "h2c"? What is CVE-2021-25329? Re: Most recent security-related update to 8.5</w:t>
      </w:r>
    </w:p>
    <w:p w14:paraId="444F95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What is "h2c"? What is CVE-2021-25329? Re: Most recent security-related update to 8.5</w:t>
      </w:r>
    </w:p>
    <w:p w14:paraId="3C2338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20210702 Re: CVE-2021-25329, was Re: Most recent security-related update to 8.5</w:t>
      </w:r>
    </w:p>
    <w:p w14:paraId="2E2D2E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20210702 Re: What is "h2c"? What is CVE-2021-25329? Re: Most recent security-related update to 8.5</w:t>
      </w:r>
    </w:p>
    <w:p w14:paraId="1650FB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3BDA47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https://security.netapp.com/advisory/ntap-20210409-0002/</w:t>
      </w:r>
    </w:p>
    <w:p w14:paraId="3FEBCA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DSA-4891</w:t>
      </w:r>
    </w:p>
    <w:p w14:paraId="53CCF3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GENTOO - GLSA-202208-34</w:t>
      </w:r>
    </w:p>
    <w:p w14:paraId="78ADE1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41AB5D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6625C1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20210316 [SECURITY] [DLA 2596-1] tomcat8 security update</w:t>
      </w:r>
    </w:p>
    <w:p w14:paraId="5173EC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20210301 CVE-2021-25329: Apache Tomcat Incomplete fix for CVE-2020-9484</w:t>
      </w:r>
    </w:p>
    <w:p w14:paraId="674D56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D0383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AE5AA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9.0.41</w:t>
      </w:r>
    </w:p>
    <w:p w14:paraId="47BD1B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CD57B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CVE-2021-30640  suppress</w:t>
      </w:r>
    </w:p>
    <w:p w14:paraId="64E19B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vulnerability in the JNDI Realm of Apache Tomcat allows an attacker to authenticate using variations of a valid </w:t>
      </w:r>
      <w:proofErr w:type="gramStart"/>
      <w:r w:rsidRPr="00AC22DC">
        <w:rPr>
          <w:rFonts w:ascii="Calibri" w:hAnsi="Calibri" w:cs="Calibri"/>
          <w:sz w:val="22"/>
        </w:rPr>
        <w:t>user name</w:t>
      </w:r>
      <w:proofErr w:type="gramEnd"/>
      <w:r w:rsidRPr="00AC22DC">
        <w:rPr>
          <w:rFonts w:ascii="Calibri" w:hAnsi="Calibri" w:cs="Calibri"/>
          <w:sz w:val="22"/>
        </w:rPr>
        <w:t xml:space="preserve"> and/or to bypass some of the protection provided by the </w:t>
      </w:r>
      <w:proofErr w:type="spellStart"/>
      <w:r w:rsidRPr="00AC22DC">
        <w:rPr>
          <w:rFonts w:ascii="Calibri" w:hAnsi="Calibri" w:cs="Calibri"/>
          <w:sz w:val="22"/>
        </w:rPr>
        <w:t>LockOut</w:t>
      </w:r>
      <w:proofErr w:type="spellEnd"/>
      <w:r w:rsidRPr="00AC22DC">
        <w:rPr>
          <w:rFonts w:ascii="Calibri" w:hAnsi="Calibri" w:cs="Calibri"/>
          <w:sz w:val="22"/>
        </w:rPr>
        <w:t xml:space="preserve"> Realm. This issue affects Apache Tomcat 10.0.0-M1 to 10.0.5; 9.0.0.M1 to 9.0.45; 8.5.0 to 8.5.65.</w:t>
      </w:r>
    </w:p>
    <w:p w14:paraId="3E1A10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CWE-116 Improper Encoding or Escaping of Output</w:t>
      </w:r>
    </w:p>
    <w:p w14:paraId="08EB438D" w14:textId="77777777" w:rsidR="00AC22DC" w:rsidRPr="00AC22DC" w:rsidRDefault="00AC22DC" w:rsidP="00AC22DC">
      <w:pPr>
        <w:suppressAutoHyphens/>
        <w:spacing w:after="0" w:line="240" w:lineRule="auto"/>
        <w:contextualSpacing/>
        <w:rPr>
          <w:rFonts w:ascii="Calibri" w:hAnsi="Calibri" w:cs="Calibri"/>
          <w:sz w:val="22"/>
        </w:rPr>
      </w:pPr>
    </w:p>
    <w:p w14:paraId="448B2A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9E486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(5.8)</w:t>
      </w:r>
    </w:p>
    <w:p w14:paraId="3EF691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/C:P/I:P/A:N</w:t>
      </w:r>
    </w:p>
    <w:p w14:paraId="14344A7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518DC3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15C429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CVSS:3.1/AV:N/AC:H/PR:N/UI:N/S:U/C:L/I:H/A:N</w:t>
      </w:r>
    </w:p>
    <w:p w14:paraId="217539F3" w14:textId="77777777" w:rsidR="00AC22DC" w:rsidRPr="00AC22DC" w:rsidRDefault="00AC22DC" w:rsidP="00AC22DC">
      <w:pPr>
        <w:suppressAutoHyphens/>
        <w:spacing w:after="0" w:line="240" w:lineRule="auto"/>
        <w:contextualSpacing/>
        <w:rPr>
          <w:rFonts w:ascii="Calibri" w:hAnsi="Calibri" w:cs="Calibri"/>
          <w:sz w:val="22"/>
        </w:rPr>
      </w:pPr>
    </w:p>
    <w:p w14:paraId="293CD77A"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1E231FA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CONFIRM - https://security.netapp.com/advisory/ntap-20210827-0007/</w:t>
      </w:r>
    </w:p>
    <w:p w14:paraId="4481928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DSA-4952</w:t>
      </w:r>
    </w:p>
    <w:p w14:paraId="39DEDE2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DSA-4986</w:t>
      </w:r>
    </w:p>
    <w:p w14:paraId="35FD058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GLSA-202208-34</w:t>
      </w:r>
    </w:p>
    <w:p w14:paraId="46C944C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https://lists.apache.org/thread.html/r59f9ef03929d32120f91f4ea7e6e79edd5688d75d0a9b65fd26d1fe8%40%3Cannounce.tomcat.apache.org%3E</w:t>
      </w:r>
    </w:p>
    <w:p w14:paraId="3260B6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435294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5213B5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20210805 [SECURITY] [DLA 2733-1] tomcat8 security update</w:t>
      </w:r>
    </w:p>
    <w:p w14:paraId="591626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1DDD6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6764F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(excluding) 9.0.46</w:t>
      </w:r>
    </w:p>
    <w:p w14:paraId="33CA7E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A5B16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CVE-2022-34305  suppress</w:t>
      </w:r>
    </w:p>
    <w:p w14:paraId="13763D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Apache Tomcat 10.1.0-M1 to 10.1.0-M16, 10.0.0-M1 to 10.0.22, 9.0.30 to 9.0.64 and 8.5.50 to 8.5.81 the Form authentication example in the </w:t>
      </w:r>
      <w:proofErr w:type="gramStart"/>
      <w:r w:rsidRPr="00AC22DC">
        <w:rPr>
          <w:rFonts w:ascii="Calibri" w:hAnsi="Calibri" w:cs="Calibri"/>
          <w:sz w:val="22"/>
        </w:rPr>
        <w:t>examples</w:t>
      </w:r>
      <w:proofErr w:type="gramEnd"/>
      <w:r w:rsidRPr="00AC22DC">
        <w:rPr>
          <w:rFonts w:ascii="Calibri" w:hAnsi="Calibri" w:cs="Calibri"/>
          <w:sz w:val="22"/>
        </w:rPr>
        <w:t xml:space="preserve"> web application displayed user provided data without filtering, exposing a XSS vulnerability.</w:t>
      </w:r>
    </w:p>
    <w:p w14:paraId="3A276B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CWE-79 Improper Neutralization of Input During Web Page Generation ('Cross-site Scripting')</w:t>
      </w:r>
    </w:p>
    <w:p w14:paraId="154AA30A" w14:textId="77777777" w:rsidR="00AC22DC" w:rsidRPr="00AC22DC" w:rsidRDefault="00AC22DC" w:rsidP="00AC22DC">
      <w:pPr>
        <w:suppressAutoHyphens/>
        <w:spacing w:after="0" w:line="240" w:lineRule="auto"/>
        <w:contextualSpacing/>
        <w:rPr>
          <w:rFonts w:ascii="Calibri" w:hAnsi="Calibri" w:cs="Calibri"/>
          <w:sz w:val="22"/>
        </w:rPr>
      </w:pPr>
    </w:p>
    <w:p w14:paraId="6B5D64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8F34E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292694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/C:N/I:P/A:N</w:t>
      </w:r>
    </w:p>
    <w:p w14:paraId="481C40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ED12F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(6.1)</w:t>
      </w:r>
    </w:p>
    <w:p w14:paraId="3A1BDF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CVSS:3.1/AV:N/AC:L/PR:N/UI:R/S:C/C:L/I:L/A:N</w:t>
      </w:r>
    </w:p>
    <w:p w14:paraId="5A54EA72" w14:textId="77777777" w:rsidR="00AC22DC" w:rsidRPr="00AC22DC" w:rsidRDefault="00AC22DC" w:rsidP="00AC22DC">
      <w:pPr>
        <w:suppressAutoHyphens/>
        <w:spacing w:after="0" w:line="240" w:lineRule="auto"/>
        <w:contextualSpacing/>
        <w:rPr>
          <w:rFonts w:ascii="Calibri" w:hAnsi="Calibri" w:cs="Calibri"/>
          <w:sz w:val="22"/>
        </w:rPr>
      </w:pPr>
    </w:p>
    <w:p w14:paraId="06B2F4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A53F6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2236EB6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https://security.netapp.com/advisory/ntap-20220729-0006/</w:t>
      </w:r>
    </w:p>
    <w:p w14:paraId="2FF292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GENTOO - GLSA-202208-34</w:t>
      </w:r>
    </w:p>
    <w:p w14:paraId="07DEE9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20220623 CVE-2022-34305: Apache Tomcat: XSS in examples web application</w:t>
      </w:r>
    </w:p>
    <w:p w14:paraId="0DBFC1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10692D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9.0.30; versions up to (including) 9.0.64</w:t>
      </w:r>
    </w:p>
    <w:p w14:paraId="2E13B8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59D24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CVE-2023-41080  suppress</w:t>
      </w:r>
    </w:p>
    <w:p w14:paraId="387B78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URL Redirection to Untrusted Site ('Open Redirect') vulnerability in FORM authentication feature Apache </w:t>
      </w:r>
      <w:proofErr w:type="spellStart"/>
      <w:r w:rsidRPr="00AC22DC">
        <w:rPr>
          <w:rFonts w:ascii="Calibri" w:hAnsi="Calibri" w:cs="Calibri"/>
          <w:sz w:val="22"/>
        </w:rPr>
        <w:t>Tomcat.This</w:t>
      </w:r>
      <w:proofErr w:type="spellEnd"/>
      <w:r w:rsidRPr="00AC22DC">
        <w:rPr>
          <w:rFonts w:ascii="Calibri" w:hAnsi="Calibri" w:cs="Calibri"/>
          <w:sz w:val="22"/>
        </w:rPr>
        <w:t xml:space="preserve"> issue affects Apache Tomcat: from 11.0.0-M1 through 11.0.0-M10, from 10.1.0-M1 through 10.0.12, from 9.0.0-M1 through 9.0.79 and from 8.5.0 through 8.5.92.</w:t>
      </w:r>
    </w:p>
    <w:p w14:paraId="73DA32BF" w14:textId="77777777" w:rsidR="00AC22DC" w:rsidRPr="00AC22DC" w:rsidRDefault="00AC22DC" w:rsidP="00AC22DC">
      <w:pPr>
        <w:suppressAutoHyphens/>
        <w:spacing w:after="0" w:line="240" w:lineRule="auto"/>
        <w:contextualSpacing/>
        <w:rPr>
          <w:rFonts w:ascii="Calibri" w:hAnsi="Calibri" w:cs="Calibri"/>
          <w:sz w:val="22"/>
        </w:rPr>
      </w:pPr>
    </w:p>
    <w:p w14:paraId="14D9BA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vulnerability is limited to the ROOT (default) web application.</w:t>
      </w:r>
    </w:p>
    <w:p w14:paraId="7FDE51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CWE-601 URL Redirection to Untrusted Site ('Open Redirect')</w:t>
      </w:r>
    </w:p>
    <w:p w14:paraId="0EDE48F5" w14:textId="77777777" w:rsidR="00AC22DC" w:rsidRPr="00AC22DC" w:rsidRDefault="00AC22DC" w:rsidP="00AC22DC">
      <w:pPr>
        <w:suppressAutoHyphens/>
        <w:spacing w:after="0" w:line="240" w:lineRule="auto"/>
        <w:contextualSpacing/>
        <w:rPr>
          <w:rFonts w:ascii="Calibri" w:hAnsi="Calibri" w:cs="Calibri"/>
          <w:sz w:val="22"/>
        </w:rPr>
      </w:pPr>
    </w:p>
    <w:p w14:paraId="00A185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F83611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(6.1)</w:t>
      </w:r>
    </w:p>
    <w:p w14:paraId="7E3191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CVSS:3.1/AV:N/AC:L/PR:N/UI:R/S:C/C:L/I:L/A:N</w:t>
      </w:r>
    </w:p>
    <w:p w14:paraId="4EAF17C7" w14:textId="77777777" w:rsidR="00AC22DC" w:rsidRPr="00AC22DC" w:rsidRDefault="00AC22DC" w:rsidP="00AC22DC">
      <w:pPr>
        <w:suppressAutoHyphens/>
        <w:spacing w:after="0" w:line="240" w:lineRule="auto"/>
        <w:contextualSpacing/>
        <w:rPr>
          <w:rFonts w:ascii="Calibri" w:hAnsi="Calibri" w:cs="Calibri"/>
          <w:sz w:val="22"/>
        </w:rPr>
      </w:pPr>
    </w:p>
    <w:p w14:paraId="2E301D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6E70E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https://lists.apache.org/thread/71wvwprtx2j2m54fovq9zr7gbm2wow2f</w:t>
      </w:r>
    </w:p>
    <w:p w14:paraId="692383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https://lists.debian.org/debian-lts-announce/2023/10/msg00020.html</w:t>
      </w:r>
    </w:p>
    <w:p w14:paraId="128B4B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https://security.netapp.com/advisory/ntap-20230921-0006/</w:t>
      </w:r>
    </w:p>
    <w:p w14:paraId="04E383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https://www.debian.org/security/2023/dsa-5521</w:t>
      </w:r>
    </w:p>
    <w:p w14:paraId="273569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https://www.debian.org/security/2023/dsa-5522</w:t>
      </w:r>
    </w:p>
    <w:p w14:paraId="472108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9538C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9.0.79</w:t>
      </w:r>
    </w:p>
    <w:p w14:paraId="753970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7A005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CVE-2021-24122  suppress</w:t>
      </w:r>
    </w:p>
    <w:p w14:paraId="111119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AC22DC">
        <w:rPr>
          <w:rFonts w:ascii="Calibri" w:hAnsi="Calibri" w:cs="Calibri"/>
          <w:sz w:val="22"/>
        </w:rPr>
        <w:t>behaviour</w:t>
      </w:r>
      <w:proofErr w:type="spellEnd"/>
      <w:r w:rsidRPr="00AC22DC">
        <w:rPr>
          <w:rFonts w:ascii="Calibri" w:hAnsi="Calibri" w:cs="Calibri"/>
          <w:sz w:val="22"/>
        </w:rPr>
        <w:t xml:space="preserve"> of the JRE API </w:t>
      </w:r>
      <w:proofErr w:type="spellStart"/>
      <w:r w:rsidRPr="00AC22DC">
        <w:rPr>
          <w:rFonts w:ascii="Calibri" w:hAnsi="Calibri" w:cs="Calibri"/>
          <w:sz w:val="22"/>
        </w:rPr>
        <w:t>File.getCanonicalPath</w:t>
      </w:r>
      <w:proofErr w:type="spellEnd"/>
      <w:r w:rsidRPr="00AC22DC">
        <w:rPr>
          <w:rFonts w:ascii="Calibri" w:hAnsi="Calibri" w:cs="Calibri"/>
          <w:sz w:val="22"/>
        </w:rPr>
        <w:t xml:space="preserve">() which in turn was caused by the inconsistent </w:t>
      </w:r>
      <w:proofErr w:type="spellStart"/>
      <w:r w:rsidRPr="00AC22DC">
        <w:rPr>
          <w:rFonts w:ascii="Calibri" w:hAnsi="Calibri" w:cs="Calibri"/>
          <w:sz w:val="22"/>
        </w:rPr>
        <w:t>behaviour</w:t>
      </w:r>
      <w:proofErr w:type="spellEnd"/>
      <w:r w:rsidRPr="00AC22DC">
        <w:rPr>
          <w:rFonts w:ascii="Calibri" w:hAnsi="Calibri" w:cs="Calibri"/>
          <w:sz w:val="22"/>
        </w:rPr>
        <w:t xml:space="preserve"> of the Windows API (</w:t>
      </w:r>
      <w:proofErr w:type="spellStart"/>
      <w:r w:rsidRPr="00AC22DC">
        <w:rPr>
          <w:rFonts w:ascii="Calibri" w:hAnsi="Calibri" w:cs="Calibri"/>
          <w:sz w:val="22"/>
        </w:rPr>
        <w:t>FindFirstFileW</w:t>
      </w:r>
      <w:proofErr w:type="spellEnd"/>
      <w:r w:rsidRPr="00AC22DC">
        <w:rPr>
          <w:rFonts w:ascii="Calibri" w:hAnsi="Calibri" w:cs="Calibri"/>
          <w:sz w:val="22"/>
        </w:rPr>
        <w:t>) in some circumstances.</w:t>
      </w:r>
    </w:p>
    <w:p w14:paraId="581069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CWE-706 Use of </w:t>
      </w:r>
      <w:proofErr w:type="gramStart"/>
      <w:r w:rsidRPr="00AC22DC">
        <w:rPr>
          <w:rFonts w:ascii="Calibri" w:hAnsi="Calibri" w:cs="Calibri"/>
          <w:sz w:val="22"/>
        </w:rPr>
        <w:t>Incorrectly-Resolved</w:t>
      </w:r>
      <w:proofErr w:type="gramEnd"/>
      <w:r w:rsidRPr="00AC22DC">
        <w:rPr>
          <w:rFonts w:ascii="Calibri" w:hAnsi="Calibri" w:cs="Calibri"/>
          <w:sz w:val="22"/>
        </w:rPr>
        <w:t xml:space="preserve"> Name or Reference</w:t>
      </w:r>
    </w:p>
    <w:p w14:paraId="08B818DF" w14:textId="77777777" w:rsidR="00AC22DC" w:rsidRPr="00AC22DC" w:rsidRDefault="00AC22DC" w:rsidP="00AC22DC">
      <w:pPr>
        <w:suppressAutoHyphens/>
        <w:spacing w:after="0" w:line="240" w:lineRule="auto"/>
        <w:contextualSpacing/>
        <w:rPr>
          <w:rFonts w:ascii="Calibri" w:hAnsi="Calibri" w:cs="Calibri"/>
          <w:sz w:val="22"/>
        </w:rPr>
      </w:pPr>
    </w:p>
    <w:p w14:paraId="199EE1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F3818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260A38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/C:P/I:N/A:N</w:t>
      </w:r>
    </w:p>
    <w:p w14:paraId="711981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A8D71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(5.9)</w:t>
      </w:r>
    </w:p>
    <w:p w14:paraId="1F5B0C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CVSS:3.1/AV:N/AC:H/PR:N/UI:N/S:U/C:H/I:N/A:N</w:t>
      </w:r>
    </w:p>
    <w:p w14:paraId="02EBC113" w14:textId="77777777" w:rsidR="00AC22DC" w:rsidRPr="00AC22DC" w:rsidRDefault="00AC22DC" w:rsidP="00AC22DC">
      <w:pPr>
        <w:suppressAutoHyphens/>
        <w:spacing w:after="0" w:line="240" w:lineRule="auto"/>
        <w:contextualSpacing/>
        <w:rPr>
          <w:rFonts w:ascii="Calibri" w:hAnsi="Calibri" w:cs="Calibri"/>
          <w:sz w:val="22"/>
        </w:rPr>
      </w:pPr>
    </w:p>
    <w:p w14:paraId="295AAC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6A7D9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20210114 [SECURITY] CVE-2021-24122 Apache Tomcat Information Disclosure</w:t>
      </w:r>
    </w:p>
    <w:p w14:paraId="405CAE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20210114 [SECURITY] CVE-2021-24122 Apache Tomcat Information Disclosure</w:t>
      </w:r>
    </w:p>
    <w:p w14:paraId="3EAE84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20210114 </w:t>
      </w:r>
      <w:proofErr w:type="spellStart"/>
      <w:r w:rsidRPr="00AC22DC">
        <w:rPr>
          <w:rFonts w:ascii="Calibri" w:hAnsi="Calibri" w:cs="Calibri"/>
          <w:sz w:val="22"/>
        </w:rPr>
        <w:t>svn</w:t>
      </w:r>
      <w:proofErr w:type="spellEnd"/>
      <w:r w:rsidRPr="00AC22DC">
        <w:rPr>
          <w:rFonts w:ascii="Calibri" w:hAnsi="Calibri" w:cs="Calibri"/>
          <w:sz w:val="22"/>
        </w:rPr>
        <w:t xml:space="preserve"> commit: r1885488 -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481724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20210114 [SECURITY] CVE-2021-24122 Apache Tomcat Information Disclosure</w:t>
      </w:r>
    </w:p>
    <w:p w14:paraId="3AE676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-dev] 20210114 Re: Releases?</w:t>
      </w:r>
    </w:p>
    <w:p w14:paraId="3662F0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-dev] 20210115 CVE-2021-24122 NTFS Information Disclosure Bug</w:t>
      </w:r>
    </w:p>
    <w:p w14:paraId="0CA7FD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https://security.netapp.com/advisory/ntap-20210212-0008/</w:t>
      </w:r>
    </w:p>
    <w:p w14:paraId="23A2C2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https://lists.apache.org/thread.html/r1595889b083e05986f42b944dc43060d6b083022260b6ea64d2cec52%40%3Cannounce.tomcat.apache.org%3E</w:t>
      </w:r>
    </w:p>
    <w:p w14:paraId="36068AC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20210316 [SECURITY] [DLA 2596-1] tomcat8 security update</w:t>
      </w:r>
    </w:p>
    <w:p w14:paraId="3406C1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20210114 [SECURITY] CVE-2021-24122 Apache Tomcat Information Disclosure</w:t>
      </w:r>
    </w:p>
    <w:p w14:paraId="024755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059DA9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C7C71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9.0.39</w:t>
      </w:r>
    </w:p>
    <w:p w14:paraId="1D0864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61502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CVE-2021-33037  suppress</w:t>
      </w:r>
    </w:p>
    <w:p w14:paraId="4EFFDF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AC22DC">
        <w:rPr>
          <w:rFonts w:ascii="Calibri" w:hAnsi="Calibri" w:cs="Calibri"/>
          <w:sz w:val="22"/>
        </w:rPr>
        <w:t>honoured</w:t>
      </w:r>
      <w:proofErr w:type="spellEnd"/>
      <w:r w:rsidRPr="00AC22DC">
        <w:rPr>
          <w:rFonts w:ascii="Calibri" w:hAnsi="Calibri" w:cs="Calibri"/>
          <w:sz w:val="22"/>
        </w:rPr>
        <w:t xml:space="preserve"> the identify encoding; and - Tomcat did not ensure that, if present, the chunked encoding was the final encoding.</w:t>
      </w:r>
    </w:p>
    <w:p w14:paraId="492BCD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3064D990" w14:textId="77777777" w:rsidR="00AC22DC" w:rsidRPr="00AC22DC" w:rsidRDefault="00AC22DC" w:rsidP="00AC22DC">
      <w:pPr>
        <w:suppressAutoHyphens/>
        <w:spacing w:after="0" w:line="240" w:lineRule="auto"/>
        <w:contextualSpacing/>
        <w:rPr>
          <w:rFonts w:ascii="Calibri" w:hAnsi="Calibri" w:cs="Calibri"/>
          <w:sz w:val="22"/>
        </w:rPr>
      </w:pPr>
    </w:p>
    <w:p w14:paraId="27FB2B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9B70A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2E0B1E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7B9912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A6E73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3A5E64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5253D5C8" w14:textId="77777777" w:rsidR="00AC22DC" w:rsidRPr="00AC22DC" w:rsidRDefault="00AC22DC" w:rsidP="00AC22DC">
      <w:pPr>
        <w:suppressAutoHyphens/>
        <w:spacing w:after="0" w:line="240" w:lineRule="auto"/>
        <w:contextualSpacing/>
        <w:rPr>
          <w:rFonts w:ascii="Calibri" w:hAnsi="Calibri" w:cs="Calibri"/>
          <w:sz w:val="22"/>
        </w:rPr>
      </w:pPr>
    </w:p>
    <w:p w14:paraId="753D3E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9858E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20210728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23B67B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20210728 [</w:t>
      </w:r>
      <w:proofErr w:type="spellStart"/>
      <w:r w:rsidRPr="00AC22DC">
        <w:rPr>
          <w:rFonts w:ascii="Calibri" w:hAnsi="Calibri" w:cs="Calibri"/>
          <w:sz w:val="22"/>
        </w:rPr>
        <w:t>jira</w:t>
      </w:r>
      <w:proofErr w:type="spellEnd"/>
      <w:r w:rsidRPr="00AC22DC">
        <w:rPr>
          <w:rFonts w:ascii="Calibri" w:hAnsi="Calibri" w:cs="Calibri"/>
          <w:sz w:val="22"/>
        </w:rPr>
        <w:t>] [Created] (TOMEE-3778) Update embedded Tomcat to 9.0.48 or later to address CVE-2021-33037</w:t>
      </w:r>
    </w:p>
    <w:p w14:paraId="2A9BF1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20210830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3B9AE8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20210913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40E102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20210914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1321D5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20210916 [</w:t>
      </w:r>
      <w:proofErr w:type="spellStart"/>
      <w:r w:rsidRPr="00AC22DC">
        <w:rPr>
          <w:rFonts w:ascii="Calibri" w:hAnsi="Calibri" w:cs="Calibri"/>
          <w:sz w:val="22"/>
        </w:rPr>
        <w:t>jira</w:t>
      </w:r>
      <w:proofErr w:type="spellEnd"/>
      <w:r w:rsidRPr="00AC22DC">
        <w:rPr>
          <w:rFonts w:ascii="Calibri" w:hAnsi="Calibri" w:cs="Calibri"/>
          <w:sz w:val="22"/>
        </w:rPr>
        <w:t>] [Resolved] (TOMEE-3778) Update embedded Tomcat to 9.0.48 or later to address CVE-2021-33037</w:t>
      </w:r>
    </w:p>
    <w:p w14:paraId="140B82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https://kc.mcafee.com/corporate/index?page=content&amp;id=SB10366</w:t>
      </w:r>
    </w:p>
    <w:p w14:paraId="18A9C6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https://security.netapp.com/advisory/ntap-20210827-0007/</w:t>
      </w:r>
    </w:p>
    <w:p w14:paraId="44344D3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DSA-4952</w:t>
      </w:r>
    </w:p>
    <w:p w14:paraId="258255C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GLSA-202208-34</w:t>
      </w:r>
    </w:p>
    <w:p w14:paraId="14225CC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https://lists.apache.org/thread.html/r612a79269b0d5e5780c62dfd34286a8037232fec0bc6f1a7e60c9381%40%3Cannounce.tomcat.apache.org%3E</w:t>
      </w:r>
    </w:p>
    <w:p w14:paraId="054D5CA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03E8A59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0F25AF2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https://www.oracle.com/security-alerts/cpuoct2021.html</w:t>
      </w:r>
    </w:p>
    <w:p w14:paraId="33BC68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20210805 [SECURITY] [DLA 2733-1] tomcat8 security update</w:t>
      </w:r>
    </w:p>
    <w:p w14:paraId="5E12CB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20B5C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8EB01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(excluding) 9.0.0; versions up to (including) 9.0.46</w:t>
      </w:r>
    </w:p>
    <w:p w14:paraId="4A9698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E68B7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CVE-2023-42795  suppress</w:t>
      </w:r>
    </w:p>
    <w:p w14:paraId="6259DF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Incomplete Cleanup vulnerability in Apache </w:t>
      </w:r>
      <w:proofErr w:type="spellStart"/>
      <w:r w:rsidRPr="00AC22DC">
        <w:rPr>
          <w:rFonts w:ascii="Calibri" w:hAnsi="Calibri" w:cs="Calibri"/>
          <w:sz w:val="22"/>
        </w:rPr>
        <w:t>Tomcat.When</w:t>
      </w:r>
      <w:proofErr w:type="spellEnd"/>
      <w:r w:rsidRPr="00AC22DC">
        <w:rPr>
          <w:rFonts w:ascii="Calibri" w:hAnsi="Calibri" w:cs="Calibri"/>
          <w:sz w:val="22"/>
        </w:rPr>
        <w:t xml:space="preserve"> recycling various internal objects in Apache Tomcat from 11.0.0-M1 through 11.0.0-M11, from 10.1.0-M1 through 10.1.13, from 9.0.0-M1 through 9.0.80 and from 8.5.0 through 8.5.93, an error </w:t>
      </w:r>
      <w:proofErr w:type="gramStart"/>
      <w:r w:rsidRPr="00AC22DC">
        <w:rPr>
          <w:rFonts w:ascii="Calibri" w:hAnsi="Calibri" w:cs="Calibri"/>
          <w:sz w:val="22"/>
        </w:rPr>
        <w:t>could</w:t>
      </w:r>
      <w:proofErr w:type="gramEnd"/>
      <w:r w:rsidRPr="00AC22DC">
        <w:rPr>
          <w:rFonts w:ascii="Calibri" w:hAnsi="Calibri" w:cs="Calibri"/>
          <w:sz w:val="22"/>
        </w:rPr>
        <w:t xml:space="preserve"> </w:t>
      </w:r>
    </w:p>
    <w:p w14:paraId="2CEB91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cause Tomcat to skip some parts of the recycling process leading to </w:t>
      </w:r>
    </w:p>
    <w:p w14:paraId="643676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information leaking from the current request/response to the next.</w:t>
      </w:r>
    </w:p>
    <w:p w14:paraId="186B5660" w14:textId="77777777" w:rsidR="00AC22DC" w:rsidRPr="00AC22DC" w:rsidRDefault="00AC22DC" w:rsidP="00AC22DC">
      <w:pPr>
        <w:suppressAutoHyphens/>
        <w:spacing w:after="0" w:line="240" w:lineRule="auto"/>
        <w:contextualSpacing/>
        <w:rPr>
          <w:rFonts w:ascii="Calibri" w:hAnsi="Calibri" w:cs="Calibri"/>
          <w:sz w:val="22"/>
        </w:rPr>
      </w:pPr>
    </w:p>
    <w:p w14:paraId="68DD5B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Users are recommended to upgrade to version 11.0.0-M12 onwards, 10.1.14 onwards, 9.0.81 onwards or 8.5.94 onwards, which fixes the issue.</w:t>
      </w:r>
    </w:p>
    <w:p w14:paraId="0F10A5D3" w14:textId="77777777" w:rsidR="00AC22DC" w:rsidRPr="00AC22DC" w:rsidRDefault="00AC22DC" w:rsidP="00AC22DC">
      <w:pPr>
        <w:suppressAutoHyphens/>
        <w:spacing w:after="0" w:line="240" w:lineRule="auto"/>
        <w:contextualSpacing/>
        <w:rPr>
          <w:rFonts w:ascii="Calibri" w:hAnsi="Calibri" w:cs="Calibri"/>
          <w:sz w:val="22"/>
        </w:rPr>
      </w:pPr>
    </w:p>
    <w:p w14:paraId="0CB658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CWE-459 Incomplete Cleanup</w:t>
      </w:r>
    </w:p>
    <w:p w14:paraId="4A7E9507" w14:textId="77777777" w:rsidR="00AC22DC" w:rsidRPr="00AC22DC" w:rsidRDefault="00AC22DC" w:rsidP="00AC22DC">
      <w:pPr>
        <w:suppressAutoHyphens/>
        <w:spacing w:after="0" w:line="240" w:lineRule="auto"/>
        <w:contextualSpacing/>
        <w:rPr>
          <w:rFonts w:ascii="Calibri" w:hAnsi="Calibri" w:cs="Calibri"/>
          <w:sz w:val="22"/>
        </w:rPr>
      </w:pPr>
    </w:p>
    <w:p w14:paraId="7527FC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A207E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6B98341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CVSS:3.1/AV:N/AC:L/PR:N/UI:N/S:U/C:L/I:N/A:N</w:t>
      </w:r>
    </w:p>
    <w:p w14:paraId="49134433" w14:textId="77777777" w:rsidR="00AC22DC" w:rsidRPr="00AC22DC" w:rsidRDefault="00AC22DC" w:rsidP="00AC22DC">
      <w:pPr>
        <w:suppressAutoHyphens/>
        <w:spacing w:after="0" w:line="240" w:lineRule="auto"/>
        <w:contextualSpacing/>
        <w:rPr>
          <w:rFonts w:ascii="Calibri" w:hAnsi="Calibri" w:cs="Calibri"/>
          <w:sz w:val="22"/>
        </w:rPr>
      </w:pPr>
    </w:p>
    <w:p w14:paraId="032C3D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33E7E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http://www.openwall.com/lists/oss-security/2023/10/10/9</w:t>
      </w:r>
    </w:p>
    <w:p w14:paraId="1F8EB6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https://lists.apache.org/thread/065jfyo583490r9j2v73nhpyxdob56lw</w:t>
      </w:r>
    </w:p>
    <w:p w14:paraId="40FC1C7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https://lists.debian.org/debian-lts-announce/2023/10/msg00020.html</w:t>
      </w:r>
    </w:p>
    <w:p w14:paraId="22DC3A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https://security.netapp.com/advisory/ntap-20231103-0007/</w:t>
      </w:r>
    </w:p>
    <w:p w14:paraId="75B748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https://www.debian.org/security/2023/dsa-5521</w:t>
      </w:r>
    </w:p>
    <w:p w14:paraId="136998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https://www.debian.org/security/2023/dsa-5522</w:t>
      </w:r>
    </w:p>
    <w:p w14:paraId="550D90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45AD7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(excluding) 9.0.81</w:t>
      </w:r>
    </w:p>
    <w:p w14:paraId="2C1962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4DF01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CVE-2023-45648  suppress</w:t>
      </w:r>
    </w:p>
    <w:p w14:paraId="5A50CB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Improper Input Validation vulnerability in Apache </w:t>
      </w:r>
      <w:proofErr w:type="spellStart"/>
      <w:r w:rsidRPr="00AC22DC">
        <w:rPr>
          <w:rFonts w:ascii="Calibri" w:hAnsi="Calibri" w:cs="Calibri"/>
          <w:sz w:val="22"/>
        </w:rPr>
        <w:t>Tomcat.Tomcat</w:t>
      </w:r>
      <w:proofErr w:type="spellEnd"/>
      <w:r w:rsidRPr="00AC22DC">
        <w:rPr>
          <w:rFonts w:ascii="Calibri" w:hAnsi="Calibri" w:cs="Calibri"/>
          <w:sz w:val="22"/>
        </w:rPr>
        <w:t xml:space="preserve"> from 11.0.0-M1 through 11.0.0-M11, from 10.1.0-M1 through 10.1.13, from 9.0.0-M1 through 9.0.81 and from 8.5.0 through 8.5.93 did not correctly parse HTTP trailer headers. A specially </w:t>
      </w:r>
    </w:p>
    <w:p w14:paraId="68A846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crafted, invalid trailer header could cause Tomcat to treat a single </w:t>
      </w:r>
    </w:p>
    <w:p w14:paraId="1AA1B4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request as multiple requests leading to the possibility of </w:t>
      </w:r>
      <w:proofErr w:type="gramStart"/>
      <w:r w:rsidRPr="00AC22DC">
        <w:rPr>
          <w:rFonts w:ascii="Calibri" w:hAnsi="Calibri" w:cs="Calibri"/>
          <w:sz w:val="22"/>
        </w:rPr>
        <w:t>request</w:t>
      </w:r>
      <w:proofErr w:type="gramEnd"/>
      <w:r w:rsidRPr="00AC22DC">
        <w:rPr>
          <w:rFonts w:ascii="Calibri" w:hAnsi="Calibri" w:cs="Calibri"/>
          <w:sz w:val="22"/>
        </w:rPr>
        <w:t xml:space="preserve"> </w:t>
      </w:r>
    </w:p>
    <w:p w14:paraId="489E75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smuggling when behind a reverse proxy.</w:t>
      </w:r>
    </w:p>
    <w:p w14:paraId="01FD196A" w14:textId="77777777" w:rsidR="00AC22DC" w:rsidRPr="00AC22DC" w:rsidRDefault="00AC22DC" w:rsidP="00AC22DC">
      <w:pPr>
        <w:suppressAutoHyphens/>
        <w:spacing w:after="0" w:line="240" w:lineRule="auto"/>
        <w:contextualSpacing/>
        <w:rPr>
          <w:rFonts w:ascii="Calibri" w:hAnsi="Calibri" w:cs="Calibri"/>
          <w:sz w:val="22"/>
        </w:rPr>
      </w:pPr>
    </w:p>
    <w:p w14:paraId="65C4B8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Users are recommended to upgrade to version 11.0.0-M12 onwards, 10.1.14 onwards, 9.0.81 onwards or 8.5.94 onwards, which fix the issue.</w:t>
      </w:r>
    </w:p>
    <w:p w14:paraId="46F9DF09" w14:textId="77777777" w:rsidR="00AC22DC" w:rsidRPr="00AC22DC" w:rsidRDefault="00AC22DC" w:rsidP="00AC22DC">
      <w:pPr>
        <w:suppressAutoHyphens/>
        <w:spacing w:after="0" w:line="240" w:lineRule="auto"/>
        <w:contextualSpacing/>
        <w:rPr>
          <w:rFonts w:ascii="Calibri" w:hAnsi="Calibri" w:cs="Calibri"/>
          <w:sz w:val="22"/>
        </w:rPr>
      </w:pPr>
    </w:p>
    <w:p w14:paraId="7AEE49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 Improper Input Validation</w:t>
      </w:r>
    </w:p>
    <w:p w14:paraId="227E80BD" w14:textId="77777777" w:rsidR="00AC22DC" w:rsidRPr="00AC22DC" w:rsidRDefault="00AC22DC" w:rsidP="00AC22DC">
      <w:pPr>
        <w:suppressAutoHyphens/>
        <w:spacing w:after="0" w:line="240" w:lineRule="auto"/>
        <w:contextualSpacing/>
        <w:rPr>
          <w:rFonts w:ascii="Calibri" w:hAnsi="Calibri" w:cs="Calibri"/>
          <w:sz w:val="22"/>
        </w:rPr>
      </w:pPr>
    </w:p>
    <w:p w14:paraId="6A1D99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C841D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4377F1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6B842561" w14:textId="77777777" w:rsidR="00AC22DC" w:rsidRPr="00AC22DC" w:rsidRDefault="00AC22DC" w:rsidP="00AC22DC">
      <w:pPr>
        <w:suppressAutoHyphens/>
        <w:spacing w:after="0" w:line="240" w:lineRule="auto"/>
        <w:contextualSpacing/>
        <w:rPr>
          <w:rFonts w:ascii="Calibri" w:hAnsi="Calibri" w:cs="Calibri"/>
          <w:sz w:val="22"/>
        </w:rPr>
      </w:pPr>
    </w:p>
    <w:p w14:paraId="479AE7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CA6B3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http://www.openwall.com/lists/oss-security/2023/10/10/10</w:t>
      </w:r>
    </w:p>
    <w:p w14:paraId="425098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https://lists.apache.org/thread/2pv8yz1pyp088tsxfb7ogltk9msk0jdp</w:t>
      </w:r>
    </w:p>
    <w:p w14:paraId="28F59D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https://lists.debian.org/debian-lts-announce/2023/10/msg00020.html</w:t>
      </w:r>
    </w:p>
    <w:p w14:paraId="71B32D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https://security.netapp.com/advisory/ntap-20231103-0007/</w:t>
      </w:r>
    </w:p>
    <w:p w14:paraId="01ECBA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https://www.debian.org/security/2023/dsa-5521</w:t>
      </w:r>
    </w:p>
    <w:p w14:paraId="71CC68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https://www.debian.org/security/2023/dsa-5522</w:t>
      </w:r>
    </w:p>
    <w:p w14:paraId="49DA4B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68AFF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(excluding) 9.0.81</w:t>
      </w:r>
    </w:p>
    <w:p w14:paraId="2D6ACA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4E04EC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CVE-2019-17569  suppress</w:t>
      </w:r>
    </w:p>
    <w:p w14:paraId="5C3B21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38D8D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48790B10" w14:textId="77777777" w:rsidR="00AC22DC" w:rsidRPr="00AC22DC" w:rsidRDefault="00AC22DC" w:rsidP="00AC22DC">
      <w:pPr>
        <w:suppressAutoHyphens/>
        <w:spacing w:after="0" w:line="240" w:lineRule="auto"/>
        <w:contextualSpacing/>
        <w:rPr>
          <w:rFonts w:ascii="Calibri" w:hAnsi="Calibri" w:cs="Calibri"/>
          <w:sz w:val="22"/>
        </w:rPr>
      </w:pPr>
    </w:p>
    <w:p w14:paraId="66AA2F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9F937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(5.8)</w:t>
      </w:r>
    </w:p>
    <w:p w14:paraId="58E422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/C:P/I:P/A:N</w:t>
      </w:r>
    </w:p>
    <w:p w14:paraId="4311E4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08012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(4.8)</w:t>
      </w:r>
    </w:p>
    <w:p w14:paraId="6C64DA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CVSS:3.1/AV:N/AC:H/PR:N/UI:N/S:U/C:L/I:L/A:N</w:t>
      </w:r>
    </w:p>
    <w:p w14:paraId="741137F8" w14:textId="77777777" w:rsidR="00AC22DC" w:rsidRPr="00AC22DC" w:rsidRDefault="00AC22DC" w:rsidP="00AC22DC">
      <w:pPr>
        <w:suppressAutoHyphens/>
        <w:spacing w:after="0" w:line="240" w:lineRule="auto"/>
        <w:contextualSpacing/>
        <w:rPr>
          <w:rFonts w:ascii="Calibri" w:hAnsi="Calibri" w:cs="Calibri"/>
          <w:sz w:val="22"/>
        </w:rPr>
      </w:pPr>
    </w:p>
    <w:p w14:paraId="539D1B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D3137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[Created]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742837D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20200323 [</w:t>
      </w:r>
      <w:proofErr w:type="spellStart"/>
      <w:r w:rsidRPr="00AC22DC">
        <w:rPr>
          <w:rFonts w:ascii="Calibri" w:hAnsi="Calibri" w:cs="Calibri"/>
          <w:sz w:val="22"/>
        </w:rPr>
        <w:t>jira</w:t>
      </w:r>
      <w:proofErr w:type="spellEnd"/>
      <w:r w:rsidRPr="00AC22DC">
        <w:rPr>
          <w:rFonts w:ascii="Calibri" w:hAnsi="Calibri" w:cs="Calibri"/>
          <w:sz w:val="22"/>
        </w:rPr>
        <w:t xml:space="preserve">] [Commented]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45F365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https://security.netapp.com/advisory/ntap-20200327-0005/</w:t>
      </w:r>
    </w:p>
    <w:p w14:paraId="257E995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DSA-4673</w:t>
      </w:r>
    </w:p>
    <w:p w14:paraId="04CC83F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DSA-4680</w:t>
      </w:r>
    </w:p>
    <w:p w14:paraId="34EF051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50A297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https://www.oracle.com/security-alerts/cpujul2020.html</w:t>
      </w:r>
    </w:p>
    <w:p w14:paraId="088D60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32B064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20200304 [SECURITY] [DLA 2133-1] tomcat7 security update</w:t>
      </w:r>
    </w:p>
    <w:p w14:paraId="341562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[tomcat-announce] 20200224 [SECURITY] CVE-2019-17569 HTTP Request Smuggling</w:t>
      </w:r>
    </w:p>
    <w:p w14:paraId="337D33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SUSE - openSUSE-SU-2020:0345</w:t>
      </w:r>
    </w:p>
    <w:p w14:paraId="652924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670AD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9.0.28; versions up to (including) 9.0.30</w:t>
      </w:r>
    </w:p>
    <w:p w14:paraId="5BC8911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8726C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CVE-2020-1935  suppress</w:t>
      </w:r>
    </w:p>
    <w:p w14:paraId="18BE37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546224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54156D30" w14:textId="77777777" w:rsidR="00AC22DC" w:rsidRPr="00AC22DC" w:rsidRDefault="00AC22DC" w:rsidP="00AC22DC">
      <w:pPr>
        <w:suppressAutoHyphens/>
        <w:spacing w:after="0" w:line="240" w:lineRule="auto"/>
        <w:contextualSpacing/>
        <w:rPr>
          <w:rFonts w:ascii="Calibri" w:hAnsi="Calibri" w:cs="Calibri"/>
          <w:sz w:val="22"/>
        </w:rPr>
      </w:pPr>
    </w:p>
    <w:p w14:paraId="550A9E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36713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(5.8)</w:t>
      </w:r>
    </w:p>
    <w:p w14:paraId="746FDC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/C:P/I:P/A:N</w:t>
      </w:r>
    </w:p>
    <w:p w14:paraId="0265D8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839B0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(4.8)</w:t>
      </w:r>
    </w:p>
    <w:p w14:paraId="782746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CVSS:3.1/AV:N/AC:H/PR:N/UI:N/S:U/C:L/I:L/A:N</w:t>
      </w:r>
    </w:p>
    <w:p w14:paraId="15BDCDD4" w14:textId="77777777" w:rsidR="00AC22DC" w:rsidRPr="00AC22DC" w:rsidRDefault="00AC22DC" w:rsidP="00AC22DC">
      <w:pPr>
        <w:suppressAutoHyphens/>
        <w:spacing w:after="0" w:line="240" w:lineRule="auto"/>
        <w:contextualSpacing/>
        <w:rPr>
          <w:rFonts w:ascii="Calibri" w:hAnsi="Calibri" w:cs="Calibri"/>
          <w:sz w:val="22"/>
        </w:rPr>
      </w:pPr>
    </w:p>
    <w:p w14:paraId="2D8DFE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B7029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20210428 [Bug 65272] Problems </w:t>
      </w:r>
      <w:proofErr w:type="spellStart"/>
      <w:r w:rsidRPr="00AC22DC">
        <w:rPr>
          <w:rFonts w:ascii="Calibri" w:hAnsi="Calibri" w:cs="Calibri"/>
          <w:sz w:val="22"/>
        </w:rPr>
        <w:t>proccessing</w:t>
      </w:r>
      <w:proofErr w:type="spellEnd"/>
      <w:r w:rsidRPr="00AC22DC">
        <w:rPr>
          <w:rFonts w:ascii="Calibri" w:hAnsi="Calibri" w:cs="Calibri"/>
          <w:sz w:val="22"/>
        </w:rPr>
        <w:t xml:space="preserve"> HTTP request without CR in last versions</w:t>
      </w:r>
    </w:p>
    <w:p w14:paraId="58FBFB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20200724 CVE-2020-1935</w:t>
      </w:r>
    </w:p>
    <w:p w14:paraId="55EE86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20200724 RE: CVE-2020-1935</w:t>
      </w:r>
    </w:p>
    <w:p w14:paraId="3AB4398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20200724 Re: CVE-2020-1935</w:t>
      </w:r>
    </w:p>
    <w:p w14:paraId="2F0F0E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20200726 Re: CVE-2020-1935</w:t>
      </w:r>
    </w:p>
    <w:p w14:paraId="6FA018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20200727 RE: CVE-2020-1935</w:t>
      </w:r>
    </w:p>
    <w:p w14:paraId="6BE1C1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[Created]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4EBDF11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20200323 [</w:t>
      </w:r>
      <w:proofErr w:type="spellStart"/>
      <w:r w:rsidRPr="00AC22DC">
        <w:rPr>
          <w:rFonts w:ascii="Calibri" w:hAnsi="Calibri" w:cs="Calibri"/>
          <w:sz w:val="22"/>
        </w:rPr>
        <w:t>jira</w:t>
      </w:r>
      <w:proofErr w:type="spellEnd"/>
      <w:r w:rsidRPr="00AC22DC">
        <w:rPr>
          <w:rFonts w:ascii="Calibri" w:hAnsi="Calibri" w:cs="Calibri"/>
          <w:sz w:val="22"/>
        </w:rPr>
        <w:t xml:space="preserve">] [Commented]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67D6A2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https://security.netapp.com/advisory/ntap-20200327-0005/</w:t>
      </w:r>
    </w:p>
    <w:p w14:paraId="3036027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DSA-4673</w:t>
      </w:r>
    </w:p>
    <w:p w14:paraId="2309864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DSA-4680</w:t>
      </w:r>
    </w:p>
    <w:p w14:paraId="3F71B6C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087DA7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https://www.oracle.com/security-alerts/cpujul2020.html</w:t>
      </w:r>
    </w:p>
    <w:p w14:paraId="578A88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78916E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20200304 [SECURITY] [DLA 2133-1] tomcat7 security update</w:t>
      </w:r>
    </w:p>
    <w:p w14:paraId="7E4160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20200528 [SECURITY] [DLA 2209-1] tomcat8 security update</w:t>
      </w:r>
    </w:p>
    <w:p w14:paraId="2D13A73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[tomcat-announce] 20200224 [SECURITY] CVE-2020-1935 HTTP Request Smuggling</w:t>
      </w:r>
    </w:p>
    <w:p w14:paraId="6603C9F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openSUSE-SU-2020:0345</w:t>
      </w:r>
    </w:p>
    <w:p w14:paraId="3A67FDC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UBUNTU - USN-4448-1</w:t>
      </w:r>
    </w:p>
    <w:p w14:paraId="427F3D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67161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9.0.30</w:t>
      </w:r>
    </w:p>
    <w:p w14:paraId="66C272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C9E68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CVE-2020-13943  suppress</w:t>
      </w:r>
    </w:p>
    <w:p w14:paraId="7428CD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C5540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4D9B0478" w14:textId="77777777" w:rsidR="00AC22DC" w:rsidRPr="00AC22DC" w:rsidRDefault="00AC22DC" w:rsidP="00AC22DC">
      <w:pPr>
        <w:suppressAutoHyphens/>
        <w:spacing w:after="0" w:line="240" w:lineRule="auto"/>
        <w:contextualSpacing/>
        <w:rPr>
          <w:rFonts w:ascii="Calibri" w:hAnsi="Calibri" w:cs="Calibri"/>
          <w:sz w:val="22"/>
        </w:rPr>
      </w:pPr>
    </w:p>
    <w:p w14:paraId="4F074AD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5CF96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67CF03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/C:P/I:N/A:N</w:t>
      </w:r>
    </w:p>
    <w:p w14:paraId="0BD756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F22E7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59116BF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CVSS:3.1/AV:N/AC:L/PR:L/UI:N/S:U/C:L/I:N/A:N</w:t>
      </w:r>
    </w:p>
    <w:p w14:paraId="0C68A706" w14:textId="77777777" w:rsidR="00AC22DC" w:rsidRPr="00AC22DC" w:rsidRDefault="00AC22DC" w:rsidP="00AC22DC">
      <w:pPr>
        <w:suppressAutoHyphens/>
        <w:spacing w:after="0" w:line="240" w:lineRule="auto"/>
        <w:contextualSpacing/>
        <w:rPr>
          <w:rFonts w:ascii="Calibri" w:hAnsi="Calibri" w:cs="Calibri"/>
          <w:sz w:val="22"/>
        </w:rPr>
      </w:pPr>
    </w:p>
    <w:p w14:paraId="25DC4A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F11A96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https://security.netapp.com/advisory/ntap-20201016-0007/</w:t>
      </w:r>
    </w:p>
    <w:p w14:paraId="339C44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DSA-4835</w:t>
      </w:r>
    </w:p>
    <w:p w14:paraId="0D0C61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https://lists.apache.org/thread.html/r4a390027eb27e4550142fac6c8317cc684b157ae314d31514747f307%40%3Cannounce.tomcat.apache.org%3E</w:t>
      </w:r>
    </w:p>
    <w:p w14:paraId="2F0486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5BA5B5C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20201014 [SECURITY] [DLA 2407-1] tomcat8 security update</w:t>
      </w:r>
    </w:p>
    <w:p w14:paraId="7F3C47C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openSUSE-SU-2020:1799</w:t>
      </w:r>
    </w:p>
    <w:p w14:paraId="469A49A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openSUSE-SU-2020:1842</w:t>
      </w:r>
    </w:p>
    <w:p w14:paraId="280853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2791C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cpe:2.3:a:apache:tomcat:9.0.30:*:*:*:*:*:*:*</w:t>
      </w:r>
    </w:p>
    <w:p w14:paraId="5B57F4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83F96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CVE-2023-28708  suppress</w:t>
      </w:r>
    </w:p>
    <w:p w14:paraId="1A7C93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using the </w:t>
      </w:r>
      <w:proofErr w:type="spellStart"/>
      <w:r w:rsidRPr="00AC22DC">
        <w:rPr>
          <w:rFonts w:ascii="Calibri" w:hAnsi="Calibri" w:cs="Calibri"/>
          <w:sz w:val="22"/>
        </w:rPr>
        <w:t>RemoteIpFilter</w:t>
      </w:r>
      <w:proofErr w:type="spellEnd"/>
      <w:r w:rsidRPr="00AC22DC">
        <w:rPr>
          <w:rFonts w:ascii="Calibri" w:hAnsi="Calibri" w:cs="Calibri"/>
          <w:sz w:val="22"/>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382AACD0" w14:textId="77777777" w:rsidR="00AC22DC" w:rsidRPr="00AC22DC" w:rsidRDefault="00AC22DC" w:rsidP="00AC22DC">
      <w:pPr>
        <w:suppressAutoHyphens/>
        <w:spacing w:after="0" w:line="240" w:lineRule="auto"/>
        <w:contextualSpacing/>
        <w:rPr>
          <w:rFonts w:ascii="Calibri" w:hAnsi="Calibri" w:cs="Calibri"/>
          <w:sz w:val="22"/>
        </w:rPr>
      </w:pPr>
    </w:p>
    <w:p w14:paraId="58346CDF" w14:textId="77777777" w:rsidR="00AC22DC" w:rsidRPr="00AC22DC" w:rsidRDefault="00AC22DC" w:rsidP="00AC22DC">
      <w:pPr>
        <w:suppressAutoHyphens/>
        <w:spacing w:after="0" w:line="240" w:lineRule="auto"/>
        <w:contextualSpacing/>
        <w:rPr>
          <w:rFonts w:ascii="Calibri" w:hAnsi="Calibri" w:cs="Calibri"/>
          <w:sz w:val="22"/>
        </w:rPr>
      </w:pPr>
    </w:p>
    <w:p w14:paraId="6E418186" w14:textId="77777777" w:rsidR="00AC22DC" w:rsidRPr="00AC22DC" w:rsidRDefault="00AC22DC" w:rsidP="00AC22DC">
      <w:pPr>
        <w:suppressAutoHyphens/>
        <w:spacing w:after="0" w:line="240" w:lineRule="auto"/>
        <w:contextualSpacing/>
        <w:rPr>
          <w:rFonts w:ascii="Calibri" w:hAnsi="Calibri" w:cs="Calibri"/>
          <w:sz w:val="22"/>
        </w:rPr>
      </w:pPr>
    </w:p>
    <w:p w14:paraId="6212DBB4" w14:textId="77777777" w:rsidR="00AC22DC" w:rsidRPr="00AC22DC" w:rsidRDefault="00AC22DC" w:rsidP="00AC22DC">
      <w:pPr>
        <w:suppressAutoHyphens/>
        <w:spacing w:after="0" w:line="240" w:lineRule="auto"/>
        <w:contextualSpacing/>
        <w:rPr>
          <w:rFonts w:ascii="Calibri" w:hAnsi="Calibri" w:cs="Calibri"/>
          <w:sz w:val="22"/>
        </w:rPr>
      </w:pPr>
    </w:p>
    <w:p w14:paraId="08836322" w14:textId="77777777" w:rsidR="00AC22DC" w:rsidRPr="00AC22DC" w:rsidRDefault="00AC22DC" w:rsidP="00AC22DC">
      <w:pPr>
        <w:suppressAutoHyphens/>
        <w:spacing w:after="0" w:line="240" w:lineRule="auto"/>
        <w:contextualSpacing/>
        <w:rPr>
          <w:rFonts w:ascii="Calibri" w:hAnsi="Calibri" w:cs="Calibri"/>
          <w:sz w:val="22"/>
        </w:rPr>
      </w:pPr>
    </w:p>
    <w:p w14:paraId="337EC18E" w14:textId="77777777" w:rsidR="00AC22DC" w:rsidRPr="00AC22DC" w:rsidRDefault="00AC22DC" w:rsidP="00AC22DC">
      <w:pPr>
        <w:suppressAutoHyphens/>
        <w:spacing w:after="0" w:line="240" w:lineRule="auto"/>
        <w:contextualSpacing/>
        <w:rPr>
          <w:rFonts w:ascii="Calibri" w:hAnsi="Calibri" w:cs="Calibri"/>
          <w:sz w:val="22"/>
        </w:rPr>
      </w:pPr>
    </w:p>
    <w:p w14:paraId="20D432E3" w14:textId="77777777" w:rsidR="00AC22DC" w:rsidRPr="00AC22DC" w:rsidRDefault="00AC22DC" w:rsidP="00AC22DC">
      <w:pPr>
        <w:suppressAutoHyphens/>
        <w:spacing w:after="0" w:line="240" w:lineRule="auto"/>
        <w:contextualSpacing/>
        <w:rPr>
          <w:rFonts w:ascii="Calibri" w:hAnsi="Calibri" w:cs="Calibri"/>
          <w:sz w:val="22"/>
        </w:rPr>
      </w:pPr>
    </w:p>
    <w:p w14:paraId="07B101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CWE-523 Unprotected Transport of Credentials</w:t>
      </w:r>
    </w:p>
    <w:p w14:paraId="2C87564C" w14:textId="77777777" w:rsidR="00AC22DC" w:rsidRPr="00AC22DC" w:rsidRDefault="00AC22DC" w:rsidP="00AC22DC">
      <w:pPr>
        <w:suppressAutoHyphens/>
        <w:spacing w:after="0" w:line="240" w:lineRule="auto"/>
        <w:contextualSpacing/>
        <w:rPr>
          <w:rFonts w:ascii="Calibri" w:hAnsi="Calibri" w:cs="Calibri"/>
          <w:sz w:val="22"/>
        </w:rPr>
      </w:pPr>
    </w:p>
    <w:p w14:paraId="5F065C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21791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2D438C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CVSS:3.1/AV:N/AC:L/PR:N/UI:R/S:U/C:L/I:N/A:N</w:t>
      </w:r>
    </w:p>
    <w:p w14:paraId="136B191B" w14:textId="77777777" w:rsidR="00AC22DC" w:rsidRPr="00AC22DC" w:rsidRDefault="00AC22DC" w:rsidP="00AC22DC">
      <w:pPr>
        <w:suppressAutoHyphens/>
        <w:spacing w:after="0" w:line="240" w:lineRule="auto"/>
        <w:contextualSpacing/>
        <w:rPr>
          <w:rFonts w:ascii="Calibri" w:hAnsi="Calibri" w:cs="Calibri"/>
          <w:sz w:val="22"/>
        </w:rPr>
      </w:pPr>
    </w:p>
    <w:p w14:paraId="0EAEE9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734C21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https://lists.apache.org/thread/hdksc59z3s7tm39x0pp33mtwdrt8qr67</w:t>
      </w:r>
    </w:p>
    <w:p w14:paraId="6E0786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1C6D1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(excluding) 9.0.0; versions up to (excluding) 9.0.72</w:t>
      </w:r>
    </w:p>
    <w:p w14:paraId="3363B5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32FE3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CVE-2021-43980  suppress</w:t>
      </w:r>
    </w:p>
    <w:p w14:paraId="2F31E8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28ABE4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CWE-362 Concurrent Execution using Shared Resource with Improper Synchronization ('Race Condition')</w:t>
      </w:r>
    </w:p>
    <w:p w14:paraId="655C274C" w14:textId="77777777" w:rsidR="00AC22DC" w:rsidRPr="00AC22DC" w:rsidRDefault="00AC22DC" w:rsidP="00AC22DC">
      <w:pPr>
        <w:suppressAutoHyphens/>
        <w:spacing w:after="0" w:line="240" w:lineRule="auto"/>
        <w:contextualSpacing/>
        <w:rPr>
          <w:rFonts w:ascii="Calibri" w:hAnsi="Calibri" w:cs="Calibri"/>
          <w:sz w:val="22"/>
        </w:rPr>
      </w:pPr>
    </w:p>
    <w:p w14:paraId="1B5C6F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43C68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(3.7)</w:t>
      </w:r>
    </w:p>
    <w:p w14:paraId="5C8769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CVSS:3.1/AV:N/AC:H/PR:N/UI:N/S:U/C:L/I:N/A:N</w:t>
      </w:r>
    </w:p>
    <w:p w14:paraId="51E121EB" w14:textId="77777777" w:rsidR="00AC22DC" w:rsidRPr="00AC22DC" w:rsidRDefault="00AC22DC" w:rsidP="00AC22DC">
      <w:pPr>
        <w:suppressAutoHyphens/>
        <w:spacing w:after="0" w:line="240" w:lineRule="auto"/>
        <w:contextualSpacing/>
        <w:rPr>
          <w:rFonts w:ascii="Calibri" w:hAnsi="Calibri" w:cs="Calibri"/>
          <w:sz w:val="22"/>
        </w:rPr>
      </w:pPr>
    </w:p>
    <w:p w14:paraId="44DF231D"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3F52FB3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DSA-5265</w:t>
      </w:r>
    </w:p>
    <w:p w14:paraId="6D7BFAC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https://lists.apache.org/thread/3jjqbsp6j88b198x5rmg99b1qr8ht3g3</w:t>
      </w:r>
    </w:p>
    <w:p w14:paraId="48501B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20221026 [SECURITY] [DLA 3160-1] tomcat9 security update</w:t>
      </w:r>
    </w:p>
    <w:p w14:paraId="44315A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20220928 CVE-2021-43980: Apache Tomcat: Information disclosure</w:t>
      </w:r>
    </w:p>
    <w:p w14:paraId="34758F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1D1920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9.0.60</w:t>
      </w:r>
    </w:p>
    <w:p w14:paraId="6800C79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0F58D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tomcat-embed-websocket-9.0.30.jar</w:t>
      </w:r>
    </w:p>
    <w:p w14:paraId="673C70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Description:</w:t>
      </w:r>
    </w:p>
    <w:p w14:paraId="14B821DB" w14:textId="77777777" w:rsidR="00AC22DC" w:rsidRPr="00AC22DC" w:rsidRDefault="00AC22DC" w:rsidP="00AC22DC">
      <w:pPr>
        <w:suppressAutoHyphens/>
        <w:spacing w:after="0" w:line="240" w:lineRule="auto"/>
        <w:contextualSpacing/>
        <w:rPr>
          <w:rFonts w:ascii="Calibri" w:hAnsi="Calibri" w:cs="Calibri"/>
          <w:sz w:val="22"/>
          <w:lang w:val="fr-FR"/>
        </w:rPr>
      </w:pPr>
      <w:proofErr w:type="spellStart"/>
      <w:r w:rsidRPr="00AC22DC">
        <w:rPr>
          <w:rFonts w:ascii="Calibri" w:hAnsi="Calibri" w:cs="Calibri"/>
          <w:sz w:val="22"/>
          <w:lang w:val="fr-FR"/>
        </w:rPr>
        <w:t>Core</w:t>
      </w:r>
      <w:proofErr w:type="spellEnd"/>
      <w:r w:rsidRPr="00AC22DC">
        <w:rPr>
          <w:rFonts w:ascii="Calibri" w:hAnsi="Calibri" w:cs="Calibri"/>
          <w:sz w:val="22"/>
          <w:lang w:val="fr-FR"/>
        </w:rPr>
        <w:t xml:space="preserve"> Tomcat </w:t>
      </w:r>
      <w:proofErr w:type="spellStart"/>
      <w:r w:rsidRPr="00AC22DC">
        <w:rPr>
          <w:rFonts w:ascii="Calibri" w:hAnsi="Calibri" w:cs="Calibri"/>
          <w:sz w:val="22"/>
          <w:lang w:val="fr-FR"/>
        </w:rPr>
        <w:t>implementation</w:t>
      </w:r>
      <w:proofErr w:type="spellEnd"/>
    </w:p>
    <w:p w14:paraId="76F79B0F" w14:textId="77777777" w:rsidR="00AC22DC" w:rsidRPr="00AC22DC" w:rsidRDefault="00AC22DC" w:rsidP="00AC22DC">
      <w:pPr>
        <w:suppressAutoHyphens/>
        <w:spacing w:after="0" w:line="240" w:lineRule="auto"/>
        <w:contextualSpacing/>
        <w:rPr>
          <w:rFonts w:ascii="Calibri" w:hAnsi="Calibri" w:cs="Calibri"/>
          <w:sz w:val="22"/>
          <w:lang w:val="fr-FR"/>
        </w:rPr>
      </w:pPr>
      <w:proofErr w:type="gramStart"/>
      <w:r w:rsidRPr="00AC22DC">
        <w:rPr>
          <w:rFonts w:ascii="Calibri" w:hAnsi="Calibri" w:cs="Calibri"/>
          <w:sz w:val="22"/>
          <w:lang w:val="fr-FR"/>
        </w:rPr>
        <w:t>License:</w:t>
      </w:r>
      <w:proofErr w:type="gramEnd"/>
    </w:p>
    <w:p w14:paraId="140479C0" w14:textId="77777777" w:rsidR="00AC22DC" w:rsidRPr="00AC22DC" w:rsidRDefault="00AC22DC" w:rsidP="00AC22DC">
      <w:pPr>
        <w:suppressAutoHyphens/>
        <w:spacing w:after="0" w:line="240" w:lineRule="auto"/>
        <w:contextualSpacing/>
        <w:rPr>
          <w:rFonts w:ascii="Calibri" w:hAnsi="Calibri" w:cs="Calibri"/>
          <w:sz w:val="22"/>
          <w:lang w:val="fr-FR"/>
        </w:rPr>
      </w:pPr>
      <w:r w:rsidRPr="00AC22DC">
        <w:rPr>
          <w:rFonts w:ascii="Calibri" w:hAnsi="Calibri" w:cs="Calibri"/>
          <w:sz w:val="22"/>
          <w:lang w:val="fr-FR"/>
        </w:rPr>
        <w:t>Apache License, Version 2.0: http://www.apache.org/licenses/LICENSE-2.0.txt</w:t>
      </w:r>
    </w:p>
    <w:p w14:paraId="0ABF72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File Path: C:\Users\rortiz10\.m2\repository\org\apache\tomcat\embed\tomcat-embed-websocket\9.0.30\tomcat-embed-websocket-9.0.30.jar</w:t>
      </w:r>
    </w:p>
    <w:p w14:paraId="6D9571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MD5: 3b6e5bcc92cd9a6df4a17138ed4e011c</w:t>
      </w:r>
    </w:p>
    <w:p w14:paraId="193014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SHA1: 33157f6bc5bfd03380ebb5ac476db0600a04168d</w:t>
      </w:r>
    </w:p>
    <w:p w14:paraId="64873E2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SHA256:4ce32add19b34a80376edb1e1678c373cb720c28c7a0d37a4361bf659c2ea84c</w:t>
      </w:r>
    </w:p>
    <w:p w14:paraId="33689E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Referenced In Project/Scope: Module2.2:</w:t>
      </w:r>
      <w:proofErr w:type="gramStart"/>
      <w:r w:rsidRPr="00AC22DC">
        <w:rPr>
          <w:rFonts w:ascii="Calibri" w:hAnsi="Calibri" w:cs="Calibri"/>
          <w:sz w:val="22"/>
        </w:rPr>
        <w:t>compile</w:t>
      </w:r>
      <w:proofErr w:type="gramEnd"/>
    </w:p>
    <w:p w14:paraId="4F98A5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Included by: pkg:maven/org.springframework.boot/spring-boot-starter-web@2.2.4.RELEASE</w:t>
      </w:r>
    </w:p>
    <w:p w14:paraId="2E0C44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Evidence</w:t>
      </w:r>
    </w:p>
    <w:p w14:paraId="27B6C9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Identifiers</w:t>
      </w:r>
    </w:p>
    <w:p w14:paraId="2A528E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r>
      <w:proofErr w:type="spellStart"/>
      <w:r w:rsidRPr="00AC22DC">
        <w:rPr>
          <w:rFonts w:ascii="Calibri" w:hAnsi="Calibri" w:cs="Calibri"/>
          <w:sz w:val="22"/>
        </w:rPr>
        <w:t>pkg:maven</w:t>
      </w:r>
      <w:proofErr w:type="spellEnd"/>
      <w:r w:rsidRPr="00AC22DC">
        <w:rPr>
          <w:rFonts w:ascii="Calibri" w:hAnsi="Calibri" w:cs="Calibri"/>
          <w:sz w:val="22"/>
        </w:rPr>
        <w:t>/</w:t>
      </w:r>
      <w:proofErr w:type="spellStart"/>
      <w:r w:rsidRPr="00AC22DC">
        <w:rPr>
          <w:rFonts w:ascii="Calibri" w:hAnsi="Calibri" w:cs="Calibri"/>
          <w:sz w:val="22"/>
        </w:rPr>
        <w:t>org.apache.tomcat.embed</w:t>
      </w:r>
      <w:proofErr w:type="spellEnd"/>
      <w:r w:rsidRPr="00AC22DC">
        <w:rPr>
          <w:rFonts w:ascii="Calibri" w:hAnsi="Calibri" w:cs="Calibri"/>
          <w:sz w:val="22"/>
        </w:rPr>
        <w:t>/tomcat-embed-websocket@9.0.30  (</w:t>
      </w:r>
      <w:proofErr w:type="spellStart"/>
      <w:r w:rsidRPr="00AC22DC">
        <w:rPr>
          <w:rFonts w:ascii="Calibri" w:hAnsi="Calibri" w:cs="Calibri"/>
          <w:sz w:val="22"/>
        </w:rPr>
        <w:t>Confidence:High</w:t>
      </w:r>
      <w:proofErr w:type="spellEnd"/>
      <w:r w:rsidRPr="00AC22DC">
        <w:rPr>
          <w:rFonts w:ascii="Calibri" w:hAnsi="Calibri" w:cs="Calibri"/>
          <w:sz w:val="22"/>
        </w:rPr>
        <w:t>)</w:t>
      </w:r>
    </w:p>
    <w:p w14:paraId="3C3111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cpe:2.3:a:apache:tomcat:9.0.30:*:*:*:*:*:*:*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4183B3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cpe:2.3:a:apache_tomcat:apache_tomcat:9.0.30:*:*:*:*:*:*:*  (</w:t>
      </w:r>
      <w:proofErr w:type="spellStart"/>
      <w:r w:rsidRPr="00AC22DC">
        <w:rPr>
          <w:rFonts w:ascii="Calibri" w:hAnsi="Calibri" w:cs="Calibri"/>
          <w:sz w:val="22"/>
        </w:rPr>
        <w:t>Confidence:Highest</w:t>
      </w:r>
      <w:proofErr w:type="spellEnd"/>
      <w:r w:rsidRPr="00AC22DC">
        <w:rPr>
          <w:rFonts w:ascii="Calibri" w:hAnsi="Calibri" w:cs="Calibri"/>
          <w:sz w:val="22"/>
        </w:rPr>
        <w:t>)  suppress</w:t>
      </w:r>
    </w:p>
    <w:p w14:paraId="74991F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Published Vulnerabilities</w:t>
      </w:r>
    </w:p>
    <w:p w14:paraId="31528E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CVE-2020-1938  suppress</w:t>
      </w:r>
    </w:p>
    <w:p w14:paraId="474154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305323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Apache Tomcat</w:t>
      </w:r>
    </w:p>
    <w:p w14:paraId="00750C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Apache Tomcat Improper Privilege Management Vulnerability</w:t>
      </w:r>
    </w:p>
    <w:p w14:paraId="257FCF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2022-03-03</w:t>
      </w:r>
    </w:p>
    <w:p w14:paraId="3353C4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Description: Apache Tomcat treats Apache </w:t>
      </w:r>
      <w:proofErr w:type="spellStart"/>
      <w:r w:rsidRPr="00AC22DC">
        <w:rPr>
          <w:rFonts w:ascii="Calibri" w:hAnsi="Calibri" w:cs="Calibri"/>
          <w:sz w:val="22"/>
        </w:rPr>
        <w:t>JServ</w:t>
      </w:r>
      <w:proofErr w:type="spellEnd"/>
      <w:r w:rsidRPr="00AC22DC">
        <w:rPr>
          <w:rFonts w:ascii="Calibri" w:hAnsi="Calibri" w:cs="Calibri"/>
          <w:sz w:val="22"/>
        </w:rPr>
        <w:t xml:space="preserve"> Protocol (AJP) connections as having higher trust than, for example, a similar HTTP connection. If such connections are available to an attacker, they can be exploited.</w:t>
      </w:r>
    </w:p>
    <w:p w14:paraId="2FA2EC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updates per vendor instructions.</w:t>
      </w:r>
    </w:p>
    <w:p w14:paraId="1862CE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2022-03-17</w:t>
      </w:r>
    </w:p>
    <w:p w14:paraId="218B51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using the Apache </w:t>
      </w:r>
      <w:proofErr w:type="spellStart"/>
      <w:r w:rsidRPr="00AC22DC">
        <w:rPr>
          <w:rFonts w:ascii="Calibri" w:hAnsi="Calibri" w:cs="Calibri"/>
          <w:sz w:val="22"/>
        </w:rPr>
        <w:t>JServ</w:t>
      </w:r>
      <w:proofErr w:type="spellEnd"/>
      <w:r w:rsidRPr="00AC22DC">
        <w:rPr>
          <w:rFonts w:ascii="Calibri" w:hAnsi="Calibri" w:cs="Calibr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AC22DC">
        <w:rPr>
          <w:rFonts w:ascii="Calibri" w:hAnsi="Calibri" w:cs="Calibri"/>
          <w:sz w:val="22"/>
        </w:rPr>
        <w:t>defence</w:t>
      </w:r>
      <w:proofErr w:type="spellEnd"/>
      <w:r w:rsidRPr="00AC22DC">
        <w:rPr>
          <w:rFonts w:ascii="Calibri" w:hAnsi="Calibri" w:cs="Calibri"/>
          <w:sz w:val="22"/>
        </w:rPr>
        <w:t xml:space="preserve">-in-depth approach and block the vector that permits returning arbitrary files and execution as JSP may upgrade to Apache Tomcat 9.0.31, 8.5.51 or 7.0.100 or later. </w:t>
      </w:r>
      <w:proofErr w:type="gramStart"/>
      <w:r w:rsidRPr="00AC22DC">
        <w:rPr>
          <w:rFonts w:ascii="Calibri" w:hAnsi="Calibri" w:cs="Calibri"/>
          <w:sz w:val="22"/>
        </w:rPr>
        <w:t>A number of</w:t>
      </w:r>
      <w:proofErr w:type="gramEnd"/>
      <w:r w:rsidRPr="00AC22DC">
        <w:rPr>
          <w:rFonts w:ascii="Calibri" w:hAnsi="Calibri" w:cs="Calibri"/>
          <w:sz w:val="22"/>
        </w:rPr>
        <w:t xml:space="preserve"> changes were made to the default AJP Connector configuration in 9.0.31 to harden the default configuration. It is likely that users upgrading to 9.0.31, 8.5.51 or 7.0.100 or later will need to make small changes to their configurations.</w:t>
      </w:r>
    </w:p>
    <w:p w14:paraId="78D393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NVD-CWE-Other</w:t>
      </w:r>
    </w:p>
    <w:p w14:paraId="67D66054" w14:textId="77777777" w:rsidR="00AC22DC" w:rsidRPr="00AC22DC" w:rsidRDefault="00AC22DC" w:rsidP="00AC22DC">
      <w:pPr>
        <w:suppressAutoHyphens/>
        <w:spacing w:after="0" w:line="240" w:lineRule="auto"/>
        <w:contextualSpacing/>
        <w:rPr>
          <w:rFonts w:ascii="Calibri" w:hAnsi="Calibri" w:cs="Calibri"/>
          <w:sz w:val="22"/>
        </w:rPr>
      </w:pPr>
    </w:p>
    <w:p w14:paraId="263A69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9E999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01B3FA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/C:P/I:P/A:P</w:t>
      </w:r>
    </w:p>
    <w:p w14:paraId="70A989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2FD83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CRITICAL (9.8)</w:t>
      </w:r>
    </w:p>
    <w:p w14:paraId="42A08F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CVSS:3.1/AV:N/AC:L/PR:N/UI:N/S:U/C:H/I:H/A:H</w:t>
      </w:r>
    </w:p>
    <w:p w14:paraId="249AFD05" w14:textId="77777777" w:rsidR="00AC22DC" w:rsidRPr="00AC22DC" w:rsidRDefault="00AC22DC" w:rsidP="00AC22DC">
      <w:pPr>
        <w:suppressAutoHyphens/>
        <w:spacing w:after="0" w:line="240" w:lineRule="auto"/>
        <w:contextualSpacing/>
        <w:rPr>
          <w:rFonts w:ascii="Calibri" w:hAnsi="Calibri" w:cs="Calibri"/>
          <w:sz w:val="22"/>
        </w:rPr>
      </w:pPr>
    </w:p>
    <w:p w14:paraId="68E9729E"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5EDF146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FEDORA-2020-04ac174fa9</w:t>
      </w:r>
    </w:p>
    <w:p w14:paraId="2F1DA62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FEDORA-2020-0e42878ba7</w:t>
      </w:r>
    </w:p>
    <w:p w14:paraId="1F7CFD7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FEDORA-2020-c870aa8378</w:t>
      </w:r>
    </w:p>
    <w:p w14:paraId="191588E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20210125 Apache Software Foundation Security Report: 2020</w:t>
      </w:r>
    </w:p>
    <w:p w14:paraId="6A315C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20210223 Re: Apache Software Foundation Security Report: 2020</w:t>
      </w:r>
    </w:p>
    <w:p w14:paraId="02B8A9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[geode-issues] 20200831 [</w:t>
      </w:r>
      <w:proofErr w:type="spellStart"/>
      <w:r w:rsidRPr="00AC22DC">
        <w:rPr>
          <w:rFonts w:ascii="Calibri" w:hAnsi="Calibri" w:cs="Calibri"/>
          <w:sz w:val="22"/>
        </w:rPr>
        <w:t>jira</w:t>
      </w:r>
      <w:proofErr w:type="spellEnd"/>
      <w:r w:rsidRPr="00AC22DC">
        <w:rPr>
          <w:rFonts w:ascii="Calibri" w:hAnsi="Calibri" w:cs="Calibri"/>
          <w:sz w:val="22"/>
        </w:rPr>
        <w:t>] [Created] (GEODE-8471) Dependency security issues in geode-core-1.12</w:t>
      </w:r>
    </w:p>
    <w:p w14:paraId="014F2F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[httpd-bugs] 20200319 [Bug 53098] </w:t>
      </w:r>
      <w:proofErr w:type="spellStart"/>
      <w:r w:rsidRPr="00AC22DC">
        <w:rPr>
          <w:rFonts w:ascii="Calibri" w:hAnsi="Calibri" w:cs="Calibri"/>
          <w:sz w:val="22"/>
        </w:rPr>
        <w:t>mod_proxy_ajp</w:t>
      </w:r>
      <w:proofErr w:type="spellEnd"/>
      <w:r w:rsidRPr="00AC22DC">
        <w:rPr>
          <w:rFonts w:ascii="Calibri" w:hAnsi="Calibri" w:cs="Calibri"/>
          <w:sz w:val="22"/>
        </w:rPr>
        <w:t>: patch to set worker secret passed to tomcat</w:t>
      </w:r>
    </w:p>
    <w:p w14:paraId="55E397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20200227 [</w:t>
      </w:r>
      <w:proofErr w:type="spellStart"/>
      <w:r w:rsidRPr="00AC22DC">
        <w:rPr>
          <w:rFonts w:ascii="Calibri" w:hAnsi="Calibri" w:cs="Calibri"/>
          <w:sz w:val="22"/>
        </w:rPr>
        <w:t>ofbiz</w:t>
      </w:r>
      <w:proofErr w:type="spellEnd"/>
      <w:r w:rsidRPr="00AC22DC">
        <w:rPr>
          <w:rFonts w:ascii="Calibri" w:hAnsi="Calibri" w:cs="Calibri"/>
          <w:sz w:val="22"/>
        </w:rPr>
        <w:t>-plugins] branch release17.12 updated: Upgrade Tomcat from 9.0.29 to 9.0.31 (CVE-2020-1938) (OFBIZ-11407)</w:t>
      </w:r>
    </w:p>
    <w:p w14:paraId="173209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20200225 [</w:t>
      </w:r>
      <w:proofErr w:type="spellStart"/>
      <w:r w:rsidRPr="00AC22DC">
        <w:rPr>
          <w:rFonts w:ascii="Calibri" w:hAnsi="Calibri" w:cs="Calibri"/>
          <w:sz w:val="22"/>
        </w:rPr>
        <w:t>jira</w:t>
      </w:r>
      <w:proofErr w:type="spellEnd"/>
      <w:r w:rsidRPr="00AC22DC">
        <w:rPr>
          <w:rFonts w:ascii="Calibri" w:hAnsi="Calibri" w:cs="Calibri"/>
          <w:sz w:val="22"/>
        </w:rPr>
        <w:t>] [Commented] (OFBIZ-11407) Upgrade Tomcat from 9.0.29 to 9.0.31 (CVE-2020-1938)</w:t>
      </w:r>
    </w:p>
    <w:p w14:paraId="75B531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20200225 [</w:t>
      </w:r>
      <w:proofErr w:type="spellStart"/>
      <w:r w:rsidRPr="00AC22DC">
        <w:rPr>
          <w:rFonts w:ascii="Calibri" w:hAnsi="Calibri" w:cs="Calibri"/>
          <w:sz w:val="22"/>
        </w:rPr>
        <w:t>jira</w:t>
      </w:r>
      <w:proofErr w:type="spellEnd"/>
      <w:r w:rsidRPr="00AC22DC">
        <w:rPr>
          <w:rFonts w:ascii="Calibri" w:hAnsi="Calibri" w:cs="Calibri"/>
          <w:sz w:val="22"/>
        </w:rPr>
        <w:t>] [Updated] (OFBIZ-11407) Upgrade Tomcat from 9.0.29 to 9.0.31 (CVE-2020-1938)</w:t>
      </w:r>
    </w:p>
    <w:p w14:paraId="432F73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20200227 [</w:t>
      </w:r>
      <w:proofErr w:type="spellStart"/>
      <w:r w:rsidRPr="00AC22DC">
        <w:rPr>
          <w:rFonts w:ascii="Calibri" w:hAnsi="Calibri" w:cs="Calibri"/>
          <w:sz w:val="22"/>
        </w:rPr>
        <w:t>jira</w:t>
      </w:r>
      <w:proofErr w:type="spellEnd"/>
      <w:r w:rsidRPr="00AC22DC">
        <w:rPr>
          <w:rFonts w:ascii="Calibri" w:hAnsi="Calibri" w:cs="Calibri"/>
          <w:sz w:val="22"/>
        </w:rPr>
        <w:t>] [Commented] (OFBIZ-11407) Upgrade Tomcat from 9.0.29 to 9.0.31 (CVE-2020-1938)</w:t>
      </w:r>
    </w:p>
    <w:p w14:paraId="0E698E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20200228 [</w:t>
      </w:r>
      <w:proofErr w:type="spellStart"/>
      <w:r w:rsidRPr="00AC22DC">
        <w:rPr>
          <w:rFonts w:ascii="Calibri" w:hAnsi="Calibri" w:cs="Calibri"/>
          <w:sz w:val="22"/>
        </w:rPr>
        <w:t>jira</w:t>
      </w:r>
      <w:proofErr w:type="spellEnd"/>
      <w:r w:rsidRPr="00AC22DC">
        <w:rPr>
          <w:rFonts w:ascii="Calibri" w:hAnsi="Calibri" w:cs="Calibri"/>
          <w:sz w:val="22"/>
        </w:rPr>
        <w:t>] [Comment Edited] (OFBIZ-11407) Upgrade Tomcat from 9.0.29 to 9.0.31 (CVE-2020-1938)</w:t>
      </w:r>
    </w:p>
    <w:p w14:paraId="02821F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20200228 [</w:t>
      </w:r>
      <w:proofErr w:type="spellStart"/>
      <w:r w:rsidRPr="00AC22DC">
        <w:rPr>
          <w:rFonts w:ascii="Calibri" w:hAnsi="Calibri" w:cs="Calibri"/>
          <w:sz w:val="22"/>
        </w:rPr>
        <w:t>jira</w:t>
      </w:r>
      <w:proofErr w:type="spellEnd"/>
      <w:r w:rsidRPr="00AC22DC">
        <w:rPr>
          <w:rFonts w:ascii="Calibri" w:hAnsi="Calibri" w:cs="Calibri"/>
          <w:sz w:val="22"/>
        </w:rPr>
        <w:t>] [Commented] (OFBIZ-11407) Upgrade Tomcat from 9.0.29 to 9.0.31 (CVE-2020-1938)</w:t>
      </w:r>
    </w:p>
    <w:p w14:paraId="550FFD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[Created] (OFBIZ-11847) CLONE - Upgrade Tomcat from 9.0.34 to 9.0.36 (CVE-2020-11996)</w:t>
      </w:r>
    </w:p>
    <w:p w14:paraId="619008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[Updated] (OFBIZ-11847) CLONE - Upgrade Tomcat from 9.0.34 to 9.0.36 (CVE-2020-11996)</w:t>
      </w:r>
    </w:p>
    <w:p w14:paraId="6D98EC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20200304 Re: Tagging 10.0.x, 9.0.x, 8.5.x</w:t>
      </w:r>
    </w:p>
    <w:p w14:paraId="1EB6746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20200309 [Bug 64206] Answer file not being used</w:t>
      </w:r>
    </w:p>
    <w:p w14:paraId="589D1F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20200625 </w:t>
      </w:r>
      <w:proofErr w:type="spellStart"/>
      <w:r w:rsidRPr="00AC22DC">
        <w:rPr>
          <w:rFonts w:ascii="Calibri" w:hAnsi="Calibri" w:cs="Calibri"/>
          <w:sz w:val="22"/>
        </w:rPr>
        <w:t>svn</w:t>
      </w:r>
      <w:proofErr w:type="spellEnd"/>
      <w:r w:rsidRPr="00AC22DC">
        <w:rPr>
          <w:rFonts w:ascii="Calibri" w:hAnsi="Calibri" w:cs="Calibri"/>
          <w:sz w:val="22"/>
        </w:rPr>
        <w:t xml:space="preserve"> commit: r1879208 - in /tomcat/site/trunk: docs/security-10.html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1ECBDB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20200301 Re: [SECURITY] CVE-2020-1938 AJP Request Injection and potential Remote Code Execution</w:t>
      </w:r>
    </w:p>
    <w:p w14:paraId="0DA1AF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[tomcat-users] 20200302 AW: [SECURITY] CVE-2020-1938 AJP Request Injection and </w:t>
      </w:r>
      <w:proofErr w:type="spellStart"/>
      <w:r w:rsidRPr="00AC22DC">
        <w:rPr>
          <w:rFonts w:ascii="Calibri" w:hAnsi="Calibri" w:cs="Calibri"/>
          <w:sz w:val="22"/>
        </w:rPr>
        <w:t>potentialRemote</w:t>
      </w:r>
      <w:proofErr w:type="spellEnd"/>
      <w:r w:rsidRPr="00AC22DC">
        <w:rPr>
          <w:rFonts w:ascii="Calibri" w:hAnsi="Calibri" w:cs="Calibri"/>
          <w:sz w:val="22"/>
        </w:rPr>
        <w:t xml:space="preserve"> Code Execution</w:t>
      </w:r>
    </w:p>
    <w:p w14:paraId="0EDDF0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[tomcat-users] 20200302 Re: AW: [SECURITY] CVE-2020-1938 AJP Request Injection and </w:t>
      </w:r>
      <w:proofErr w:type="spellStart"/>
      <w:r w:rsidRPr="00AC22DC">
        <w:rPr>
          <w:rFonts w:ascii="Calibri" w:hAnsi="Calibri" w:cs="Calibri"/>
          <w:sz w:val="22"/>
        </w:rPr>
        <w:t>potentialRemote</w:t>
      </w:r>
      <w:proofErr w:type="spellEnd"/>
      <w:r w:rsidRPr="00AC22DC">
        <w:rPr>
          <w:rFonts w:ascii="Calibri" w:hAnsi="Calibri" w:cs="Calibri"/>
          <w:sz w:val="22"/>
        </w:rPr>
        <w:t xml:space="preserve"> Code Execution</w:t>
      </w:r>
    </w:p>
    <w:p w14:paraId="734FA3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20200302 Re: [SECURITY] CVE-2020-1938 AJP Request Injection and potential Remote Code Execution</w:t>
      </w:r>
    </w:p>
    <w:p w14:paraId="512F12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20200304 Re: Fix for CVE-2020-1938</w:t>
      </w:r>
    </w:p>
    <w:p w14:paraId="15EA42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20200305 Aw: Re: Fix for CVE-2020-1938</w:t>
      </w:r>
    </w:p>
    <w:p w14:paraId="5718CC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20200305 Re: Aw: Re: Fix for CVE-2020-1938</w:t>
      </w:r>
    </w:p>
    <w:p w14:paraId="6D7BC6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20200309 Re: Apache Tomcat AJP File Inclusion Vulnerability (unauthenticated check)</w:t>
      </w:r>
    </w:p>
    <w:p w14:paraId="406E406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20200310 Aw: Re: Re: Fix for CVE-2020-1938</w:t>
      </w:r>
    </w:p>
    <w:p w14:paraId="60AA89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20200310 Re: Re: Re: Fix for CVE-2020-1938</w:t>
      </w:r>
    </w:p>
    <w:p w14:paraId="096A40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20200413 RE: Alternatives for AJP</w:t>
      </w:r>
    </w:p>
    <w:p w14:paraId="4C33AD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[Created]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 is affected by CVE-2020-1938(BDSA-2020-0339) vulnerability.</w:t>
      </w:r>
    </w:p>
    <w:p w14:paraId="759DEF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[Updated]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46F41D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20200323 [</w:t>
      </w:r>
      <w:proofErr w:type="spellStart"/>
      <w:r w:rsidRPr="00AC22DC">
        <w:rPr>
          <w:rFonts w:ascii="Calibri" w:hAnsi="Calibri" w:cs="Calibri"/>
          <w:sz w:val="22"/>
        </w:rPr>
        <w:t>jira</w:t>
      </w:r>
      <w:proofErr w:type="spellEnd"/>
      <w:r w:rsidRPr="00AC22DC">
        <w:rPr>
          <w:rFonts w:ascii="Calibri" w:hAnsi="Calibri" w:cs="Calibri"/>
          <w:sz w:val="22"/>
        </w:rPr>
        <w:t xml:space="preserve">] [Commented]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1E1E53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20201127 [</w:t>
      </w:r>
      <w:proofErr w:type="spellStart"/>
      <w:r w:rsidRPr="00AC22DC">
        <w:rPr>
          <w:rFonts w:ascii="Calibri" w:hAnsi="Calibri" w:cs="Calibri"/>
          <w:sz w:val="22"/>
        </w:rPr>
        <w:t>jira</w:t>
      </w:r>
      <w:proofErr w:type="spellEnd"/>
      <w:r w:rsidRPr="00AC22DC">
        <w:rPr>
          <w:rFonts w:ascii="Calibri" w:hAnsi="Calibri" w:cs="Calibri"/>
          <w:sz w:val="22"/>
        </w:rPr>
        <w:t xml:space="preserve">] [Resolved]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0C6AFF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20201127 [</w:t>
      </w:r>
      <w:proofErr w:type="spellStart"/>
      <w:r w:rsidRPr="00AC22DC">
        <w:rPr>
          <w:rFonts w:ascii="Calibri" w:hAnsi="Calibri" w:cs="Calibri"/>
          <w:sz w:val="22"/>
        </w:rPr>
        <w:t>jira</w:t>
      </w:r>
      <w:proofErr w:type="spellEnd"/>
      <w:r w:rsidRPr="00AC22DC">
        <w:rPr>
          <w:rFonts w:ascii="Calibri" w:hAnsi="Calibri" w:cs="Calibri"/>
          <w:sz w:val="22"/>
        </w:rPr>
        <w:t xml:space="preserve">] [Updated] (TOMEE-2789)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CVE-2020-1938(BDSA-2020-0339) vulnerability.</w:t>
      </w:r>
    </w:p>
    <w:p w14:paraId="7FE45CB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-dev] 20200311 CVE-2020-1938 on Tomcat 9.0.30 / </w:t>
      </w:r>
      <w:proofErr w:type="spellStart"/>
      <w:r w:rsidRPr="00AC22DC">
        <w:rPr>
          <w:rFonts w:ascii="Calibri" w:hAnsi="Calibri" w:cs="Calibri"/>
          <w:sz w:val="22"/>
        </w:rPr>
        <w:t>TomEE</w:t>
      </w:r>
      <w:proofErr w:type="spellEnd"/>
      <w:r w:rsidRPr="00AC22DC">
        <w:rPr>
          <w:rFonts w:ascii="Calibri" w:hAnsi="Calibri" w:cs="Calibri"/>
          <w:sz w:val="22"/>
        </w:rPr>
        <w:t xml:space="preserve"> 8.0.1</w:t>
      </w:r>
    </w:p>
    <w:p w14:paraId="76C60B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-dev] 20200311 Re: CVE-2020-1938 on Tomcat 9.0.30 / </w:t>
      </w:r>
      <w:proofErr w:type="spellStart"/>
      <w:r w:rsidRPr="00AC22DC">
        <w:rPr>
          <w:rFonts w:ascii="Calibri" w:hAnsi="Calibri" w:cs="Calibri"/>
          <w:sz w:val="22"/>
        </w:rPr>
        <w:t>TomEE</w:t>
      </w:r>
      <w:proofErr w:type="spellEnd"/>
      <w:r w:rsidRPr="00AC22DC">
        <w:rPr>
          <w:rFonts w:ascii="Calibri" w:hAnsi="Calibri" w:cs="Calibri"/>
          <w:sz w:val="22"/>
        </w:rPr>
        <w:t xml:space="preserve"> 8.0.1</w:t>
      </w:r>
    </w:p>
    <w:p w14:paraId="26BC0B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-dev] 20200316 RE: CVE-2020-8840 on </w:t>
      </w:r>
      <w:proofErr w:type="spellStart"/>
      <w:r w:rsidRPr="00AC22DC">
        <w:rPr>
          <w:rFonts w:ascii="Calibri" w:hAnsi="Calibri" w:cs="Calibri"/>
          <w:sz w:val="22"/>
        </w:rPr>
        <w:t>TomEE</w:t>
      </w:r>
      <w:proofErr w:type="spellEnd"/>
      <w:r w:rsidRPr="00AC22DC">
        <w:rPr>
          <w:rFonts w:ascii="Calibri" w:hAnsi="Calibri" w:cs="Calibri"/>
          <w:sz w:val="22"/>
        </w:rPr>
        <w:t xml:space="preserve"> 8.0.1</w:t>
      </w:r>
    </w:p>
    <w:p w14:paraId="170590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 xml:space="preserve">-users] 20200723 Re: </w:t>
      </w:r>
      <w:proofErr w:type="spellStart"/>
      <w:r w:rsidRPr="00AC22DC">
        <w:rPr>
          <w:rFonts w:ascii="Calibri" w:hAnsi="Calibri" w:cs="Calibri"/>
          <w:sz w:val="22"/>
        </w:rPr>
        <w:t>TomEE</w:t>
      </w:r>
      <w:proofErr w:type="spellEnd"/>
      <w:r w:rsidRPr="00AC22DC">
        <w:rPr>
          <w:rFonts w:ascii="Calibri" w:hAnsi="Calibri" w:cs="Calibri"/>
          <w:sz w:val="22"/>
        </w:rPr>
        <w:t xml:space="preserve"> on Docker</w:t>
      </w:r>
    </w:p>
    <w:p w14:paraId="4B9468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http://support.blackberry.com/kb/articleDetail?articleNumber=000062739</w:t>
      </w:r>
    </w:p>
    <w:p w14:paraId="178BF2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https://security.netapp.com/advisory/ntap-20200226-0002/</w:t>
      </w:r>
    </w:p>
    <w:p w14:paraId="6EEC5E8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DSA-4673</w:t>
      </w:r>
    </w:p>
    <w:p w14:paraId="7CF261E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DSA-4680</w:t>
      </w:r>
    </w:p>
    <w:p w14:paraId="79A2385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GLSA-202003-43</w:t>
      </w:r>
    </w:p>
    <w:p w14:paraId="5F599EE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0C31F0A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https://www.oracle.com/security-alerts/cpujul2020.html</w:t>
      </w:r>
    </w:p>
    <w:p w14:paraId="72E98C8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https://www.oracle.com/security-alerts/cpuoct2020.html</w:t>
      </w:r>
    </w:p>
    <w:p w14:paraId="04C220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20200304 [SECURITY] [DLA 2133-1] tomcat7 security update</w:t>
      </w:r>
    </w:p>
    <w:p w14:paraId="266B139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20200528 [SECURITY] [DLA 2209-1] tomcat8 security update</w:t>
      </w:r>
    </w:p>
    <w:p w14:paraId="74DA48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[tomcat-announce] 20200224 [SECURITY] CVE-2020-1938 AJP Request Injection and potential Remote Code Execution</w:t>
      </w:r>
    </w:p>
    <w:p w14:paraId="752CFFE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openSUSE-SU-2020:0345</w:t>
      </w:r>
    </w:p>
    <w:p w14:paraId="5A62C76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openSUSE-SU-2020:0597</w:t>
      </w:r>
    </w:p>
    <w:p w14:paraId="1A882C4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516AD2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9.0.30</w:t>
      </w:r>
    </w:p>
    <w:p w14:paraId="01FD8E7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74ED7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CVE-2020-8022  suppress</w:t>
      </w:r>
    </w:p>
    <w:p w14:paraId="26AF12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255D6C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CWE-276 Incorrect Default Permissions</w:t>
      </w:r>
    </w:p>
    <w:p w14:paraId="0C28F4AE" w14:textId="77777777" w:rsidR="00AC22DC" w:rsidRPr="00AC22DC" w:rsidRDefault="00AC22DC" w:rsidP="00AC22DC">
      <w:pPr>
        <w:suppressAutoHyphens/>
        <w:spacing w:after="0" w:line="240" w:lineRule="auto"/>
        <w:contextualSpacing/>
        <w:rPr>
          <w:rFonts w:ascii="Calibri" w:hAnsi="Calibri" w:cs="Calibri"/>
          <w:sz w:val="22"/>
        </w:rPr>
      </w:pPr>
    </w:p>
    <w:p w14:paraId="1A3F61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C8283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(7.2)</w:t>
      </w:r>
    </w:p>
    <w:p w14:paraId="060B22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/AV:L/AC:L/</w:t>
      </w:r>
      <w:proofErr w:type="spellStart"/>
      <w:r w:rsidRPr="00AC22DC">
        <w:rPr>
          <w:rFonts w:ascii="Calibri" w:hAnsi="Calibri" w:cs="Calibri"/>
          <w:sz w:val="22"/>
        </w:rPr>
        <w:t>Au:N</w:t>
      </w:r>
      <w:proofErr w:type="spellEnd"/>
      <w:r w:rsidRPr="00AC22DC">
        <w:rPr>
          <w:rFonts w:ascii="Calibri" w:hAnsi="Calibri" w:cs="Calibri"/>
          <w:sz w:val="22"/>
        </w:rPr>
        <w:t>/C:C/I:C/A:C</w:t>
      </w:r>
    </w:p>
    <w:p w14:paraId="7444577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CDD37E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(7.8)</w:t>
      </w:r>
    </w:p>
    <w:p w14:paraId="4DB60B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CVSS:3.1/AV:L/AC:L/PR:L/UI:N/S:U/C:H/I:H/A:H</w:t>
      </w:r>
    </w:p>
    <w:p w14:paraId="5BEFBFEA" w14:textId="77777777" w:rsidR="00AC22DC" w:rsidRPr="00AC22DC" w:rsidRDefault="00AC22DC" w:rsidP="00AC22DC">
      <w:pPr>
        <w:suppressAutoHyphens/>
        <w:spacing w:after="0" w:line="240" w:lineRule="auto"/>
        <w:contextualSpacing/>
        <w:rPr>
          <w:rFonts w:ascii="Calibri" w:hAnsi="Calibri" w:cs="Calibri"/>
          <w:sz w:val="22"/>
        </w:rPr>
      </w:pPr>
    </w:p>
    <w:p w14:paraId="17A26B4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CFAFC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[axis-java-dev] 20210228 axis2 1.7.9 is exposed to CVE-2020-8022 via tomcat dependency</w:t>
      </w:r>
    </w:p>
    <w:p w14:paraId="53BC70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[axis-java-dev] 20210307 Re: axis2 1.7.9 is exposed to CVE-2020-8022 via tomcat dependency</w:t>
      </w:r>
    </w:p>
    <w:p w14:paraId="7F2C68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20200902 Re: regarding CVE-2020-8022 applicable to tomcat 8.5.57</w:t>
      </w:r>
    </w:p>
    <w:p w14:paraId="65B2CB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20200902 regarding CVE-2020-8022 applicable to tomcat 8.5.57</w:t>
      </w:r>
    </w:p>
    <w:p w14:paraId="174419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https://bugzilla.suse.com/show_bug.cgi?id=1172405</w:t>
      </w:r>
    </w:p>
    <w:p w14:paraId="2A84EF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SUSE - openSUSE-SU-2020:0911</w:t>
      </w:r>
    </w:p>
    <w:p w14:paraId="48D6FD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ADA98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up to (excluding) 9.0.35-3.39.1</w:t>
      </w:r>
    </w:p>
    <w:p w14:paraId="2F1716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3C5D7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CVE-2020-11996  suppress</w:t>
      </w:r>
    </w:p>
    <w:p w14:paraId="77E294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specially crafted sequence of HTTP/2 requests sent to Apache Tomcat 10.0.0-M1 to 10.0.0-M5, 9.0.0.M1 to 9.0.35 and 8.5.0 to 8.5.55 could trigger high CPU usage for several seconds. If </w:t>
      </w:r>
      <w:proofErr w:type="gramStart"/>
      <w:r w:rsidRPr="00AC22DC">
        <w:rPr>
          <w:rFonts w:ascii="Calibri" w:hAnsi="Calibri" w:cs="Calibri"/>
          <w:sz w:val="22"/>
        </w:rPr>
        <w:t>a sufficient number</w:t>
      </w:r>
      <w:proofErr w:type="gramEnd"/>
      <w:r w:rsidRPr="00AC22DC">
        <w:rPr>
          <w:rFonts w:ascii="Calibri" w:hAnsi="Calibri" w:cs="Calibri"/>
          <w:sz w:val="22"/>
        </w:rPr>
        <w:t xml:space="preserve"> of such requests were made on concurrent HTTP/2 connections, the server could become unresponsive.</w:t>
      </w:r>
    </w:p>
    <w:p w14:paraId="4A5F04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3A365F63" w14:textId="77777777" w:rsidR="00AC22DC" w:rsidRPr="00AC22DC" w:rsidRDefault="00AC22DC" w:rsidP="00AC22DC">
      <w:pPr>
        <w:suppressAutoHyphens/>
        <w:spacing w:after="0" w:line="240" w:lineRule="auto"/>
        <w:contextualSpacing/>
        <w:rPr>
          <w:rFonts w:ascii="Calibri" w:hAnsi="Calibri" w:cs="Calibri"/>
          <w:sz w:val="22"/>
        </w:rPr>
      </w:pPr>
    </w:p>
    <w:p w14:paraId="52F634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A4437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361D36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19B9BDE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5B655A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EFFC2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74DF219A" w14:textId="77777777" w:rsidR="00AC22DC" w:rsidRPr="00AC22DC" w:rsidRDefault="00AC22DC" w:rsidP="00AC22DC">
      <w:pPr>
        <w:suppressAutoHyphens/>
        <w:spacing w:after="0" w:line="240" w:lineRule="auto"/>
        <w:contextualSpacing/>
        <w:rPr>
          <w:rFonts w:ascii="Calibri" w:hAnsi="Calibri" w:cs="Calibri"/>
          <w:sz w:val="22"/>
        </w:rPr>
      </w:pPr>
    </w:p>
    <w:p w14:paraId="2F1919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0FB61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20200628 [</w:t>
      </w:r>
      <w:proofErr w:type="spellStart"/>
      <w:r w:rsidRPr="00AC22DC">
        <w:rPr>
          <w:rFonts w:ascii="Calibri" w:hAnsi="Calibri" w:cs="Calibri"/>
          <w:sz w:val="22"/>
        </w:rPr>
        <w:t>ofbiz</w:t>
      </w:r>
      <w:proofErr w:type="spellEnd"/>
      <w:r w:rsidRPr="00AC22DC">
        <w:rPr>
          <w:rFonts w:ascii="Calibri" w:hAnsi="Calibri" w:cs="Calibri"/>
          <w:sz w:val="22"/>
        </w:rPr>
        <w:t>-framework] branch release17.12 updated: Fixed: Upgrades Tomcat to 9.0.36 due to CVE-2020-11996 (OFBIZ-11848)</w:t>
      </w:r>
    </w:p>
    <w:p w14:paraId="76E419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20200628 [</w:t>
      </w:r>
      <w:proofErr w:type="spellStart"/>
      <w:r w:rsidRPr="00AC22DC">
        <w:rPr>
          <w:rFonts w:ascii="Calibri" w:hAnsi="Calibri" w:cs="Calibri"/>
          <w:sz w:val="22"/>
        </w:rPr>
        <w:t>ofbiz</w:t>
      </w:r>
      <w:proofErr w:type="spellEnd"/>
      <w:r w:rsidRPr="00AC22DC">
        <w:rPr>
          <w:rFonts w:ascii="Calibri" w:hAnsi="Calibri" w:cs="Calibri"/>
          <w:sz w:val="22"/>
        </w:rPr>
        <w:t>-framework] branch release18.12 updated: Fixed: Upgrades Tomcat to 9.0.36 due to CVE-2020-11996 (OFBIZ-11848)</w:t>
      </w:r>
    </w:p>
    <w:p w14:paraId="27A462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-commits] 20200628 [</w:t>
      </w:r>
      <w:proofErr w:type="spellStart"/>
      <w:r w:rsidRPr="00AC22DC">
        <w:rPr>
          <w:rFonts w:ascii="Calibri" w:hAnsi="Calibri" w:cs="Calibri"/>
          <w:sz w:val="22"/>
        </w:rPr>
        <w:t>ofbiz</w:t>
      </w:r>
      <w:proofErr w:type="spellEnd"/>
      <w:r w:rsidRPr="00AC22DC">
        <w:rPr>
          <w:rFonts w:ascii="Calibri" w:hAnsi="Calibri" w:cs="Calibri"/>
          <w:sz w:val="22"/>
        </w:rPr>
        <w:t>-framework] branch trunk updated: Fixed: Upgrades Tomcat to 9.0.36 due to CVE-2020-11996 (OFBIZ-11848)</w:t>
      </w:r>
    </w:p>
    <w:p w14:paraId="685DD1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[Closed] (OFBIZ-11847) CLONE - Upgrade Tomcat from 9.0.34 to 9.0.36 (CVE-2020-11996)</w:t>
      </w:r>
    </w:p>
    <w:p w14:paraId="722A3F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[Closed] (OFBIZ-11848) Upgrade Tomcat from 9.0.34 to 9.0.36 (CVE-2020-11996)</w:t>
      </w:r>
    </w:p>
    <w:p w14:paraId="59DCD3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[Commented] (OFBIZ-11848) Upgrade Tomcat from 9.0.34 to 9.0.36 (CVE-2020-11996)</w:t>
      </w:r>
    </w:p>
    <w:p w14:paraId="07A561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[Created] (OFBIZ-11847) CLONE - Upgrade Tomcat from 9.0.34 to 9.0.36 (CVE-2020-11996)</w:t>
      </w:r>
    </w:p>
    <w:p w14:paraId="6E8E56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[Created] (OFBIZ-11848) Upgrade Tomcat from 9.0.34 to 9.0.36 (CVE-2020-11996)</w:t>
      </w:r>
    </w:p>
    <w:p w14:paraId="6596E5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20200628 [</w:t>
      </w:r>
      <w:proofErr w:type="spellStart"/>
      <w:r w:rsidRPr="00AC22DC">
        <w:rPr>
          <w:rFonts w:ascii="Calibri" w:hAnsi="Calibri" w:cs="Calibri"/>
          <w:sz w:val="22"/>
        </w:rPr>
        <w:t>jira</w:t>
      </w:r>
      <w:proofErr w:type="spellEnd"/>
      <w:r w:rsidRPr="00AC22DC">
        <w:rPr>
          <w:rFonts w:ascii="Calibri" w:hAnsi="Calibri" w:cs="Calibri"/>
          <w:sz w:val="22"/>
        </w:rPr>
        <w:t>] [Updated] (OFBIZ-11847) CLONE - Upgrade Tomcat from 9.0.34 to 9.0.36 (CVE-2020-11996)</w:t>
      </w:r>
    </w:p>
    <w:p w14:paraId="68DCE5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20200701 [</w:t>
      </w:r>
      <w:proofErr w:type="spellStart"/>
      <w:r w:rsidRPr="00AC22DC">
        <w:rPr>
          <w:rFonts w:ascii="Calibri" w:hAnsi="Calibri" w:cs="Calibri"/>
          <w:sz w:val="22"/>
        </w:rPr>
        <w:t>jira</w:t>
      </w:r>
      <w:proofErr w:type="spellEnd"/>
      <w:r w:rsidRPr="00AC22DC">
        <w:rPr>
          <w:rFonts w:ascii="Calibri" w:hAnsi="Calibri" w:cs="Calibri"/>
          <w:sz w:val="22"/>
        </w:rPr>
        <w:t>] [Reopened] (OFBIZ-11848) Upgrade Tomcat from 9.0.34 to 9.0.36 (CVE-2020-11996)</w:t>
      </w:r>
    </w:p>
    <w:p w14:paraId="7D4B33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20200703 [</w:t>
      </w:r>
      <w:proofErr w:type="spellStart"/>
      <w:r w:rsidRPr="00AC22DC">
        <w:rPr>
          <w:rFonts w:ascii="Calibri" w:hAnsi="Calibri" w:cs="Calibri"/>
          <w:sz w:val="22"/>
        </w:rPr>
        <w:t>jira</w:t>
      </w:r>
      <w:proofErr w:type="spellEnd"/>
      <w:r w:rsidRPr="00AC22DC">
        <w:rPr>
          <w:rFonts w:ascii="Calibri" w:hAnsi="Calibri" w:cs="Calibri"/>
          <w:sz w:val="22"/>
        </w:rPr>
        <w:t>] [Closed] (OFBIZ-11848) Upgrade Tomcat from 9.0.34 to 9.0.36 (CVE-2020-11996)</w:t>
      </w:r>
    </w:p>
    <w:p w14:paraId="48F74C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20200703 [</w:t>
      </w:r>
      <w:proofErr w:type="spellStart"/>
      <w:r w:rsidRPr="00AC22DC">
        <w:rPr>
          <w:rFonts w:ascii="Calibri" w:hAnsi="Calibri" w:cs="Calibri"/>
          <w:sz w:val="22"/>
        </w:rPr>
        <w:t>jira</w:t>
      </w:r>
      <w:proofErr w:type="spellEnd"/>
      <w:r w:rsidRPr="00AC22DC">
        <w:rPr>
          <w:rFonts w:ascii="Calibri" w:hAnsi="Calibri" w:cs="Calibri"/>
          <w:sz w:val="22"/>
        </w:rPr>
        <w:t>] [Comment Edited] (OFBIZ-11848) Upgrade Tomcat from 9.0.34 to 9.0.36 (CVE-2020-11996)</w:t>
      </w:r>
    </w:p>
    <w:p w14:paraId="5236B8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20200703 [</w:t>
      </w:r>
      <w:proofErr w:type="spellStart"/>
      <w:r w:rsidRPr="00AC22DC">
        <w:rPr>
          <w:rFonts w:ascii="Calibri" w:hAnsi="Calibri" w:cs="Calibri"/>
          <w:sz w:val="22"/>
        </w:rPr>
        <w:t>jira</w:t>
      </w:r>
      <w:proofErr w:type="spellEnd"/>
      <w:r w:rsidRPr="00AC22DC">
        <w:rPr>
          <w:rFonts w:ascii="Calibri" w:hAnsi="Calibri" w:cs="Calibri"/>
          <w:sz w:val="22"/>
        </w:rPr>
        <w:t>] [Commented] (OFBIZ-11848) Upgrade Tomcat from 9.0.34 to 9.0.36 (CVE-2020-11996)</w:t>
      </w:r>
    </w:p>
    <w:p w14:paraId="184A5B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ofbiz</w:t>
      </w:r>
      <w:proofErr w:type="spellEnd"/>
      <w:r w:rsidRPr="00AC22DC">
        <w:rPr>
          <w:rFonts w:ascii="Calibri" w:hAnsi="Calibri" w:cs="Calibri"/>
          <w:sz w:val="22"/>
        </w:rPr>
        <w:t>-notifications] 20210301 [</w:t>
      </w:r>
      <w:proofErr w:type="spellStart"/>
      <w:r w:rsidRPr="00AC22DC">
        <w:rPr>
          <w:rFonts w:ascii="Calibri" w:hAnsi="Calibri" w:cs="Calibri"/>
          <w:sz w:val="22"/>
        </w:rPr>
        <w:t>jira</w:t>
      </w:r>
      <w:proofErr w:type="spellEnd"/>
      <w:r w:rsidRPr="00AC22DC">
        <w:rPr>
          <w:rFonts w:ascii="Calibri" w:hAnsi="Calibri" w:cs="Calibri"/>
          <w:sz w:val="22"/>
        </w:rPr>
        <w:t>] [Updated] (OFBIZ-11848) Upgrade Tomcat from 9.0.34 to 9.0.36 (CVE-2020-11996)</w:t>
      </w:r>
    </w:p>
    <w:p w14:paraId="77A95B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20201008 Is Tomcat7 supports HTTP2</w:t>
      </w:r>
    </w:p>
    <w:p w14:paraId="3727D93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https://lists.apache.org/thread.html/r5541ef6b6b68b49f76fc4c45695940116da2bcbe0312ef204a00a2e0%40%3Cannounce.tomcat.apache.org%3E</w:t>
      </w:r>
    </w:p>
    <w:p w14:paraId="0EC541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https://security.netapp.com/advisory/ntap-20200709-0002/</w:t>
      </w:r>
    </w:p>
    <w:p w14:paraId="4073F39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3B53C3F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179291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6CDA79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20200712 [SECURITY] [DLA 2279-1] tomcat8 security update</w:t>
      </w:r>
    </w:p>
    <w:p w14:paraId="1481458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openSUSE-SU-2020:1051</w:t>
      </w:r>
    </w:p>
    <w:p w14:paraId="3E5477C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openSUSE-SU-2020:1063</w:t>
      </w:r>
    </w:p>
    <w:p w14:paraId="4982CD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3A0BDB6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3ED71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9.0.35</w:t>
      </w:r>
    </w:p>
    <w:p w14:paraId="773304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B469C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CVE-2020-13934  suppress</w:t>
      </w:r>
    </w:p>
    <w:p w14:paraId="5EF7D4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An h2c direct connection to Apache Tomcat 10.0.0-M1 to 10.0.0-M6, 9.0.0.M5 to 9.0.36 and 8.5.1 to 8.5.56 did not release the HTTP/1.1 processor after the upgrade to HTTP/2. If </w:t>
      </w:r>
      <w:proofErr w:type="gramStart"/>
      <w:r w:rsidRPr="00AC22DC">
        <w:rPr>
          <w:rFonts w:ascii="Calibri" w:hAnsi="Calibri" w:cs="Calibri"/>
          <w:sz w:val="22"/>
        </w:rPr>
        <w:t>a sufficient number</w:t>
      </w:r>
      <w:proofErr w:type="gramEnd"/>
      <w:r w:rsidRPr="00AC22DC">
        <w:rPr>
          <w:rFonts w:ascii="Calibri" w:hAnsi="Calibri" w:cs="Calibri"/>
          <w:sz w:val="22"/>
        </w:rPr>
        <w:t xml:space="preserve"> of such requests were made, an </w:t>
      </w:r>
      <w:proofErr w:type="spellStart"/>
      <w:r w:rsidRPr="00AC22DC">
        <w:rPr>
          <w:rFonts w:ascii="Calibri" w:hAnsi="Calibri" w:cs="Calibri"/>
          <w:sz w:val="22"/>
        </w:rPr>
        <w:t>OutOfMemoryException</w:t>
      </w:r>
      <w:proofErr w:type="spellEnd"/>
      <w:r w:rsidRPr="00AC22DC">
        <w:rPr>
          <w:rFonts w:ascii="Calibri" w:hAnsi="Calibri" w:cs="Calibri"/>
          <w:sz w:val="22"/>
        </w:rPr>
        <w:t xml:space="preserve"> could occur leading to a denial of service.</w:t>
      </w:r>
    </w:p>
    <w:p w14:paraId="64987F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CWE-401 Missing Release of Memory after Effective Lifetime, CWE-476 NULL Pointer Dereference</w:t>
      </w:r>
    </w:p>
    <w:p w14:paraId="495FBF5E" w14:textId="77777777" w:rsidR="00AC22DC" w:rsidRPr="00AC22DC" w:rsidRDefault="00AC22DC" w:rsidP="00AC22DC">
      <w:pPr>
        <w:suppressAutoHyphens/>
        <w:spacing w:after="0" w:line="240" w:lineRule="auto"/>
        <w:contextualSpacing/>
        <w:rPr>
          <w:rFonts w:ascii="Calibri" w:hAnsi="Calibri" w:cs="Calibri"/>
          <w:sz w:val="22"/>
        </w:rPr>
      </w:pPr>
    </w:p>
    <w:p w14:paraId="793D54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0E4C2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230F98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284B670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FBB5C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01D355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2377365A" w14:textId="77777777" w:rsidR="00AC22DC" w:rsidRPr="00AC22DC" w:rsidRDefault="00AC22DC" w:rsidP="00AC22DC">
      <w:pPr>
        <w:suppressAutoHyphens/>
        <w:spacing w:after="0" w:line="240" w:lineRule="auto"/>
        <w:contextualSpacing/>
        <w:rPr>
          <w:rFonts w:ascii="Calibri" w:hAnsi="Calibri" w:cs="Calibri"/>
          <w:sz w:val="22"/>
        </w:rPr>
      </w:pPr>
    </w:p>
    <w:p w14:paraId="2F6CEB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09244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20200818 [Bug 64671] HTTP/2 </w:t>
      </w:r>
      <w:proofErr w:type="spellStart"/>
      <w:r w:rsidRPr="00AC22DC">
        <w:rPr>
          <w:rFonts w:ascii="Calibri" w:hAnsi="Calibri" w:cs="Calibri"/>
          <w:sz w:val="22"/>
        </w:rPr>
        <w:t>Stream.receivedData</w:t>
      </w:r>
      <w:proofErr w:type="spellEnd"/>
      <w:r w:rsidRPr="00AC22DC">
        <w:rPr>
          <w:rFonts w:ascii="Calibri" w:hAnsi="Calibri" w:cs="Calibri"/>
          <w:sz w:val="22"/>
        </w:rPr>
        <w:t xml:space="preserve"> method throwing continuous </w:t>
      </w:r>
      <w:proofErr w:type="spellStart"/>
      <w:r w:rsidRPr="00AC22DC">
        <w:rPr>
          <w:rFonts w:ascii="Calibri" w:hAnsi="Calibri" w:cs="Calibri"/>
          <w:sz w:val="22"/>
        </w:rPr>
        <w:t>NullPointerException</w:t>
      </w:r>
      <w:proofErr w:type="spellEnd"/>
      <w:r w:rsidRPr="00AC22DC">
        <w:rPr>
          <w:rFonts w:ascii="Calibri" w:hAnsi="Calibri" w:cs="Calibri"/>
          <w:sz w:val="22"/>
        </w:rPr>
        <w:t xml:space="preserve"> in the logs</w:t>
      </w:r>
    </w:p>
    <w:p w14:paraId="064B1C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https://security.netapp.com/advisory/ntap-20200724-0003/</w:t>
      </w:r>
    </w:p>
    <w:p w14:paraId="0AA31E2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2EC97FA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https://lists.apache.org/thread.html/r61f411cf82488d6ec213063fc15feeeb88e31b0ca9c29652ee4f962e%40%3Cannounce.tomcat.apache.org%3E</w:t>
      </w:r>
    </w:p>
    <w:p w14:paraId="0332A89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497AE8D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0B42A81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173674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1F2455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20200722 [SECURITY] [DLA 2286-1] tomcat8 security update</w:t>
      </w:r>
    </w:p>
    <w:p w14:paraId="4FFA486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4FB8138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openSUSE-SU-2020:1102</w:t>
      </w:r>
    </w:p>
    <w:p w14:paraId="63D1C46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openSUSE-SU-2020:1111</w:t>
      </w:r>
    </w:p>
    <w:p w14:paraId="0169BE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50BD14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0BDE0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9.0.36</w:t>
      </w:r>
    </w:p>
    <w:p w14:paraId="0F6C5E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4B7682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CVE-2020-13935  suppress</w:t>
      </w:r>
    </w:p>
    <w:p w14:paraId="1C8023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7AE9E4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CWE-835 Loop with Unreachable Exit Condition ('Infinite Loop')</w:t>
      </w:r>
    </w:p>
    <w:p w14:paraId="7A0260E6" w14:textId="77777777" w:rsidR="00AC22DC" w:rsidRPr="00AC22DC" w:rsidRDefault="00AC22DC" w:rsidP="00AC22DC">
      <w:pPr>
        <w:suppressAutoHyphens/>
        <w:spacing w:after="0" w:line="240" w:lineRule="auto"/>
        <w:contextualSpacing/>
        <w:rPr>
          <w:rFonts w:ascii="Calibri" w:hAnsi="Calibri" w:cs="Calibri"/>
          <w:sz w:val="22"/>
        </w:rPr>
      </w:pPr>
    </w:p>
    <w:p w14:paraId="484C51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32D28A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521C27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1D2B5A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33949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67D183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6BA36F81" w14:textId="77777777" w:rsidR="00AC22DC" w:rsidRPr="00AC22DC" w:rsidRDefault="00AC22DC" w:rsidP="00AC22DC">
      <w:pPr>
        <w:suppressAutoHyphens/>
        <w:spacing w:after="0" w:line="240" w:lineRule="auto"/>
        <w:contextualSpacing/>
        <w:rPr>
          <w:rFonts w:ascii="Calibri" w:hAnsi="Calibri" w:cs="Calibri"/>
          <w:sz w:val="22"/>
        </w:rPr>
      </w:pPr>
    </w:p>
    <w:p w14:paraId="77F98D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BAC543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20201118 Re: Strange crash-on-takeoff, Tomcat 7.0.104</w:t>
      </w:r>
    </w:p>
    <w:p w14:paraId="5D27DA4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https://kc.mcafee.com/corporate/index?page=content&amp;id=SB10332</w:t>
      </w:r>
    </w:p>
    <w:p w14:paraId="5CEEED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https://security.netapp.com/advisory/ntap-20200724-0003/</w:t>
      </w:r>
    </w:p>
    <w:p w14:paraId="550AE79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1E629FD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https://lists.apache.org/thread.html/rd48c72bd3255bda87564d4da3791517c074d94f8a701f93b85752651%40%3Cannounce.tomcat.apache.org%3E</w:t>
      </w:r>
    </w:p>
    <w:p w14:paraId="4899A4E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4957666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38FFE09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4B571D8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681396E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https://www.oracle.com/security-alerts/cpuoct2020.html</w:t>
      </w:r>
    </w:p>
    <w:p w14:paraId="52903EB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https://www.oracle.com/security-alerts/cpuoct2021.html</w:t>
      </w:r>
    </w:p>
    <w:p w14:paraId="02C281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20200722 [SECURITY] [DLA 2286-1] tomcat8 security update</w:t>
      </w:r>
    </w:p>
    <w:p w14:paraId="7ADF394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60A6390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openSUSE-SU-2020:1102</w:t>
      </w:r>
    </w:p>
    <w:p w14:paraId="63E6D4A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openSUSE-SU-2020:1111</w:t>
      </w:r>
    </w:p>
    <w:p w14:paraId="2977ED7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USN-4448-1</w:t>
      </w:r>
    </w:p>
    <w:p w14:paraId="78DDEB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74982F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D6055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9.0.36</w:t>
      </w:r>
    </w:p>
    <w:p w14:paraId="43C1735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6F722A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CVE-2020-17527  suppress</w:t>
      </w:r>
    </w:p>
    <w:p w14:paraId="09DCA5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0C94A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CWE-200 Exposure of Sensitive Information to an Unauthorized Actor</w:t>
      </w:r>
    </w:p>
    <w:p w14:paraId="754A55FA" w14:textId="77777777" w:rsidR="00AC22DC" w:rsidRPr="00AC22DC" w:rsidRDefault="00AC22DC" w:rsidP="00AC22DC">
      <w:pPr>
        <w:suppressAutoHyphens/>
        <w:spacing w:after="0" w:line="240" w:lineRule="auto"/>
        <w:contextualSpacing/>
        <w:rPr>
          <w:rFonts w:ascii="Calibri" w:hAnsi="Calibri" w:cs="Calibri"/>
          <w:sz w:val="22"/>
        </w:rPr>
      </w:pPr>
    </w:p>
    <w:p w14:paraId="3FD159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D642D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672C3D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/C:P/I:N/A:N</w:t>
      </w:r>
    </w:p>
    <w:p w14:paraId="273751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044B9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3780EC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CVSS:3.1/AV:N/AC:L/PR:N/UI:N/S:U/C:H/I:N/A:N</w:t>
      </w:r>
    </w:p>
    <w:p w14:paraId="67ECC6D3" w14:textId="77777777" w:rsidR="00AC22DC" w:rsidRPr="00AC22DC" w:rsidRDefault="00AC22DC" w:rsidP="00AC22DC">
      <w:pPr>
        <w:suppressAutoHyphens/>
        <w:spacing w:after="0" w:line="240" w:lineRule="auto"/>
        <w:contextualSpacing/>
        <w:rPr>
          <w:rFonts w:ascii="Calibri" w:hAnsi="Calibri" w:cs="Calibri"/>
          <w:sz w:val="22"/>
        </w:rPr>
      </w:pPr>
    </w:p>
    <w:p w14:paraId="0194828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95FD1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20201203 [SECURITY] CVE-2020-17527 Apache Tomcat HTTP/2 Request header mix-up</w:t>
      </w:r>
    </w:p>
    <w:p w14:paraId="2BE4BE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20210119 Re: [SECURITY][CORRECTION] CVE-2020-17527 Apache Tomcat HTTP/2 Request header mix-up</w:t>
      </w:r>
    </w:p>
    <w:p w14:paraId="017CE3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[guacamole-issues] 20201206 [</w:t>
      </w:r>
      <w:proofErr w:type="spellStart"/>
      <w:r w:rsidRPr="00AC22DC">
        <w:rPr>
          <w:rFonts w:ascii="Calibri" w:hAnsi="Calibri" w:cs="Calibri"/>
          <w:sz w:val="22"/>
        </w:rPr>
        <w:t>jira</w:t>
      </w:r>
      <w:proofErr w:type="spellEnd"/>
      <w:r w:rsidRPr="00AC22DC">
        <w:rPr>
          <w:rFonts w:ascii="Calibri" w:hAnsi="Calibri" w:cs="Calibri"/>
          <w:sz w:val="22"/>
        </w:rPr>
        <w:t xml:space="preserve">] [Commented] (GUACAMOLE-1229) Fix in </w:t>
      </w:r>
      <w:proofErr w:type="spellStart"/>
      <w:r w:rsidRPr="00AC22DC">
        <w:rPr>
          <w:rFonts w:ascii="Calibri" w:hAnsi="Calibri" w:cs="Calibri"/>
          <w:sz w:val="22"/>
        </w:rPr>
        <w:t>Dockerhub</w:t>
      </w:r>
      <w:proofErr w:type="spellEnd"/>
      <w:r w:rsidRPr="00AC22DC">
        <w:rPr>
          <w:rFonts w:ascii="Calibri" w:hAnsi="Calibri" w:cs="Calibri"/>
          <w:sz w:val="22"/>
        </w:rPr>
        <w:t xml:space="preserve"> for latest CVE-2020-17527</w:t>
      </w:r>
    </w:p>
    <w:p w14:paraId="2F2B1D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[guacamole-issues] 20201206 [</w:t>
      </w:r>
      <w:proofErr w:type="spellStart"/>
      <w:r w:rsidRPr="00AC22DC">
        <w:rPr>
          <w:rFonts w:ascii="Calibri" w:hAnsi="Calibri" w:cs="Calibri"/>
          <w:sz w:val="22"/>
        </w:rPr>
        <w:t>jira</w:t>
      </w:r>
      <w:proofErr w:type="spellEnd"/>
      <w:r w:rsidRPr="00AC22DC">
        <w:rPr>
          <w:rFonts w:ascii="Calibri" w:hAnsi="Calibri" w:cs="Calibri"/>
          <w:sz w:val="22"/>
        </w:rPr>
        <w:t xml:space="preserve">] [Created] (GUACAMOLE-1229) Fix in </w:t>
      </w:r>
      <w:proofErr w:type="spellStart"/>
      <w:r w:rsidRPr="00AC22DC">
        <w:rPr>
          <w:rFonts w:ascii="Calibri" w:hAnsi="Calibri" w:cs="Calibri"/>
          <w:sz w:val="22"/>
        </w:rPr>
        <w:t>Dockerhub</w:t>
      </w:r>
      <w:proofErr w:type="spellEnd"/>
      <w:r w:rsidRPr="00AC22DC">
        <w:rPr>
          <w:rFonts w:ascii="Calibri" w:hAnsi="Calibri" w:cs="Calibri"/>
          <w:sz w:val="22"/>
        </w:rPr>
        <w:t xml:space="preserve"> for latest CVE-2020-17527</w:t>
      </w:r>
    </w:p>
    <w:p w14:paraId="242267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[tomcat-announce] 20210119 Re: [SECURITY][CORRECTION] CVE-2020-17527 Apache Tomcat HTTP/2 Request header mix-up</w:t>
      </w:r>
    </w:p>
    <w:p w14:paraId="56FA1E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20201203 [SECURITY] CVE-2020-17527 Apache Tomcat HTTP/2 Request header mix-up</w:t>
      </w:r>
    </w:p>
    <w:p w14:paraId="547E0C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20201203 </w:t>
      </w:r>
      <w:proofErr w:type="spellStart"/>
      <w:r w:rsidRPr="00AC22DC">
        <w:rPr>
          <w:rFonts w:ascii="Calibri" w:hAnsi="Calibri" w:cs="Calibri"/>
          <w:sz w:val="22"/>
        </w:rPr>
        <w:t>svn</w:t>
      </w:r>
      <w:proofErr w:type="spellEnd"/>
      <w:r w:rsidRPr="00AC22DC">
        <w:rPr>
          <w:rFonts w:ascii="Calibri" w:hAnsi="Calibri" w:cs="Calibri"/>
          <w:sz w:val="22"/>
        </w:rPr>
        <w:t xml:space="preserve"> commit: r1884073 - in /tomcat/site/trunk: docs/security-10.html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02B5BD0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20210114 </w:t>
      </w:r>
      <w:proofErr w:type="spellStart"/>
      <w:r w:rsidRPr="00AC22DC">
        <w:rPr>
          <w:rFonts w:ascii="Calibri" w:hAnsi="Calibri" w:cs="Calibri"/>
          <w:sz w:val="22"/>
        </w:rPr>
        <w:t>svn</w:t>
      </w:r>
      <w:proofErr w:type="spellEnd"/>
      <w:r w:rsidRPr="00AC22DC">
        <w:rPr>
          <w:rFonts w:ascii="Calibri" w:hAnsi="Calibri" w:cs="Calibri"/>
          <w:sz w:val="22"/>
        </w:rPr>
        <w:t xml:space="preserve"> commit: r1885488 -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112048B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20210119 Re: [SECURITY][CORRECTION] CVE-2020-17527 Apache Tomcat HTTP/2 Request header mix-up</w:t>
      </w:r>
    </w:p>
    <w:p w14:paraId="1E91A8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20201203 [SECURITY] CVE-2020-17527 Apache Tomcat HTTP/2 Request header mix-up</w:t>
      </w:r>
    </w:p>
    <w:p w14:paraId="54EC1E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20210119 Re: [SECURITY][CORRECTION] CVE-2020-17527 Apache Tomcat HTTP/2 Request header mix-up</w:t>
      </w:r>
    </w:p>
    <w:p w14:paraId="015C1C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20201207 [</w:t>
      </w:r>
      <w:proofErr w:type="spellStart"/>
      <w:r w:rsidRPr="00AC22DC">
        <w:rPr>
          <w:rFonts w:ascii="Calibri" w:hAnsi="Calibri" w:cs="Calibri"/>
          <w:sz w:val="22"/>
        </w:rPr>
        <w:t>jira</w:t>
      </w:r>
      <w:proofErr w:type="spellEnd"/>
      <w:r w:rsidRPr="00AC22DC">
        <w:rPr>
          <w:rFonts w:ascii="Calibri" w:hAnsi="Calibri" w:cs="Calibri"/>
          <w:sz w:val="22"/>
        </w:rPr>
        <w:t xml:space="preserve">] [Assigned] (TOMEE-2936) </w:t>
      </w:r>
      <w:proofErr w:type="spellStart"/>
      <w:r w:rsidRPr="00AC22DC">
        <w:rPr>
          <w:rFonts w:ascii="Calibri" w:hAnsi="Calibri" w:cs="Calibri"/>
          <w:sz w:val="22"/>
        </w:rPr>
        <w:t>TomEE</w:t>
      </w:r>
      <w:proofErr w:type="spellEnd"/>
      <w:r w:rsidRPr="00AC22DC">
        <w:rPr>
          <w:rFonts w:ascii="Calibri" w:hAnsi="Calibri" w:cs="Calibri"/>
          <w:sz w:val="22"/>
        </w:rPr>
        <w:t xml:space="preserve"> plus(7.0.9) is affected by CVE-2020-17527(BDSA-2020-3628) vulnerability.</w:t>
      </w:r>
    </w:p>
    <w:p w14:paraId="45C7C7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20201207 [</w:t>
      </w:r>
      <w:proofErr w:type="spellStart"/>
      <w:r w:rsidRPr="00AC22DC">
        <w:rPr>
          <w:rFonts w:ascii="Calibri" w:hAnsi="Calibri" w:cs="Calibri"/>
          <w:sz w:val="22"/>
        </w:rPr>
        <w:t>jira</w:t>
      </w:r>
      <w:proofErr w:type="spellEnd"/>
      <w:r w:rsidRPr="00AC22DC">
        <w:rPr>
          <w:rFonts w:ascii="Calibri" w:hAnsi="Calibri" w:cs="Calibri"/>
          <w:sz w:val="22"/>
        </w:rPr>
        <w:t xml:space="preserve">] [Created] (TOMEE-2936) </w:t>
      </w:r>
      <w:proofErr w:type="spellStart"/>
      <w:r w:rsidRPr="00AC22DC">
        <w:rPr>
          <w:rFonts w:ascii="Calibri" w:hAnsi="Calibri" w:cs="Calibri"/>
          <w:sz w:val="22"/>
        </w:rPr>
        <w:t>TomEE</w:t>
      </w:r>
      <w:proofErr w:type="spellEnd"/>
      <w:r w:rsidRPr="00AC22DC">
        <w:rPr>
          <w:rFonts w:ascii="Calibri" w:hAnsi="Calibri" w:cs="Calibri"/>
          <w:sz w:val="22"/>
        </w:rPr>
        <w:t xml:space="preserve"> plus(7.0.9) is affected by CVE-2020-17527(BDSA-2020-3628) vulnerability.</w:t>
      </w:r>
    </w:p>
    <w:p w14:paraId="1C3658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20210319 [</w:t>
      </w:r>
      <w:proofErr w:type="spellStart"/>
      <w:r w:rsidRPr="00AC22DC">
        <w:rPr>
          <w:rFonts w:ascii="Calibri" w:hAnsi="Calibri" w:cs="Calibri"/>
          <w:sz w:val="22"/>
        </w:rPr>
        <w:t>jira</w:t>
      </w:r>
      <w:proofErr w:type="spellEnd"/>
      <w:r w:rsidRPr="00AC22DC">
        <w:rPr>
          <w:rFonts w:ascii="Calibri" w:hAnsi="Calibri" w:cs="Calibri"/>
          <w:sz w:val="22"/>
        </w:rPr>
        <w:t xml:space="preserve">] [Updated] (TOMEE-2936) </w:t>
      </w:r>
      <w:proofErr w:type="spellStart"/>
      <w:r w:rsidRPr="00AC22DC">
        <w:rPr>
          <w:rFonts w:ascii="Calibri" w:hAnsi="Calibri" w:cs="Calibri"/>
          <w:sz w:val="22"/>
        </w:rPr>
        <w:t>TomEE</w:t>
      </w:r>
      <w:proofErr w:type="spellEnd"/>
      <w:r w:rsidRPr="00AC22DC">
        <w:rPr>
          <w:rFonts w:ascii="Calibri" w:hAnsi="Calibri" w:cs="Calibri"/>
          <w:sz w:val="22"/>
        </w:rPr>
        <w:t xml:space="preserve"> plus(7.0.9) is affected by CVE-2020-17527(BDSA-2020-3628) vulnerability.</w:t>
      </w:r>
    </w:p>
    <w:p w14:paraId="6BFD59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https://security.netapp.com/advisory/ntap-20201210-0003/</w:t>
      </w:r>
    </w:p>
    <w:p w14:paraId="71511E3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DSA-4835</w:t>
      </w:r>
    </w:p>
    <w:p w14:paraId="50009B3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GLSA-202012-23</w:t>
      </w:r>
    </w:p>
    <w:p w14:paraId="424F5D3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https://lists.apache.org/thread.html/rce5ac9a40173651d540babce59f6f3825f12c6d4e886ba00823b11e5%40%3Cannounce.tomcat.apache.org%3E</w:t>
      </w:r>
    </w:p>
    <w:p w14:paraId="79B8688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328E5FC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1AFC33D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585CEE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20201216 [SECURITY] [DLA 2495-1] tomcat8 security update</w:t>
      </w:r>
    </w:p>
    <w:p w14:paraId="004153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20201203 [SECURITY] CVE-2020-17527 Apache Tomcat HTTP/2 Request header mix-up</w:t>
      </w:r>
    </w:p>
    <w:p w14:paraId="6524EF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54F8CB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7B109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9.0.35</w:t>
      </w:r>
    </w:p>
    <w:p w14:paraId="0DCCA3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EB064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CVE-2021-25122  suppress</w:t>
      </w:r>
    </w:p>
    <w:p w14:paraId="4FFD89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C9D1C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CWE-200 Exposure of Sensitive Information to an Unauthorized Actor</w:t>
      </w:r>
    </w:p>
    <w:p w14:paraId="4261D517" w14:textId="77777777" w:rsidR="00AC22DC" w:rsidRPr="00AC22DC" w:rsidRDefault="00AC22DC" w:rsidP="00AC22DC">
      <w:pPr>
        <w:suppressAutoHyphens/>
        <w:spacing w:after="0" w:line="240" w:lineRule="auto"/>
        <w:contextualSpacing/>
        <w:rPr>
          <w:rFonts w:ascii="Calibri" w:hAnsi="Calibri" w:cs="Calibri"/>
          <w:sz w:val="22"/>
        </w:rPr>
      </w:pPr>
    </w:p>
    <w:p w14:paraId="3E38AE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F92A6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5800B8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/C:P/I:N/A:N</w:t>
      </w:r>
    </w:p>
    <w:p w14:paraId="2EC3F1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E19A5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28FE3E6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CVSS:3.1/AV:N/AC:L/PR:N/UI:N/S:U/C:H/I:N/A:N</w:t>
      </w:r>
    </w:p>
    <w:p w14:paraId="3CAD9538" w14:textId="77777777" w:rsidR="00AC22DC" w:rsidRPr="00AC22DC" w:rsidRDefault="00AC22DC" w:rsidP="00AC22DC">
      <w:pPr>
        <w:suppressAutoHyphens/>
        <w:spacing w:after="0" w:line="240" w:lineRule="auto"/>
        <w:contextualSpacing/>
        <w:rPr>
          <w:rFonts w:ascii="Calibri" w:hAnsi="Calibri" w:cs="Calibri"/>
          <w:sz w:val="22"/>
        </w:rPr>
      </w:pPr>
    </w:p>
    <w:p w14:paraId="6A4252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D75D4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20210301 [SECURITY] CVE-2021-25122 Apache Tomcat h2c request mix-up</w:t>
      </w:r>
    </w:p>
    <w:p w14:paraId="7C728F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20210301 [SECURITY] CVE-2021-25122 Apache Tomcat h2c request mix-up</w:t>
      </w:r>
    </w:p>
    <w:p w14:paraId="51FBBE7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20210301 </w:t>
      </w:r>
      <w:proofErr w:type="spellStart"/>
      <w:r w:rsidRPr="00AC22DC">
        <w:rPr>
          <w:rFonts w:ascii="Calibri" w:hAnsi="Calibri" w:cs="Calibri"/>
          <w:sz w:val="22"/>
        </w:rPr>
        <w:t>svn</w:t>
      </w:r>
      <w:proofErr w:type="spellEnd"/>
      <w:r w:rsidRPr="00AC22DC">
        <w:rPr>
          <w:rFonts w:ascii="Calibri" w:hAnsi="Calibri" w:cs="Calibri"/>
          <w:sz w:val="22"/>
        </w:rPr>
        <w:t xml:space="preserve"> commit: r1887027 -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41C6CB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20210301 [SECURITY] CVE-2021-25122 Apache Tomcat h2c request mix-up</w:t>
      </w:r>
    </w:p>
    <w:p w14:paraId="028CDD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20210305 RE: [SECURITY] CVE-2021-25122 Apache Tomcat h2c request mix-up</w:t>
      </w:r>
    </w:p>
    <w:p w14:paraId="711F94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20210305 Re: [SECURITY] CVE-2021-25122 Apache Tomcat h2c request mix-up</w:t>
      </w:r>
    </w:p>
    <w:p w14:paraId="6392B30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0DE9E66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https://security.netapp.com/advisory/ntap-20210409-0002/</w:t>
      </w:r>
    </w:p>
    <w:p w14:paraId="613820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DSA-4891</w:t>
      </w:r>
    </w:p>
    <w:p w14:paraId="41386C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GENTOO - GLSA-202208-34</w:t>
      </w:r>
    </w:p>
    <w:p w14:paraId="2CAAC6C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2E99A0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56B057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20210316 [SECURITY] [DLA 2596-1] tomcat8 security update</w:t>
      </w:r>
    </w:p>
    <w:p w14:paraId="460B38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20210301 CVE-2021-25122: Apache Tomcat h2c request mix-up</w:t>
      </w:r>
    </w:p>
    <w:p w14:paraId="3789F4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27000A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DD6E0D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9.0.41</w:t>
      </w:r>
    </w:p>
    <w:p w14:paraId="177C527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774D8E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CVE-2021-41079  suppress</w:t>
      </w:r>
    </w:p>
    <w:p w14:paraId="78B1F3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Apache Tomcat 8.5.0 to 8.5.63, 9.0.0-M1 to 9.0.43 and 10.0.0-M1 to 10.0.2 did not properly validate incoming TLS packets. When Tomcat was configured to use </w:t>
      </w:r>
      <w:proofErr w:type="spellStart"/>
      <w:r w:rsidRPr="00AC22DC">
        <w:rPr>
          <w:rFonts w:ascii="Calibri" w:hAnsi="Calibri" w:cs="Calibri"/>
          <w:sz w:val="22"/>
        </w:rPr>
        <w:t>NIO+OpenSSL</w:t>
      </w:r>
      <w:proofErr w:type="spellEnd"/>
      <w:r w:rsidRPr="00AC22DC">
        <w:rPr>
          <w:rFonts w:ascii="Calibri" w:hAnsi="Calibri" w:cs="Calibri"/>
          <w:sz w:val="22"/>
        </w:rPr>
        <w:t xml:space="preserve"> or NIO2+OpenSSL for TLS, a specially crafted packet could be used to trigger an infinite loop resulting in a denial of service.</w:t>
      </w:r>
    </w:p>
    <w:p w14:paraId="5DE2F0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CWE-835 Loop with Unreachable Exit Condition ('Infinite Loop')</w:t>
      </w:r>
    </w:p>
    <w:p w14:paraId="66245C4A" w14:textId="77777777" w:rsidR="00AC22DC" w:rsidRPr="00AC22DC" w:rsidRDefault="00AC22DC" w:rsidP="00AC22DC">
      <w:pPr>
        <w:suppressAutoHyphens/>
        <w:spacing w:after="0" w:line="240" w:lineRule="auto"/>
        <w:contextualSpacing/>
        <w:rPr>
          <w:rFonts w:ascii="Calibri" w:hAnsi="Calibri" w:cs="Calibri"/>
          <w:sz w:val="22"/>
        </w:rPr>
      </w:pPr>
    </w:p>
    <w:p w14:paraId="1BF5655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303D88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439780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/C:N/I:N/A:P</w:t>
      </w:r>
    </w:p>
    <w:p w14:paraId="262B9A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1D430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7448B6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248EB827" w14:textId="77777777" w:rsidR="00AC22DC" w:rsidRPr="00AC22DC" w:rsidRDefault="00AC22DC" w:rsidP="00AC22DC">
      <w:pPr>
        <w:suppressAutoHyphens/>
        <w:spacing w:after="0" w:line="240" w:lineRule="auto"/>
        <w:contextualSpacing/>
        <w:rPr>
          <w:rFonts w:ascii="Calibri" w:hAnsi="Calibri" w:cs="Calibri"/>
          <w:sz w:val="22"/>
        </w:rPr>
      </w:pPr>
    </w:p>
    <w:p w14:paraId="123B6DB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CEBB1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20211014 [SECURITY] CVE-2021-42340 Apache Tomcat DoS</w:t>
      </w:r>
    </w:p>
    <w:p w14:paraId="48FD07C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20211014 [SECURITY] CVE-2021-42340 Apache Tomcat DoS</w:t>
      </w:r>
    </w:p>
    <w:p w14:paraId="2E2010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https://security.netapp.com/advisory/ntap-20211008-0005/</w:t>
      </w:r>
    </w:p>
    <w:p w14:paraId="1F38C6D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DSA-4986</w:t>
      </w:r>
    </w:p>
    <w:p w14:paraId="6031663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https://lists.apache.org/thread.html/rccdef0349fdf4fb73a4e4403095446d7fe6264e0a58e2df5c6799434%40%3Cannounce.tomcat.apache.org%3E</w:t>
      </w:r>
    </w:p>
    <w:p w14:paraId="622B68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20210922 [SECURITY] [DLA 2764-1] tomcat8 security update</w:t>
      </w:r>
    </w:p>
    <w:p w14:paraId="3643C8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174F01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(excluding) 9.0.44</w:t>
      </w:r>
    </w:p>
    <w:p w14:paraId="5E2BFB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86D5F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CVE-2022-29885  suppress</w:t>
      </w:r>
    </w:p>
    <w:p w14:paraId="76EF39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The documentation of Apache Tomcat 10.1.0-M1 to 10.1.0-M14, 10.0.0-M1 to 10.0.20, 9.0.13 to 9.0.62 and 8.5.38 to 8.5.78 for the </w:t>
      </w:r>
      <w:proofErr w:type="spellStart"/>
      <w:r w:rsidRPr="00AC22DC">
        <w:rPr>
          <w:rFonts w:ascii="Calibri" w:hAnsi="Calibri" w:cs="Calibri"/>
          <w:sz w:val="22"/>
        </w:rPr>
        <w:t>EncryptInterceptor</w:t>
      </w:r>
      <w:proofErr w:type="spellEnd"/>
      <w:r w:rsidRPr="00AC22DC">
        <w:rPr>
          <w:rFonts w:ascii="Calibri" w:hAnsi="Calibri" w:cs="Calibri"/>
          <w:sz w:val="22"/>
        </w:rPr>
        <w:t xml:space="preserve"> incorrectly stated it enabled Tomcat clustering to run over an untrusted network. This was not correct. While the </w:t>
      </w:r>
      <w:proofErr w:type="spellStart"/>
      <w:r w:rsidRPr="00AC22DC">
        <w:rPr>
          <w:rFonts w:ascii="Calibri" w:hAnsi="Calibri" w:cs="Calibri"/>
          <w:sz w:val="22"/>
        </w:rPr>
        <w:t>EncryptInterceptor</w:t>
      </w:r>
      <w:proofErr w:type="spellEnd"/>
      <w:r w:rsidRPr="00AC22DC">
        <w:rPr>
          <w:rFonts w:ascii="Calibri" w:hAnsi="Calibri" w:cs="Calibri"/>
          <w:sz w:val="22"/>
        </w:rPr>
        <w:t xml:space="preserve"> does provide confidentiality and integrity protection, it does not protect against all risks associated with running over any untrusted network, particularly DoS risks.</w:t>
      </w:r>
    </w:p>
    <w:p w14:paraId="5285E2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CWE-400 Uncontrolled Resource Consumption</w:t>
      </w:r>
    </w:p>
    <w:p w14:paraId="754735BA" w14:textId="77777777" w:rsidR="00AC22DC" w:rsidRPr="00AC22DC" w:rsidRDefault="00AC22DC" w:rsidP="00AC22DC">
      <w:pPr>
        <w:suppressAutoHyphens/>
        <w:spacing w:after="0" w:line="240" w:lineRule="auto"/>
        <w:contextualSpacing/>
        <w:rPr>
          <w:rFonts w:ascii="Calibri" w:hAnsi="Calibri" w:cs="Calibri"/>
          <w:sz w:val="22"/>
        </w:rPr>
      </w:pPr>
    </w:p>
    <w:p w14:paraId="47E522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3C6EFA5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0887CD9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/C:N/I:N/A:P</w:t>
      </w:r>
    </w:p>
    <w:p w14:paraId="5CE764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408C29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4F1D3C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2FB8DF72" w14:textId="77777777" w:rsidR="00AC22DC" w:rsidRPr="00AC22DC" w:rsidRDefault="00AC22DC" w:rsidP="00AC22DC">
      <w:pPr>
        <w:suppressAutoHyphens/>
        <w:spacing w:after="0" w:line="240" w:lineRule="auto"/>
        <w:contextualSpacing/>
        <w:rPr>
          <w:rFonts w:ascii="Calibri" w:hAnsi="Calibri" w:cs="Calibri"/>
          <w:sz w:val="22"/>
        </w:rPr>
      </w:pPr>
    </w:p>
    <w:p w14:paraId="6260DA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8B3E1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https://security.netapp.com/advisory/ntap-20220629-0002/</w:t>
      </w:r>
    </w:p>
    <w:p w14:paraId="67EDDD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DSA-5265</w:t>
      </w:r>
    </w:p>
    <w:p w14:paraId="2B4D5F3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http://packetstormsecurity.com/files/171728/Apache-Tomcat-10.1-Denial-Of-Service.html</w:t>
      </w:r>
    </w:p>
    <w:p w14:paraId="524A12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https://lists.apache.org/thread/2b4qmhbcyqvc7dyfpjyx54c03x65vhcv</w:t>
      </w:r>
    </w:p>
    <w:p w14:paraId="7EC3E6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20221026 [SECURITY] [DLA 3160-1] tomcat9 security update</w:t>
      </w:r>
    </w:p>
    <w:p w14:paraId="3C70D0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4EEC01F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F13FAA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9.0.13; versions up to (including) 9.0.62</w:t>
      </w:r>
    </w:p>
    <w:p w14:paraId="4C83D30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8437EC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CVE-2022-42252  suppress</w:t>
      </w:r>
    </w:p>
    <w:p w14:paraId="506333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If Apache Tomcat 8.5.0 to 8.5.82, 9.0.0-M1 to 9.0.67, 10.0.0-M1 to 10.0.26 or 10.1.0-M1 to 10.1.0 was configured to ignore invalid HTTP headers via setting </w:t>
      </w:r>
      <w:proofErr w:type="spellStart"/>
      <w:r w:rsidRPr="00AC22DC">
        <w:rPr>
          <w:rFonts w:ascii="Calibri" w:hAnsi="Calibri" w:cs="Calibri"/>
          <w:sz w:val="22"/>
        </w:rPr>
        <w:t>rejectIllegalHeader</w:t>
      </w:r>
      <w:proofErr w:type="spellEnd"/>
      <w:r w:rsidRPr="00AC22DC">
        <w:rPr>
          <w:rFonts w:ascii="Calibri" w:hAnsi="Calibri" w:cs="Calibri"/>
          <w:sz w:val="22"/>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08BB40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129B56D9" w14:textId="77777777" w:rsidR="00AC22DC" w:rsidRPr="00AC22DC" w:rsidRDefault="00AC22DC" w:rsidP="00AC22DC">
      <w:pPr>
        <w:suppressAutoHyphens/>
        <w:spacing w:after="0" w:line="240" w:lineRule="auto"/>
        <w:contextualSpacing/>
        <w:rPr>
          <w:rFonts w:ascii="Calibri" w:hAnsi="Calibri" w:cs="Calibri"/>
          <w:sz w:val="22"/>
        </w:rPr>
      </w:pPr>
    </w:p>
    <w:p w14:paraId="6C5F86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7BD2A2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1F07F0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CVSS:3.1/AV:N/AC:L/PR:N/UI:N/S:U/C:N/I:H/A:N</w:t>
      </w:r>
    </w:p>
    <w:p w14:paraId="0E918F59" w14:textId="77777777" w:rsidR="00AC22DC" w:rsidRPr="00AC22DC" w:rsidRDefault="00AC22DC" w:rsidP="00AC22DC">
      <w:pPr>
        <w:suppressAutoHyphens/>
        <w:spacing w:after="0" w:line="240" w:lineRule="auto"/>
        <w:contextualSpacing/>
        <w:rPr>
          <w:rFonts w:ascii="Calibri" w:hAnsi="Calibri" w:cs="Calibri"/>
          <w:sz w:val="22"/>
        </w:rPr>
      </w:pPr>
    </w:p>
    <w:p w14:paraId="013514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C6579B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https://lists.apache.org/thread/zzcxzvqfdqn515zfs3dxb7n8gty589sq</w:t>
      </w:r>
    </w:p>
    <w:p w14:paraId="0BFC67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https://security.gentoo.org/glsa/202305-37</w:t>
      </w:r>
    </w:p>
    <w:p w14:paraId="6D208F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15370F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(excluding) 9.0.68</w:t>
      </w:r>
    </w:p>
    <w:p w14:paraId="7C6D3DF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5EE290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CVE-2023-44487  suppress</w:t>
      </w:r>
    </w:p>
    <w:p w14:paraId="1CA7FF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CISA Known Exploited Vulnerability:</w:t>
      </w:r>
    </w:p>
    <w:p w14:paraId="73F9208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Product: IETF HTTP/2</w:t>
      </w:r>
    </w:p>
    <w:p w14:paraId="3762D8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Name: HTTP/2 Rapid Reset Attack Vulnerability</w:t>
      </w:r>
    </w:p>
    <w:p w14:paraId="661E5C4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Date Added: 2023-10-10</w:t>
      </w:r>
    </w:p>
    <w:p w14:paraId="35C5FE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Description: HTTP/2 contains a rapid reset vulnerability that allows for a distributed denial-of-service attack (DDoS).</w:t>
      </w:r>
    </w:p>
    <w:p w14:paraId="07BEB3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Required Action: Apply mitigations per vendor instructions or discontinue use of the product if mitigations are unavailable.</w:t>
      </w:r>
    </w:p>
    <w:p w14:paraId="39F830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Due Date: 2023-10-31</w:t>
      </w:r>
    </w:p>
    <w:p w14:paraId="0160EF4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Notes: https://blog.cloudflare.com/technical-breakdown-http2-rapid-reset-ddos-attack/</w:t>
      </w:r>
    </w:p>
    <w:p w14:paraId="7EC86E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HTTP/2 protocol allows a denial of service (server resource consumption) because request cancellation can reset many streams quickly, as exploited in the wild in August through October 2023.</w:t>
      </w:r>
    </w:p>
    <w:p w14:paraId="6A4AD4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CWE-400 Uncontrolled Resource Consumption</w:t>
      </w:r>
    </w:p>
    <w:p w14:paraId="53CD5FD7" w14:textId="77777777" w:rsidR="00AC22DC" w:rsidRPr="00AC22DC" w:rsidRDefault="00AC22DC" w:rsidP="00AC22DC">
      <w:pPr>
        <w:suppressAutoHyphens/>
        <w:spacing w:after="0" w:line="240" w:lineRule="auto"/>
        <w:contextualSpacing/>
        <w:rPr>
          <w:rFonts w:ascii="Calibri" w:hAnsi="Calibri" w:cs="Calibri"/>
          <w:sz w:val="22"/>
        </w:rPr>
      </w:pPr>
    </w:p>
    <w:p w14:paraId="08E28C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622C8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(7.5)</w:t>
      </w:r>
    </w:p>
    <w:p w14:paraId="2F84EF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CVSS:3.1/AV:N/AC:L/PR:N/UI:N/S:U/C:N/I:N/A:H</w:t>
      </w:r>
    </w:p>
    <w:p w14:paraId="19F3EC5A" w14:textId="77777777" w:rsidR="00AC22DC" w:rsidRPr="00AC22DC" w:rsidRDefault="00AC22DC" w:rsidP="00AC22DC">
      <w:pPr>
        <w:suppressAutoHyphens/>
        <w:spacing w:after="0" w:line="240" w:lineRule="auto"/>
        <w:contextualSpacing/>
        <w:rPr>
          <w:rFonts w:ascii="Calibri" w:hAnsi="Calibri" w:cs="Calibri"/>
          <w:sz w:val="22"/>
        </w:rPr>
      </w:pPr>
    </w:p>
    <w:p w14:paraId="3DBEE919"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60014AF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FEDORA-2023-0259c3f26f</w:t>
      </w:r>
    </w:p>
    <w:p w14:paraId="2CA581E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FEDORA-2023-17efd3f2cd</w:t>
      </w:r>
    </w:p>
    <w:p w14:paraId="6475602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FEDORA-2023-1caffb88af</w:t>
      </w:r>
    </w:p>
    <w:p w14:paraId="05F6547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FEDORA-2023-2a9214af5f</w:t>
      </w:r>
    </w:p>
    <w:p w14:paraId="5614329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FEDORA-2023-3f70b8d406</w:t>
      </w:r>
    </w:p>
    <w:p w14:paraId="5FE5123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FEDORA-2023-492b7be466</w:t>
      </w:r>
    </w:p>
    <w:p w14:paraId="71F86F2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FEDORA-2023-4bf641255e</w:t>
      </w:r>
    </w:p>
    <w:p w14:paraId="62CD9E6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FEDORA-2023-4d2fd884ea</w:t>
      </w:r>
    </w:p>
    <w:p w14:paraId="054206D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FEDORA-2023-54fadada12</w:t>
      </w:r>
    </w:p>
    <w:p w14:paraId="510C6B5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FEDORA-2023-5ff7bf1dd8</w:t>
      </w:r>
    </w:p>
    <w:p w14:paraId="6480077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FEDORA-2023-7934802344</w:t>
      </w:r>
    </w:p>
    <w:p w14:paraId="1EABF01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FEDORA-2023-7b52921cae</w:t>
      </w:r>
    </w:p>
    <w:p w14:paraId="4525BC1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FEDORA-2023-822aab0a5a</w:t>
      </w:r>
    </w:p>
    <w:p w14:paraId="53AD276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FEDORA-2023-b2c50535cb</w:t>
      </w:r>
    </w:p>
    <w:p w14:paraId="34CE6A7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FEDORA-2023-c0c6a91330</w:t>
      </w:r>
    </w:p>
    <w:p w14:paraId="6DD770A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FEDORA-2023-d5030c983c</w:t>
      </w:r>
    </w:p>
    <w:p w14:paraId="7D0AC36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FEDORA-2023-dbe64661af</w:t>
      </w:r>
    </w:p>
    <w:p w14:paraId="20F78B4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FEDORA-2023-e9c04d81c1</w:t>
      </w:r>
    </w:p>
    <w:p w14:paraId="53A61D0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FEDORA-2023-ed2642fd58</w:t>
      </w:r>
    </w:p>
    <w:p w14:paraId="26B5266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FEDORA-2023-f66fc0f62a</w:t>
      </w:r>
    </w:p>
    <w:p w14:paraId="0E90385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FEDORA-2023-fe53e13b5b</w:t>
      </w:r>
    </w:p>
    <w:p w14:paraId="4DCDDDB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CONFIRM - https://security.netapp.com/advisory/ntap-20231016-0001/</w:t>
      </w:r>
    </w:p>
    <w:p w14:paraId="6DBF57D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DSA-5521</w:t>
      </w:r>
    </w:p>
    <w:p w14:paraId="609AEE2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DSA-5522</w:t>
      </w:r>
    </w:p>
    <w:p w14:paraId="32AF875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DSA-5540</w:t>
      </w:r>
    </w:p>
    <w:p w14:paraId="12E701E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DSA-5549</w:t>
      </w:r>
    </w:p>
    <w:p w14:paraId="4340955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https://access.redhat.com/security/cve/cve-2023-44487</w:t>
      </w:r>
    </w:p>
    <w:p w14:paraId="1FAF158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https://arstechnica.com/security/2023/10/how-ddosers-used-the-http-2-protocol-to-deliver-attacks-of-unprecedented-size/</w:t>
      </w:r>
    </w:p>
    <w:p w14:paraId="1ADAE3B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https://aws.amazon.com/security/security-bulletins/AWS-2023-011/</w:t>
      </w:r>
    </w:p>
    <w:p w14:paraId="5A5DE7D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https://blog.cloudflare.com/technical-breakdown-http2-rapid-reset-ddos-attack/</w:t>
      </w:r>
    </w:p>
    <w:p w14:paraId="5F9454E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https://blog.cloudflare.com/zero-day-rapid-reset-http2-record-breaking-ddos-attack/</w:t>
      </w:r>
    </w:p>
    <w:p w14:paraId="588A49C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https://blog.litespeedtech.com/2023/10/11/rapid-reset-http-2-vulnerablilty/</w:t>
      </w:r>
    </w:p>
    <w:p w14:paraId="4C3C6C8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https://blog.qualys.com/vulnerabilities-threat-research/2023/10/10/cve-2023-44487-http-2-rapid-reset-attack</w:t>
      </w:r>
    </w:p>
    <w:p w14:paraId="451C0A6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https://blog.vespa.ai/cve-2023-44487/</w:t>
      </w:r>
    </w:p>
    <w:p w14:paraId="5FC6D97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https://bugzilla.proxmox.com/show_bug.cgi?id=4988</w:t>
      </w:r>
    </w:p>
    <w:p w14:paraId="6A91AD3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https://bugzilla.redhat.com/show_bug.cgi?id=2242803</w:t>
      </w:r>
    </w:p>
    <w:p w14:paraId="71AE913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https://bugzilla.suse.com/show_bug.cgi?id=1216123</w:t>
      </w:r>
    </w:p>
    <w:p w14:paraId="51059EF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https://cgit.freebsd.org/ports/commit/?id=c64c329c2c1752f46b73e3e6ce9f4329be6629f9</w:t>
      </w:r>
    </w:p>
    <w:p w14:paraId="5FB0DF6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https://cloud.google.com/blog/products/identity-security/google-cloud-mitigated-largest-ddos-attack-peaking-above-398-million-rps/</w:t>
      </w:r>
    </w:p>
    <w:p w14:paraId="1F77FCB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https://cloud.google.com/blog/products/identity-security/how-it-works-the-novel-http2-rapid-reset-ddos-attack</w:t>
      </w:r>
    </w:p>
    <w:p w14:paraId="5926C11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https://community.traefik.io/t/is-traefik-vulnerable-to-cve-2023-44487/20125</w:t>
      </w:r>
    </w:p>
    <w:p w14:paraId="3ECA433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https://discuss.hashicorp.com/t/hcsec-2023-32-vault-consul-and-boundary-affected-by-http-2-rapid-reset-denial-of-service-vulnerability-cve-2023-44487/59715</w:t>
      </w:r>
    </w:p>
    <w:p w14:paraId="7081166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https://edg.io/lp/blog/resets-leaks-ddos-and-the-tale-of-a-hidden-cve</w:t>
      </w:r>
    </w:p>
    <w:p w14:paraId="2345589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https://forums.swift.org/t/swift-nio-http2-security-update-cve-2023-44487-http-2-dos/67764</w:t>
      </w:r>
    </w:p>
    <w:p w14:paraId="366382E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https://gist.github.com/adulau/7c2bfb8e9cdbe4b35a5e131c66a0c088</w:t>
      </w:r>
    </w:p>
    <w:p w14:paraId="22A2862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https://github.com/Azure/AKS/issues/3947</w:t>
      </w:r>
    </w:p>
    <w:p w14:paraId="5002628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https://github.com/Kong/kong/discussions/11741</w:t>
      </w:r>
    </w:p>
    <w:p w14:paraId="068A003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https://github.com/advisories/GHSA-qppj-fm5r-hxr3</w:t>
      </w:r>
    </w:p>
    <w:p w14:paraId="7737733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https://github.com/advisories/GHSA-vx74-f528-fxqg</w:t>
      </w:r>
    </w:p>
    <w:p w14:paraId="254C872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https://github.com/advisories/GHSA-xpw8-rcwv-8f8p</w:t>
      </w:r>
    </w:p>
    <w:p w14:paraId="03EAED8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https://github.com/akka/akka-http/issues/4323</w:t>
      </w:r>
    </w:p>
    <w:p w14:paraId="66A6B9D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https://github.com/alibaba/tengine/issues/1872</w:t>
      </w:r>
    </w:p>
    <w:p w14:paraId="2533711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https://github.com/apache/apisix/issues/10320</w:t>
      </w:r>
    </w:p>
    <w:p w14:paraId="4186B4A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https://github.com/apache/httpd-site/pull/10</w:t>
      </w:r>
    </w:p>
    <w:p w14:paraId="67CE66E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https://github.com/apache/httpd/blob/afcdbeebbff4b0c50ea26cdd16e178c0d1f24152/modules/http2/h2_mplx.c#L1101-L1113</w:t>
      </w:r>
    </w:p>
    <w:p w14:paraId="744F8BA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https://github.com/apache/tomcat/tree/main/java/org/apache/coyote/http2</w:t>
      </w:r>
    </w:p>
    <w:p w14:paraId="2AAC912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https://github.com/apache/trafficserver/pull/10564</w:t>
      </w:r>
    </w:p>
    <w:p w14:paraId="3949742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https://github.com/arkrwn/PoC/tree/main/CVE-2023-44487</w:t>
      </w:r>
    </w:p>
    <w:p w14:paraId="51F93CE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https://github.com/bcdannyboy/CVE-2023-44487</w:t>
      </w:r>
    </w:p>
    <w:p w14:paraId="61A3449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https://github.com/caddyserver/caddy/issues/5877</w:t>
      </w:r>
    </w:p>
    <w:p w14:paraId="4F8BFFD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https://github.com/caddyserver/caddy/releases/tag/v2.7.5</w:t>
      </w:r>
    </w:p>
    <w:p w14:paraId="48E1EB6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https://github.com/dotnet/announcements/issues/277</w:t>
      </w:r>
    </w:p>
    <w:p w14:paraId="1E10157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https://github.com/dotnet/core/blob/e4613450ea0da7fd2fc6b61dfb2c1c1dec1ce9ec/release-notes/6.0/6.0.23/6.0.23.md?plain=1#L73</w:t>
      </w:r>
    </w:p>
    <w:p w14:paraId="6A149AF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https://github.com/eclipse/jetty.project/issues/10679</w:t>
      </w:r>
    </w:p>
    <w:p w14:paraId="338B12E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https://github.com/envoyproxy/envoy/pull/30055</w:t>
      </w:r>
    </w:p>
    <w:p w14:paraId="796057A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https://github.com/etcd-io/etcd/issues/16740</w:t>
      </w:r>
    </w:p>
    <w:p w14:paraId="001026B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https://github.com/facebook/proxygen/pull/466</w:t>
      </w:r>
    </w:p>
    <w:p w14:paraId="06AA346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https://github.com/golang/go/issues/63417</w:t>
      </w:r>
    </w:p>
    <w:p w14:paraId="4AA8A81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https://github.com/grpc/grpc-go/pull/6703</w:t>
      </w:r>
    </w:p>
    <w:p w14:paraId="4346221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https://github.com/h2o/h2o/pull/3291</w:t>
      </w:r>
    </w:p>
    <w:p w14:paraId="7497A86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https://github.com/h2o/h2o/security/advisories/GHSA-2m7v-gc89-fjqf</w:t>
      </w:r>
    </w:p>
    <w:p w14:paraId="7924202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https://github.com/haproxy/haproxy/issues/2312</w:t>
      </w:r>
    </w:p>
    <w:p w14:paraId="79F3575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https://github.com/icing/mod_h2/blob/0a864782af0a942aa2ad4ed960a6b32cd35bcf0a/mod_http2/README.md?plain=1#L239-L244</w:t>
      </w:r>
    </w:p>
    <w:p w14:paraId="076B256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https://github.com/junkurihara/rust-rpxy/issues/97</w:t>
      </w:r>
    </w:p>
    <w:p w14:paraId="34860D0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https://github.com/kazu-yamamoto/http2/commit/f61d41a502bd0f60eb24e1ce14edc7b6df6722a1</w:t>
      </w:r>
    </w:p>
    <w:p w14:paraId="15AE72A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https://github.com/kazu-yamamoto/http2/issues/93</w:t>
      </w:r>
    </w:p>
    <w:p w14:paraId="6071317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https://github.com/kubernetes/kubernetes/pull/121120</w:t>
      </w:r>
    </w:p>
    <w:p w14:paraId="71841A1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https://github.com/line/armeria/pull/5232</w:t>
      </w:r>
    </w:p>
    <w:p w14:paraId="73E9DF7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https://github.com/linkerd/website/pull/1695/commits/4b9c6836471bc8270ab48aae6fd2181bc73fd632</w:t>
      </w:r>
    </w:p>
    <w:p w14:paraId="6E2E9C7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https://github.com/micrictor/http2-rst-stream</w:t>
      </w:r>
    </w:p>
    <w:p w14:paraId="0D36538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https://github.com/microsoft/CBL-Mariner/pull/6381</w:t>
      </w:r>
    </w:p>
    <w:p w14:paraId="782F667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https://github.com/netty/netty/commit/58f75f665aa81a8cbcf6ffa74820042a285c5e61</w:t>
      </w:r>
    </w:p>
    <w:p w14:paraId="4D79D55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https://github.com/nghttp2/nghttp2/pull/1961</w:t>
      </w:r>
    </w:p>
    <w:p w14:paraId="55F95D5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https://github.com/nghttp2/nghttp2/releases/tag/v1.57.0</w:t>
      </w:r>
    </w:p>
    <w:p w14:paraId="5A7FA9ED"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https://github.com/ninenines/cowboy/issues/1615</w:t>
      </w:r>
    </w:p>
    <w:p w14:paraId="6EA6CD9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https://github.com/nodejs/node/pull/50121</w:t>
      </w:r>
    </w:p>
    <w:p w14:paraId="1029708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https://github.com/openresty/openresty/issues/930</w:t>
      </w:r>
    </w:p>
    <w:p w14:paraId="20CD87C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https://github.com/opensearch-project/data-prepper/issues/3474</w:t>
      </w:r>
    </w:p>
    <w:p w14:paraId="07DF071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https://github.com/oqtane/oqtane.framework/discussions/3367</w:t>
      </w:r>
    </w:p>
    <w:p w14:paraId="121F7B0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https://github.com/projectcontour/contour/pull/5826</w:t>
      </w:r>
    </w:p>
    <w:p w14:paraId="5CBFC9E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https://github.com/tempesta-tech/tempesta/issues/1986</w:t>
      </w:r>
    </w:p>
    <w:p w14:paraId="44B1A79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https://github.com/varnishcache/varnish-cache/issues/3996</w:t>
      </w:r>
    </w:p>
    <w:p w14:paraId="6E78262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https://groups.google.com/g/golang-announce/c/iNNxDTCjZvo</w:t>
      </w:r>
    </w:p>
    <w:p w14:paraId="125D54A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https://istio.io/latest/news/security/istio-security-2023-004/</w:t>
      </w:r>
    </w:p>
    <w:p w14:paraId="21856F7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https://linkerd.io/2023/10/12/linkerd-cve-2023-44487/</w:t>
      </w:r>
    </w:p>
    <w:p w14:paraId="17114E0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https://lists.apache.org/thread/5py8h42mxfsn8l1wy6o41xwhsjlsd87q</w:t>
      </w:r>
    </w:p>
    <w:p w14:paraId="0DEAD4F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https://lists.w3.org/Archives/Public/ietf-http-wg/2023OctDec/0025.html</w:t>
      </w:r>
    </w:p>
    <w:p w14:paraId="04F97FB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https://mailman.nginx.org/pipermail/nginx-devel/2023-October/S36Q5HBXR7CAIMPLLPRSSSYR4PCMWILK.html</w:t>
      </w:r>
    </w:p>
    <w:p w14:paraId="72A67EB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https://martinthomson.github.io/h2-stream-limits/draft-thomson-httpbis-h2-stream-limits.html</w:t>
      </w:r>
    </w:p>
    <w:p w14:paraId="7857A1B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https://msrc.microsoft.com/blog/2023/10/microsoft-response-to-distributed-denial-of-service-ddos-attacks-against-http/2/</w:t>
      </w:r>
    </w:p>
    <w:p w14:paraId="54E30F7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https://msrc.microsoft.com/update-guide/vulnerability/CVE-2023-44487</w:t>
      </w:r>
    </w:p>
    <w:p w14:paraId="25D628E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https://my.f5.com/manage/s/article/K000137106</w:t>
      </w:r>
    </w:p>
    <w:p w14:paraId="23EC988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https://netty.io/news/2023/10/10/4-1-100-Final.html</w:t>
      </w:r>
    </w:p>
    <w:p w14:paraId="46A49F7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https://news.ycombinator.com/item?id=37830987</w:t>
      </w:r>
    </w:p>
    <w:p w14:paraId="3485FD4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https://news.ycombinator.com/item?id=37830998</w:t>
      </w:r>
    </w:p>
    <w:p w14:paraId="135197D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https://news.ycombinator.com/item?id=37831062</w:t>
      </w:r>
    </w:p>
    <w:p w14:paraId="3C3A8B7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https://news.ycombinator.com/item?id=37837043</w:t>
      </w:r>
    </w:p>
    <w:p w14:paraId="2D0519D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https://openssf.org/blog/2023/10/10/http-2-rapid-reset-vulnerability-highlights-need-for-rapid-response/</w:t>
      </w:r>
    </w:p>
    <w:p w14:paraId="37BD1D2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https://seanmonstar.com/post/730794151136935936/hyper-http2-rapid-reset-unaffected</w:t>
      </w:r>
    </w:p>
    <w:p w14:paraId="6D13548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https://security.paloaltonetworks.com/CVE-2023-44487</w:t>
      </w:r>
    </w:p>
    <w:p w14:paraId="199E9B3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https://tomcat.apache.org/security-10.html#Fixed_in_Apache_Tomcat_10.1.14</w:t>
      </w:r>
    </w:p>
    <w:p w14:paraId="74B503E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https://ubuntu.com/security/CVE-2023-44487</w:t>
      </w:r>
    </w:p>
    <w:p w14:paraId="5F6402A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https://www.bleepingcomputer.com/news/security/new-http-2-rapid-reset-zero-day-attack-breaks-ddos-records/</w:t>
      </w:r>
    </w:p>
    <w:p w14:paraId="1AC7523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https://www.cisa.gov/news-events/alerts/2023/10/10/http2-rapid-reset-vulnerability-cve-2023-44487</w:t>
      </w:r>
    </w:p>
    <w:p w14:paraId="6BAA81CA"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https://www.darkreading.com/cloud/internet-wide-zero-day-bug-fuels-largest-ever-ddos-event</w:t>
      </w:r>
    </w:p>
    <w:p w14:paraId="074212D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https://www.haproxy.com/blog/haproxy-is-not-affected-by-the-http-2-rapid-reset-attack-cve-2023-44487</w:t>
      </w:r>
    </w:p>
    <w:p w14:paraId="0CDA016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https://www.netlify.com/blog/netlify-successfully-mitigates-cve-2023-44487/</w:t>
      </w:r>
    </w:p>
    <w:p w14:paraId="2274757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https://www.nginx.com/blog/http-2-rapid-reset-attack-impacting-f5-nginx-products/</w:t>
      </w:r>
    </w:p>
    <w:p w14:paraId="68CBB7D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https://www.openwall.com/lists/oss-security/2023/10/10/6</w:t>
      </w:r>
    </w:p>
    <w:p w14:paraId="6A5889D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https://www.phoronix.com/news/HTTP2-Rapid-Reset-Attack</w:t>
      </w:r>
    </w:p>
    <w:p w14:paraId="61AE16E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https://www.theregister.com/2023/10/10/http2_rapid_reset_zeroday/</w:t>
      </w:r>
    </w:p>
    <w:p w14:paraId="6EB0EB5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20231013 [SECURITY] [DLA 3617-1] tomcat9 security update</w:t>
      </w:r>
    </w:p>
    <w:p w14:paraId="144234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20231016 [SECURITY] [DLA 3617-2] tomcat9 regression update</w:t>
      </w:r>
    </w:p>
    <w:p w14:paraId="4AD2403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20231016 [SECURITY] [DLA 3621-1] nghttp2 security update</w:t>
      </w:r>
    </w:p>
    <w:p w14:paraId="7EF651B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20231030 [SECURITY] [DLA 3641-1] jetty9 security update</w:t>
      </w:r>
    </w:p>
    <w:p w14:paraId="4AAB0F7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20231031 [SECURITY] [DLA 3638-1] h2o security update</w:t>
      </w:r>
    </w:p>
    <w:p w14:paraId="1F7C09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 xml:space="preserve">-announce] 20231105 [SECURITY] [DLA 3645-1] </w:t>
      </w:r>
      <w:proofErr w:type="spellStart"/>
      <w:r w:rsidRPr="00AC22DC">
        <w:rPr>
          <w:rFonts w:ascii="Calibri" w:hAnsi="Calibri" w:cs="Calibri"/>
          <w:sz w:val="22"/>
        </w:rPr>
        <w:t>trafficserver</w:t>
      </w:r>
      <w:proofErr w:type="spellEnd"/>
      <w:r w:rsidRPr="00AC22DC">
        <w:rPr>
          <w:rFonts w:ascii="Calibri" w:hAnsi="Calibri" w:cs="Calibri"/>
          <w:sz w:val="22"/>
        </w:rPr>
        <w:t xml:space="preserve"> security update</w:t>
      </w:r>
    </w:p>
    <w:p w14:paraId="748C82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20231013 Re: CVE-2023-44487: HTTP/2 Rapid Reset attack against many implementations</w:t>
      </w:r>
    </w:p>
    <w:p w14:paraId="4D69C4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20231013 Re: CVE-2023-44487: HTTP/2 Rapid Reset attack against many implementations</w:t>
      </w:r>
    </w:p>
    <w:p w14:paraId="6D969F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20231018 Re: CVE-2023-44487: HTTP/2 Rapid Reset attack against many implementations</w:t>
      </w:r>
    </w:p>
    <w:p w14:paraId="466926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20231018 Vulnerability in Jenkins</w:t>
      </w:r>
    </w:p>
    <w:p w14:paraId="4AF625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20231019 CVE-2023-45802: Apache HTTP Server: HTTP/2 stream memory not reclaimed right away on RST</w:t>
      </w:r>
    </w:p>
    <w:p w14:paraId="601549F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20231020 Re: CVE-2023-44487: HTTP/2 Rapid Reset attack against many implementations</w:t>
      </w:r>
    </w:p>
    <w:p w14:paraId="2BC38B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7D645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9.0.80</w:t>
      </w:r>
    </w:p>
    <w:p w14:paraId="42383B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24A87F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CVE-2020-9484  suppress</w:t>
      </w:r>
    </w:p>
    <w:p w14:paraId="004F3A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AC22DC">
        <w:rPr>
          <w:rFonts w:ascii="Calibri" w:hAnsi="Calibri" w:cs="Calibri"/>
          <w:sz w:val="22"/>
        </w:rPr>
        <w:t>PersistenceManager</w:t>
      </w:r>
      <w:proofErr w:type="spellEnd"/>
      <w:r w:rsidRPr="00AC22DC">
        <w:rPr>
          <w:rFonts w:ascii="Calibri" w:hAnsi="Calibri" w:cs="Calibri"/>
          <w:sz w:val="22"/>
        </w:rPr>
        <w:t xml:space="preserve"> with a </w:t>
      </w:r>
      <w:proofErr w:type="spellStart"/>
      <w:r w:rsidRPr="00AC22DC">
        <w:rPr>
          <w:rFonts w:ascii="Calibri" w:hAnsi="Calibri" w:cs="Calibri"/>
          <w:sz w:val="22"/>
        </w:rPr>
        <w:t>FileStore</w:t>
      </w:r>
      <w:proofErr w:type="spellEnd"/>
      <w:r w:rsidRPr="00AC22DC">
        <w:rPr>
          <w:rFonts w:ascii="Calibri" w:hAnsi="Calibri" w:cs="Calibri"/>
          <w:sz w:val="22"/>
        </w:rPr>
        <w:t xml:space="preserve">; and c) the </w:t>
      </w:r>
      <w:proofErr w:type="spellStart"/>
      <w:r w:rsidRPr="00AC22DC">
        <w:rPr>
          <w:rFonts w:ascii="Calibri" w:hAnsi="Calibri" w:cs="Calibri"/>
          <w:sz w:val="22"/>
        </w:rPr>
        <w:t>PersistenceManager</w:t>
      </w:r>
      <w:proofErr w:type="spellEnd"/>
      <w:r w:rsidRPr="00AC22DC">
        <w:rPr>
          <w:rFonts w:ascii="Calibri" w:hAnsi="Calibri" w:cs="Calibri"/>
          <w:sz w:val="22"/>
        </w:rPr>
        <w:t xml:space="preserve"> is configured with </w:t>
      </w:r>
      <w:proofErr w:type="spellStart"/>
      <w:r w:rsidRPr="00AC22DC">
        <w:rPr>
          <w:rFonts w:ascii="Calibri" w:hAnsi="Calibri" w:cs="Calibri"/>
          <w:sz w:val="22"/>
        </w:rPr>
        <w:t>sessionAttributeValueClassNameFilter</w:t>
      </w:r>
      <w:proofErr w:type="spellEnd"/>
      <w:r w:rsidRPr="00AC22DC">
        <w:rPr>
          <w:rFonts w:ascii="Calibri" w:hAnsi="Calibri" w:cs="Calibri"/>
          <w:sz w:val="22"/>
        </w:rPr>
        <w:t xml:space="preserve">="null" (the default unless a </w:t>
      </w:r>
      <w:proofErr w:type="spellStart"/>
      <w:r w:rsidRPr="00AC22DC">
        <w:rPr>
          <w:rFonts w:ascii="Calibri" w:hAnsi="Calibri" w:cs="Calibri"/>
          <w:sz w:val="22"/>
        </w:rPr>
        <w:t>SecurityManager</w:t>
      </w:r>
      <w:proofErr w:type="spellEnd"/>
      <w:r w:rsidRPr="00AC22DC">
        <w:rPr>
          <w:rFonts w:ascii="Calibri" w:hAnsi="Calibri" w:cs="Calibri"/>
          <w:sz w:val="22"/>
        </w:rPr>
        <w:t xml:space="preserve"> is used) or a sufficiently lax filter to allow the attacker provided object to be deserialized; and d) the attacker knows the relative file path from the storage location used by </w:t>
      </w:r>
      <w:proofErr w:type="spellStart"/>
      <w:r w:rsidRPr="00AC22DC">
        <w:rPr>
          <w:rFonts w:ascii="Calibri" w:hAnsi="Calibri" w:cs="Calibri"/>
          <w:sz w:val="22"/>
        </w:rPr>
        <w:t>FileStore</w:t>
      </w:r>
      <w:proofErr w:type="spellEnd"/>
      <w:r w:rsidRPr="00AC22DC">
        <w:rPr>
          <w:rFonts w:ascii="Calibri" w:hAnsi="Calibri" w:cs="Calibri"/>
          <w:sz w:val="22"/>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A912C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CWE-502 Deserialization of Untrusted Data</w:t>
      </w:r>
    </w:p>
    <w:p w14:paraId="2E6D3474" w14:textId="77777777" w:rsidR="00AC22DC" w:rsidRPr="00AC22DC" w:rsidRDefault="00AC22DC" w:rsidP="00AC22DC">
      <w:pPr>
        <w:suppressAutoHyphens/>
        <w:spacing w:after="0" w:line="240" w:lineRule="auto"/>
        <w:contextualSpacing/>
        <w:rPr>
          <w:rFonts w:ascii="Calibri" w:hAnsi="Calibri" w:cs="Calibri"/>
          <w:sz w:val="22"/>
        </w:rPr>
      </w:pPr>
    </w:p>
    <w:p w14:paraId="2E8216D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4FB301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(4.4)</w:t>
      </w:r>
    </w:p>
    <w:p w14:paraId="2152814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/AV:L/AC:M/</w:t>
      </w:r>
      <w:proofErr w:type="spellStart"/>
      <w:r w:rsidRPr="00AC22DC">
        <w:rPr>
          <w:rFonts w:ascii="Calibri" w:hAnsi="Calibri" w:cs="Calibri"/>
          <w:sz w:val="22"/>
        </w:rPr>
        <w:t>Au:N</w:t>
      </w:r>
      <w:proofErr w:type="spellEnd"/>
      <w:r w:rsidRPr="00AC22DC">
        <w:rPr>
          <w:rFonts w:ascii="Calibri" w:hAnsi="Calibri" w:cs="Calibri"/>
          <w:sz w:val="22"/>
        </w:rPr>
        <w:t>/C:P/I:P/A:P</w:t>
      </w:r>
    </w:p>
    <w:p w14:paraId="7536BA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4FA7C4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(7.0)</w:t>
      </w:r>
    </w:p>
    <w:p w14:paraId="722E01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CVSS:3.1/AV:L/AC:H/PR:L/UI:N/S:U/C:H/I:H/A:H</w:t>
      </w:r>
    </w:p>
    <w:p w14:paraId="6A0A64C8" w14:textId="77777777" w:rsidR="00AC22DC" w:rsidRPr="00AC22DC" w:rsidRDefault="00AC22DC" w:rsidP="00AC22DC">
      <w:pPr>
        <w:suppressAutoHyphens/>
        <w:spacing w:after="0" w:line="240" w:lineRule="auto"/>
        <w:contextualSpacing/>
        <w:rPr>
          <w:rFonts w:ascii="Calibri" w:hAnsi="Calibri" w:cs="Calibri"/>
          <w:sz w:val="22"/>
        </w:rPr>
      </w:pPr>
    </w:p>
    <w:p w14:paraId="2BC943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32676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FEDORA-2020-ce396e7d5c</w:t>
      </w:r>
    </w:p>
    <w:p w14:paraId="558F5F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FEDORA-2020-d9169235a8</w:t>
      </w:r>
    </w:p>
    <w:p w14:paraId="785381F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20210301 [SECURITY] CVE-2021-25329 Apache Tomcat Incomplete fix for CVE-2020-9484 (RCE via session persistence)</w:t>
      </w:r>
    </w:p>
    <w:p w14:paraId="36ACE31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[tomcat-announce] 20210301 [SECURITY] CVE-2021-25329 Apache Tomcat Incomplete fix for CVE-2020-9484 (RCE via session persistence)</w:t>
      </w:r>
    </w:p>
    <w:p w14:paraId="219038B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20200527 Re: [SECURITY] CVE-2020-9484 Apache Tomcat Remote Code Execution via session persistence</w:t>
      </w:r>
    </w:p>
    <w:p w14:paraId="34DD15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20200625 </w:t>
      </w:r>
      <w:proofErr w:type="spellStart"/>
      <w:r w:rsidRPr="00AC22DC">
        <w:rPr>
          <w:rFonts w:ascii="Calibri" w:hAnsi="Calibri" w:cs="Calibri"/>
          <w:sz w:val="22"/>
        </w:rPr>
        <w:t>svn</w:t>
      </w:r>
      <w:proofErr w:type="spellEnd"/>
      <w:r w:rsidRPr="00AC22DC">
        <w:rPr>
          <w:rFonts w:ascii="Calibri" w:hAnsi="Calibri" w:cs="Calibri"/>
          <w:sz w:val="22"/>
        </w:rPr>
        <w:t xml:space="preserve"> commit: r1879208 - in /tomcat/site/trunk: docs/security-10.html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209B533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20210301 [SECURITY] CVE-2021-25329 Apache Tomcat Incomplete fix for CVE-2020-9484 (RCE via session persistence)</w:t>
      </w:r>
    </w:p>
    <w:p w14:paraId="01D324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20210301 </w:t>
      </w:r>
      <w:proofErr w:type="spellStart"/>
      <w:r w:rsidRPr="00AC22DC">
        <w:rPr>
          <w:rFonts w:ascii="Calibri" w:hAnsi="Calibri" w:cs="Calibri"/>
          <w:sz w:val="22"/>
        </w:rPr>
        <w:t>svn</w:t>
      </w:r>
      <w:proofErr w:type="spellEnd"/>
      <w:r w:rsidRPr="00AC22DC">
        <w:rPr>
          <w:rFonts w:ascii="Calibri" w:hAnsi="Calibri" w:cs="Calibri"/>
          <w:sz w:val="22"/>
        </w:rPr>
        <w:t xml:space="preserve"> commit: r1887027 -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1C3A169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20210712 </w:t>
      </w:r>
      <w:proofErr w:type="spellStart"/>
      <w:r w:rsidRPr="00AC22DC">
        <w:rPr>
          <w:rFonts w:ascii="Calibri" w:hAnsi="Calibri" w:cs="Calibri"/>
          <w:sz w:val="22"/>
        </w:rPr>
        <w:t>svn</w:t>
      </w:r>
      <w:proofErr w:type="spellEnd"/>
      <w:r w:rsidRPr="00AC22DC">
        <w:rPr>
          <w:rFonts w:ascii="Calibri" w:hAnsi="Calibri" w:cs="Calibri"/>
          <w:sz w:val="22"/>
        </w:rPr>
        <w:t xml:space="preserve"> commit: r1891484 -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7B82673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20200521 Re: [SECURITY] CVE-2020-9484 Apache Tomcat Remote Code Execution via session persistence</w:t>
      </w:r>
    </w:p>
    <w:p w14:paraId="54BDB1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20200524 Re: [SECURITY] CVE-2020-9484 Apache Tomcat Remote Code Execution via session persistence</w:t>
      </w:r>
    </w:p>
    <w:p w14:paraId="0C56CC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20210301 [SECURITY] CVE-2021-25329 Apache Tomcat Incomplete fix for CVE-2020-9484 (RCE via session persistence)</w:t>
      </w:r>
    </w:p>
    <w:p w14:paraId="78FFD8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Re: What is "h2c"? What is CVE-2021-25329? Re: Most recent security-related update to 8.5</w:t>
      </w:r>
    </w:p>
    <w:p w14:paraId="0A3173C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What is "h2c"? What is CVE-2021-25329? Re: Most recent security-related update to 8.5</w:t>
      </w:r>
    </w:p>
    <w:p w14:paraId="263393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20210702 Re: CVE-2021-25329, was Re: Most recent security-related update to 8.5</w:t>
      </w:r>
    </w:p>
    <w:p w14:paraId="23A8B96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[Assigned] (TOMEE-2909) Impact of security vulnerability(CVE-2020-9484) on TOMEE plus (7.0.7)</w:t>
      </w:r>
    </w:p>
    <w:p w14:paraId="1ADDE9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[Commented] (TOMEE-2909) Impact of security vulnerability(CVE-2020-9484) on TOMEE plus (7.0.7)</w:t>
      </w:r>
    </w:p>
    <w:p w14:paraId="4E55C27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[Created] (TOMEE-2909) Impact of security vulnerability(CVE-2020-9484) on TOMEE plus (7.0.7)</w:t>
      </w:r>
    </w:p>
    <w:p w14:paraId="4B11BC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20201013 [</w:t>
      </w:r>
      <w:proofErr w:type="spellStart"/>
      <w:r w:rsidRPr="00AC22DC">
        <w:rPr>
          <w:rFonts w:ascii="Calibri" w:hAnsi="Calibri" w:cs="Calibri"/>
          <w:sz w:val="22"/>
        </w:rPr>
        <w:t>jira</w:t>
      </w:r>
      <w:proofErr w:type="spellEnd"/>
      <w:r w:rsidRPr="00AC22DC">
        <w:rPr>
          <w:rFonts w:ascii="Calibri" w:hAnsi="Calibri" w:cs="Calibri"/>
          <w:sz w:val="22"/>
        </w:rPr>
        <w:t>] [Updated] (TOMEE-2909) Impact of security vulnerability(CVE-2020-9484) on TOMEE plus (7.0.7)</w:t>
      </w:r>
    </w:p>
    <w:p w14:paraId="026AE5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20210522 [</w:t>
      </w:r>
      <w:proofErr w:type="spellStart"/>
      <w:r w:rsidRPr="00AC22DC">
        <w:rPr>
          <w:rFonts w:ascii="Calibri" w:hAnsi="Calibri" w:cs="Calibri"/>
          <w:sz w:val="22"/>
        </w:rPr>
        <w:t>jira</w:t>
      </w:r>
      <w:proofErr w:type="spellEnd"/>
      <w:r w:rsidRPr="00AC22DC">
        <w:rPr>
          <w:rFonts w:ascii="Calibri" w:hAnsi="Calibri" w:cs="Calibri"/>
          <w:sz w:val="22"/>
        </w:rPr>
        <w:t>] [Closed] (TOMEE-2909) Impact of security vulnerability(CVE-2020-9484) on TOMEE plus (7.0.7)</w:t>
      </w:r>
    </w:p>
    <w:p w14:paraId="59E9A8F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https://kc.mcafee.com/corporate/index?page=content&amp;id=SB10332</w:t>
      </w:r>
    </w:p>
    <w:p w14:paraId="740492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https://security.netapp.com/advisory/ntap-20200528-0005/</w:t>
      </w:r>
    </w:p>
    <w:p w14:paraId="6E66F0E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DSA-4727</w:t>
      </w:r>
    </w:p>
    <w:p w14:paraId="7E33A8F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 xml:space="preserve">FULLDISC - 20200602 [CVE-2020-9484] Apache Tomcat RCE via </w:t>
      </w:r>
      <w:proofErr w:type="spellStart"/>
      <w:r w:rsidRPr="00AC22DC">
        <w:rPr>
          <w:rFonts w:ascii="Calibri" w:hAnsi="Calibri" w:cs="Calibri"/>
          <w:sz w:val="22"/>
          <w:lang w:val="es-ES"/>
        </w:rPr>
        <w:t>PersistentManager</w:t>
      </w:r>
      <w:proofErr w:type="spellEnd"/>
    </w:p>
    <w:p w14:paraId="1EE746E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GLSA-202006-21</w:t>
      </w:r>
    </w:p>
    <w:p w14:paraId="299901E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http://packetstormsecurity.com/files/157924/Apache-Tomcat-CVE-2020-9484-Proof-Of-Concept.html</w:t>
      </w:r>
    </w:p>
    <w:p w14:paraId="6DEA2AB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https://lists.apache.org/thread.html/r77eae567ed829da9012cadb29af17f2df8fa23bf66faf88229857bb1%40%3Cannounce.tomcat.apache.org%3E</w:t>
      </w:r>
    </w:p>
    <w:p w14:paraId="4B76AD9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https://www.oracle.com/security-alerts/cpuApr2021.html</w:t>
      </w:r>
    </w:p>
    <w:p w14:paraId="22EE495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2A80F72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309798B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https://www.oracle.com/security-alerts/cpujul2020.html</w:t>
      </w:r>
    </w:p>
    <w:p w14:paraId="42CAB2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751F28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475217B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20200523 [SECURITY] [DLA 2217-1] tomcat7 security update</w:t>
      </w:r>
    </w:p>
    <w:p w14:paraId="33643F5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20200528 [SECURITY] [DLA 2209-1] tomcat8 security update</w:t>
      </w:r>
    </w:p>
    <w:p w14:paraId="27DDC19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20200712 [SECURITY] [DLA 2279-1] tomcat8 security update</w:t>
      </w:r>
    </w:p>
    <w:p w14:paraId="0159B7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20210301 CVE-2021-25329: Apache Tomcat Incomplete fix for CVE-2020-9484</w:t>
      </w:r>
    </w:p>
    <w:p w14:paraId="69D8A8FB"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37D79A0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N/A - N/A</w:t>
      </w:r>
    </w:p>
    <w:p w14:paraId="653BB7C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openSUSE-SU-2020:0711</w:t>
      </w:r>
    </w:p>
    <w:p w14:paraId="3F056B7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UBUNTU - USN-4448-1</w:t>
      </w:r>
    </w:p>
    <w:p w14:paraId="4DF778F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UBUNTU - USN-4596-1</w:t>
      </w:r>
    </w:p>
    <w:p w14:paraId="29E938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7327C3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(excluding) 9.0.43</w:t>
      </w:r>
    </w:p>
    <w:p w14:paraId="577D841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542770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CVE-2021-25329  suppress</w:t>
      </w:r>
    </w:p>
    <w:p w14:paraId="61DBF76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4EAEA09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1C5415A8" w14:textId="77777777" w:rsidR="00AC22DC" w:rsidRPr="00AC22DC" w:rsidRDefault="00AC22DC" w:rsidP="00AC22DC">
      <w:pPr>
        <w:suppressAutoHyphens/>
        <w:spacing w:after="0" w:line="240" w:lineRule="auto"/>
        <w:contextualSpacing/>
        <w:rPr>
          <w:rFonts w:ascii="Calibri" w:hAnsi="Calibri" w:cs="Calibri"/>
          <w:sz w:val="22"/>
        </w:rPr>
      </w:pPr>
    </w:p>
    <w:p w14:paraId="60CF7C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2D9333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(4.4)</w:t>
      </w:r>
    </w:p>
    <w:p w14:paraId="318E6DD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/AV:L/AC:M/</w:t>
      </w:r>
      <w:proofErr w:type="spellStart"/>
      <w:r w:rsidRPr="00AC22DC">
        <w:rPr>
          <w:rFonts w:ascii="Calibri" w:hAnsi="Calibri" w:cs="Calibri"/>
          <w:sz w:val="22"/>
        </w:rPr>
        <w:t>Au:N</w:t>
      </w:r>
      <w:proofErr w:type="spellEnd"/>
      <w:r w:rsidRPr="00AC22DC">
        <w:rPr>
          <w:rFonts w:ascii="Calibri" w:hAnsi="Calibri" w:cs="Calibri"/>
          <w:sz w:val="22"/>
        </w:rPr>
        <w:t>/C:P/I:P/A:P</w:t>
      </w:r>
    </w:p>
    <w:p w14:paraId="4017C48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ADBC5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HIGH (7.0)</w:t>
      </w:r>
    </w:p>
    <w:p w14:paraId="0C2B81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CVSS:3.1/AV:L/AC:H/PR:L/UI:N/S:U/C:H/I:H/A:H</w:t>
      </w:r>
    </w:p>
    <w:p w14:paraId="7C0442F7" w14:textId="77777777" w:rsidR="00AC22DC" w:rsidRPr="00AC22DC" w:rsidRDefault="00AC22DC" w:rsidP="00AC22DC">
      <w:pPr>
        <w:suppressAutoHyphens/>
        <w:spacing w:after="0" w:line="240" w:lineRule="auto"/>
        <w:contextualSpacing/>
        <w:rPr>
          <w:rFonts w:ascii="Calibri" w:hAnsi="Calibri" w:cs="Calibri"/>
          <w:sz w:val="22"/>
        </w:rPr>
      </w:pPr>
    </w:p>
    <w:p w14:paraId="4A8A085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2C6F19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20210301 [SECURITY] CVE-2021-25329 Apache Tomcat Incomplete fix for CVE-2020-9484 (RCE via session persistence)</w:t>
      </w:r>
    </w:p>
    <w:p w14:paraId="3D389F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20210301 [SECURITY] CVE-2021-25329 Apache Tomcat Incomplete fix for CVE-2020-9484 (RCE via session persistence)</w:t>
      </w:r>
    </w:p>
    <w:p w14:paraId="403B493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20210301 </w:t>
      </w:r>
      <w:proofErr w:type="spellStart"/>
      <w:r w:rsidRPr="00AC22DC">
        <w:rPr>
          <w:rFonts w:ascii="Calibri" w:hAnsi="Calibri" w:cs="Calibri"/>
          <w:sz w:val="22"/>
        </w:rPr>
        <w:t>svn</w:t>
      </w:r>
      <w:proofErr w:type="spellEnd"/>
      <w:r w:rsidRPr="00AC22DC">
        <w:rPr>
          <w:rFonts w:ascii="Calibri" w:hAnsi="Calibri" w:cs="Calibri"/>
          <w:sz w:val="22"/>
        </w:rPr>
        <w:t xml:space="preserve"> commit: r1887027 -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3D7558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20210301 [SECURITY] CVE-2021-25329 Apache Tomcat Incomplete fix for CVE-2020-9484 (RCE via session persistence)</w:t>
      </w:r>
    </w:p>
    <w:p w14:paraId="59D1920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Re: What is "h2c"? What is CVE-2021-25329? Re: Most recent security-related update to 8.5</w:t>
      </w:r>
    </w:p>
    <w:p w14:paraId="57DADF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20210701 What is "h2c"? What is CVE-2021-25329? Re: Most recent security-related update to 8.5</w:t>
      </w:r>
    </w:p>
    <w:p w14:paraId="02CB27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20210702 Re: CVE-2021-25329, was Re: Most recent security-related update to 8.5</w:t>
      </w:r>
    </w:p>
    <w:p w14:paraId="46BC3F7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20210702 Re: What is "h2c"? What is CVE-2021-25329? Re: Most recent security-related update to 8.5</w:t>
      </w:r>
    </w:p>
    <w:p w14:paraId="3EDC0C0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1AC752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https://security.netapp.com/advisory/ntap-20210409-0002/</w:t>
      </w:r>
    </w:p>
    <w:p w14:paraId="6BBB65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DSA-4891</w:t>
      </w:r>
    </w:p>
    <w:p w14:paraId="0F2A2C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GENTOO - GLSA-202208-34</w:t>
      </w:r>
    </w:p>
    <w:p w14:paraId="5FF9987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055A09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6A2B8DA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20210316 [SECURITY] [DLA 2596-1] tomcat8 security update</w:t>
      </w:r>
    </w:p>
    <w:p w14:paraId="23E525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20210301 CVE-2021-25329: Apache Tomcat Incomplete fix for CVE-2020-9484</w:t>
      </w:r>
    </w:p>
    <w:p w14:paraId="28D5676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1DEB84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6F3E465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9.0.41</w:t>
      </w:r>
    </w:p>
    <w:p w14:paraId="431CB0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EA34A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CVE-2021-30640  suppress</w:t>
      </w:r>
    </w:p>
    <w:p w14:paraId="1964EE9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 vulnerability in the JNDI Realm of Apache Tomcat allows an attacker to authenticate using variations of a valid </w:t>
      </w:r>
      <w:proofErr w:type="gramStart"/>
      <w:r w:rsidRPr="00AC22DC">
        <w:rPr>
          <w:rFonts w:ascii="Calibri" w:hAnsi="Calibri" w:cs="Calibri"/>
          <w:sz w:val="22"/>
        </w:rPr>
        <w:t>user name</w:t>
      </w:r>
      <w:proofErr w:type="gramEnd"/>
      <w:r w:rsidRPr="00AC22DC">
        <w:rPr>
          <w:rFonts w:ascii="Calibri" w:hAnsi="Calibri" w:cs="Calibri"/>
          <w:sz w:val="22"/>
        </w:rPr>
        <w:t xml:space="preserve"> and/or to bypass some of the protection provided by the </w:t>
      </w:r>
      <w:proofErr w:type="spellStart"/>
      <w:r w:rsidRPr="00AC22DC">
        <w:rPr>
          <w:rFonts w:ascii="Calibri" w:hAnsi="Calibri" w:cs="Calibri"/>
          <w:sz w:val="22"/>
        </w:rPr>
        <w:t>LockOut</w:t>
      </w:r>
      <w:proofErr w:type="spellEnd"/>
      <w:r w:rsidRPr="00AC22DC">
        <w:rPr>
          <w:rFonts w:ascii="Calibri" w:hAnsi="Calibri" w:cs="Calibri"/>
          <w:sz w:val="22"/>
        </w:rPr>
        <w:t xml:space="preserve"> Realm. This issue affects Apache Tomcat 10.0.0-M1 to 10.0.5; 9.0.0.M1 to 9.0.45; 8.5.0 to 8.5.65.</w:t>
      </w:r>
    </w:p>
    <w:p w14:paraId="5020FEA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CWE-116 Improper Encoding or Escaping of Output</w:t>
      </w:r>
    </w:p>
    <w:p w14:paraId="1CD71010" w14:textId="77777777" w:rsidR="00AC22DC" w:rsidRPr="00AC22DC" w:rsidRDefault="00AC22DC" w:rsidP="00AC22DC">
      <w:pPr>
        <w:suppressAutoHyphens/>
        <w:spacing w:after="0" w:line="240" w:lineRule="auto"/>
        <w:contextualSpacing/>
        <w:rPr>
          <w:rFonts w:ascii="Calibri" w:hAnsi="Calibri" w:cs="Calibri"/>
          <w:sz w:val="22"/>
        </w:rPr>
      </w:pPr>
    </w:p>
    <w:p w14:paraId="018FE7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8BC10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(5.8)</w:t>
      </w:r>
    </w:p>
    <w:p w14:paraId="31C414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/C:P/I:P/A:N</w:t>
      </w:r>
    </w:p>
    <w:p w14:paraId="4A4661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916F2E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(6.5)</w:t>
      </w:r>
    </w:p>
    <w:p w14:paraId="50708A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CVSS:3.1/AV:N/AC:H/PR:N/UI:N/S:U/C:L/I:H/A:N</w:t>
      </w:r>
    </w:p>
    <w:p w14:paraId="08837472" w14:textId="77777777" w:rsidR="00AC22DC" w:rsidRPr="00AC22DC" w:rsidRDefault="00AC22DC" w:rsidP="00AC22DC">
      <w:pPr>
        <w:suppressAutoHyphens/>
        <w:spacing w:after="0" w:line="240" w:lineRule="auto"/>
        <w:contextualSpacing/>
        <w:rPr>
          <w:rFonts w:ascii="Calibri" w:hAnsi="Calibri" w:cs="Calibri"/>
          <w:sz w:val="22"/>
        </w:rPr>
      </w:pPr>
    </w:p>
    <w:p w14:paraId="3616FC1A"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2AD23E40"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CONFIRM - https://security.netapp.com/advisory/ntap-20210827-0007/</w:t>
      </w:r>
    </w:p>
    <w:p w14:paraId="5EAAD7B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DSA-4952</w:t>
      </w:r>
    </w:p>
    <w:p w14:paraId="5B21953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DSA-4986</w:t>
      </w:r>
    </w:p>
    <w:p w14:paraId="326638B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GLSA-202208-34</w:t>
      </w:r>
    </w:p>
    <w:p w14:paraId="169BC21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https://lists.apache.org/thread.html/r59f9ef03929d32120f91f4ea7e6e79edd5688d75d0a9b65fd26d1fe8%40%3Cannounce.tomcat.apache.org%3E</w:t>
      </w:r>
    </w:p>
    <w:p w14:paraId="7071C9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https://www.oracle.com/security-alerts/cpujan2022.html</w:t>
      </w:r>
    </w:p>
    <w:p w14:paraId="585A17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https://www.oracle.com/security-alerts/cpuoct2021.html</w:t>
      </w:r>
    </w:p>
    <w:p w14:paraId="134458D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20210805 [SECURITY] [DLA 2733-1] tomcat8 security update</w:t>
      </w:r>
    </w:p>
    <w:p w14:paraId="4011646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7644DE7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B1847E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(excluding) 9.0.46</w:t>
      </w:r>
    </w:p>
    <w:p w14:paraId="7D8BA2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0D539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CVE-2022-34305  suppress</w:t>
      </w:r>
    </w:p>
    <w:p w14:paraId="3F1156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 Apache Tomcat 10.1.0-M1 to 10.1.0-M16, 10.0.0-M1 to 10.0.22, 9.0.30 to 9.0.64 and 8.5.50 to 8.5.81 the Form authentication example in the </w:t>
      </w:r>
      <w:proofErr w:type="gramStart"/>
      <w:r w:rsidRPr="00AC22DC">
        <w:rPr>
          <w:rFonts w:ascii="Calibri" w:hAnsi="Calibri" w:cs="Calibri"/>
          <w:sz w:val="22"/>
        </w:rPr>
        <w:t>examples</w:t>
      </w:r>
      <w:proofErr w:type="gramEnd"/>
      <w:r w:rsidRPr="00AC22DC">
        <w:rPr>
          <w:rFonts w:ascii="Calibri" w:hAnsi="Calibri" w:cs="Calibri"/>
          <w:sz w:val="22"/>
        </w:rPr>
        <w:t xml:space="preserve"> web application displayed user provided data without filtering, exposing a XSS vulnerability.</w:t>
      </w:r>
    </w:p>
    <w:p w14:paraId="17275B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CWE-79 Improper Neutralization of Input During Web Page Generation ('Cross-site Scripting')</w:t>
      </w:r>
    </w:p>
    <w:p w14:paraId="5BDFAE18" w14:textId="77777777" w:rsidR="00AC22DC" w:rsidRPr="00AC22DC" w:rsidRDefault="00AC22DC" w:rsidP="00AC22DC">
      <w:pPr>
        <w:suppressAutoHyphens/>
        <w:spacing w:after="0" w:line="240" w:lineRule="auto"/>
        <w:contextualSpacing/>
        <w:rPr>
          <w:rFonts w:ascii="Calibri" w:hAnsi="Calibri" w:cs="Calibri"/>
          <w:sz w:val="22"/>
        </w:rPr>
      </w:pPr>
    </w:p>
    <w:p w14:paraId="2F26B5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7B1CF0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204718B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/C:N/I:P/A:N</w:t>
      </w:r>
    </w:p>
    <w:p w14:paraId="628B02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9EE140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(6.1)</w:t>
      </w:r>
    </w:p>
    <w:p w14:paraId="0D81F4A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CVSS:3.1/AV:N/AC:L/PR:N/UI:R/S:C/C:L/I:L/A:N</w:t>
      </w:r>
    </w:p>
    <w:p w14:paraId="4D9299E8" w14:textId="77777777" w:rsidR="00AC22DC" w:rsidRPr="00AC22DC" w:rsidRDefault="00AC22DC" w:rsidP="00AC22DC">
      <w:pPr>
        <w:suppressAutoHyphens/>
        <w:spacing w:after="0" w:line="240" w:lineRule="auto"/>
        <w:contextualSpacing/>
        <w:rPr>
          <w:rFonts w:ascii="Calibri" w:hAnsi="Calibri" w:cs="Calibri"/>
          <w:sz w:val="22"/>
        </w:rPr>
      </w:pPr>
    </w:p>
    <w:p w14:paraId="0C2735D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74879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N/A</w:t>
      </w:r>
    </w:p>
    <w:p w14:paraId="126177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https://security.netapp.com/advisory/ntap-20220729-0006/</w:t>
      </w:r>
    </w:p>
    <w:p w14:paraId="4029BA8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GENTOO - GLSA-202208-34</w:t>
      </w:r>
    </w:p>
    <w:p w14:paraId="1BE4CD4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20220623 CVE-2022-34305: Apache Tomcat: XSS in examples web application</w:t>
      </w:r>
    </w:p>
    <w:p w14:paraId="33A4755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7363B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9.0.30; versions up to (including) 9.0.64</w:t>
      </w:r>
    </w:p>
    <w:p w14:paraId="06A241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19AB63A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CVE-2023-41080  suppress</w:t>
      </w:r>
    </w:p>
    <w:p w14:paraId="5F1A73E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URL Redirection to Untrusted Site ('Open Redirect') vulnerability in FORM authentication feature Apache </w:t>
      </w:r>
      <w:proofErr w:type="spellStart"/>
      <w:r w:rsidRPr="00AC22DC">
        <w:rPr>
          <w:rFonts w:ascii="Calibri" w:hAnsi="Calibri" w:cs="Calibri"/>
          <w:sz w:val="22"/>
        </w:rPr>
        <w:t>Tomcat.This</w:t>
      </w:r>
      <w:proofErr w:type="spellEnd"/>
      <w:r w:rsidRPr="00AC22DC">
        <w:rPr>
          <w:rFonts w:ascii="Calibri" w:hAnsi="Calibri" w:cs="Calibri"/>
          <w:sz w:val="22"/>
        </w:rPr>
        <w:t xml:space="preserve"> issue affects Apache Tomcat: from 11.0.0-M1 through 11.0.0-M10, from 10.1.0-M1 through 10.0.12, from 9.0.0-M1 through 9.0.79 and from 8.5.0 through 8.5.92.</w:t>
      </w:r>
    </w:p>
    <w:p w14:paraId="14DE33C7" w14:textId="77777777" w:rsidR="00AC22DC" w:rsidRPr="00AC22DC" w:rsidRDefault="00AC22DC" w:rsidP="00AC22DC">
      <w:pPr>
        <w:suppressAutoHyphens/>
        <w:spacing w:after="0" w:line="240" w:lineRule="auto"/>
        <w:contextualSpacing/>
        <w:rPr>
          <w:rFonts w:ascii="Calibri" w:hAnsi="Calibri" w:cs="Calibri"/>
          <w:sz w:val="22"/>
        </w:rPr>
      </w:pPr>
    </w:p>
    <w:p w14:paraId="2B75034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vulnerability is limited to the ROOT (default) web application.</w:t>
      </w:r>
    </w:p>
    <w:p w14:paraId="430AA3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CWE-601 URL Redirection to Untrusted Site ('Open Redirect')</w:t>
      </w:r>
    </w:p>
    <w:p w14:paraId="0A357C70" w14:textId="77777777" w:rsidR="00AC22DC" w:rsidRPr="00AC22DC" w:rsidRDefault="00AC22DC" w:rsidP="00AC22DC">
      <w:pPr>
        <w:suppressAutoHyphens/>
        <w:spacing w:after="0" w:line="240" w:lineRule="auto"/>
        <w:contextualSpacing/>
        <w:rPr>
          <w:rFonts w:ascii="Calibri" w:hAnsi="Calibri" w:cs="Calibri"/>
          <w:sz w:val="22"/>
        </w:rPr>
      </w:pPr>
    </w:p>
    <w:p w14:paraId="40F399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C5C26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(6.1)</w:t>
      </w:r>
    </w:p>
    <w:p w14:paraId="564442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CVSS:3.1/AV:N/AC:L/PR:N/UI:R/S:C/C:L/I:L/A:N</w:t>
      </w:r>
    </w:p>
    <w:p w14:paraId="13AF03DF" w14:textId="77777777" w:rsidR="00AC22DC" w:rsidRPr="00AC22DC" w:rsidRDefault="00AC22DC" w:rsidP="00AC22DC">
      <w:pPr>
        <w:suppressAutoHyphens/>
        <w:spacing w:after="0" w:line="240" w:lineRule="auto"/>
        <w:contextualSpacing/>
        <w:rPr>
          <w:rFonts w:ascii="Calibri" w:hAnsi="Calibri" w:cs="Calibri"/>
          <w:sz w:val="22"/>
        </w:rPr>
      </w:pPr>
    </w:p>
    <w:p w14:paraId="3C343B5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AD503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https://lists.apache.org/thread/71wvwprtx2j2m54fovq9zr7gbm2wow2f</w:t>
      </w:r>
    </w:p>
    <w:p w14:paraId="190718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https://lists.debian.org/debian-lts-announce/2023/10/msg00020.html</w:t>
      </w:r>
    </w:p>
    <w:p w14:paraId="40435ED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https://security.netapp.com/advisory/ntap-20230921-0006/</w:t>
      </w:r>
    </w:p>
    <w:p w14:paraId="739AE3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https://www.debian.org/security/2023/dsa-5521</w:t>
      </w:r>
    </w:p>
    <w:p w14:paraId="1817A8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https://www.debian.org/security/2023/dsa-5522</w:t>
      </w:r>
    </w:p>
    <w:p w14:paraId="5EA55D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900D3A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9.0.79</w:t>
      </w:r>
    </w:p>
    <w:p w14:paraId="7FC4E4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F75F7C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CVE-2021-24122  suppress</w:t>
      </w:r>
    </w:p>
    <w:p w14:paraId="2BB000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AC22DC">
        <w:rPr>
          <w:rFonts w:ascii="Calibri" w:hAnsi="Calibri" w:cs="Calibri"/>
          <w:sz w:val="22"/>
        </w:rPr>
        <w:t>behaviour</w:t>
      </w:r>
      <w:proofErr w:type="spellEnd"/>
      <w:r w:rsidRPr="00AC22DC">
        <w:rPr>
          <w:rFonts w:ascii="Calibri" w:hAnsi="Calibri" w:cs="Calibri"/>
          <w:sz w:val="22"/>
        </w:rPr>
        <w:t xml:space="preserve"> of the JRE API </w:t>
      </w:r>
      <w:proofErr w:type="spellStart"/>
      <w:r w:rsidRPr="00AC22DC">
        <w:rPr>
          <w:rFonts w:ascii="Calibri" w:hAnsi="Calibri" w:cs="Calibri"/>
          <w:sz w:val="22"/>
        </w:rPr>
        <w:t>File.getCanonicalPath</w:t>
      </w:r>
      <w:proofErr w:type="spellEnd"/>
      <w:r w:rsidRPr="00AC22DC">
        <w:rPr>
          <w:rFonts w:ascii="Calibri" w:hAnsi="Calibri" w:cs="Calibri"/>
          <w:sz w:val="22"/>
        </w:rPr>
        <w:t xml:space="preserve">() which in turn was caused by the inconsistent </w:t>
      </w:r>
      <w:proofErr w:type="spellStart"/>
      <w:r w:rsidRPr="00AC22DC">
        <w:rPr>
          <w:rFonts w:ascii="Calibri" w:hAnsi="Calibri" w:cs="Calibri"/>
          <w:sz w:val="22"/>
        </w:rPr>
        <w:t>behaviour</w:t>
      </w:r>
      <w:proofErr w:type="spellEnd"/>
      <w:r w:rsidRPr="00AC22DC">
        <w:rPr>
          <w:rFonts w:ascii="Calibri" w:hAnsi="Calibri" w:cs="Calibri"/>
          <w:sz w:val="22"/>
        </w:rPr>
        <w:t xml:space="preserve"> of the Windows API (</w:t>
      </w:r>
      <w:proofErr w:type="spellStart"/>
      <w:r w:rsidRPr="00AC22DC">
        <w:rPr>
          <w:rFonts w:ascii="Calibri" w:hAnsi="Calibri" w:cs="Calibri"/>
          <w:sz w:val="22"/>
        </w:rPr>
        <w:t>FindFirstFileW</w:t>
      </w:r>
      <w:proofErr w:type="spellEnd"/>
      <w:r w:rsidRPr="00AC22DC">
        <w:rPr>
          <w:rFonts w:ascii="Calibri" w:hAnsi="Calibri" w:cs="Calibri"/>
          <w:sz w:val="22"/>
        </w:rPr>
        <w:t>) in some circumstances.</w:t>
      </w:r>
    </w:p>
    <w:p w14:paraId="1A134C2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CWE-706 Use of </w:t>
      </w:r>
      <w:proofErr w:type="gramStart"/>
      <w:r w:rsidRPr="00AC22DC">
        <w:rPr>
          <w:rFonts w:ascii="Calibri" w:hAnsi="Calibri" w:cs="Calibri"/>
          <w:sz w:val="22"/>
        </w:rPr>
        <w:t>Incorrectly-Resolved</w:t>
      </w:r>
      <w:proofErr w:type="gramEnd"/>
      <w:r w:rsidRPr="00AC22DC">
        <w:rPr>
          <w:rFonts w:ascii="Calibri" w:hAnsi="Calibri" w:cs="Calibri"/>
          <w:sz w:val="22"/>
        </w:rPr>
        <w:t xml:space="preserve"> Name or Reference</w:t>
      </w:r>
    </w:p>
    <w:p w14:paraId="715DC0A5" w14:textId="77777777" w:rsidR="00AC22DC" w:rsidRPr="00AC22DC" w:rsidRDefault="00AC22DC" w:rsidP="00AC22DC">
      <w:pPr>
        <w:suppressAutoHyphens/>
        <w:spacing w:after="0" w:line="240" w:lineRule="auto"/>
        <w:contextualSpacing/>
        <w:rPr>
          <w:rFonts w:ascii="Calibri" w:hAnsi="Calibri" w:cs="Calibri"/>
          <w:sz w:val="22"/>
        </w:rPr>
      </w:pPr>
    </w:p>
    <w:p w14:paraId="34B46E8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090123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0BAEA7E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/C:P/I:N/A:N</w:t>
      </w:r>
    </w:p>
    <w:p w14:paraId="466AF6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08E83B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(5.9)</w:t>
      </w:r>
    </w:p>
    <w:p w14:paraId="465FB2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CVSS:3.1/AV:N/AC:H/PR:N/UI:N/S:U/C:H/I:N/A:N</w:t>
      </w:r>
    </w:p>
    <w:p w14:paraId="6059ADEB" w14:textId="77777777" w:rsidR="00AC22DC" w:rsidRPr="00AC22DC" w:rsidRDefault="00AC22DC" w:rsidP="00AC22DC">
      <w:pPr>
        <w:suppressAutoHyphens/>
        <w:spacing w:after="0" w:line="240" w:lineRule="auto"/>
        <w:contextualSpacing/>
        <w:rPr>
          <w:rFonts w:ascii="Calibri" w:hAnsi="Calibri" w:cs="Calibri"/>
          <w:sz w:val="22"/>
        </w:rPr>
      </w:pPr>
    </w:p>
    <w:p w14:paraId="6B71EA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0C38AB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[announce] 20210114 [SECURITY] CVE-2021-24122 Apache Tomcat Information Disclosure</w:t>
      </w:r>
    </w:p>
    <w:p w14:paraId="750623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[tomcat-dev] 20210114 [SECURITY] CVE-2021-24122 Apache Tomcat Information Disclosure</w:t>
      </w:r>
    </w:p>
    <w:p w14:paraId="077B9F1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20210114 </w:t>
      </w:r>
      <w:proofErr w:type="spellStart"/>
      <w:r w:rsidRPr="00AC22DC">
        <w:rPr>
          <w:rFonts w:ascii="Calibri" w:hAnsi="Calibri" w:cs="Calibri"/>
          <w:sz w:val="22"/>
        </w:rPr>
        <w:t>svn</w:t>
      </w:r>
      <w:proofErr w:type="spellEnd"/>
      <w:r w:rsidRPr="00AC22DC">
        <w:rPr>
          <w:rFonts w:ascii="Calibri" w:hAnsi="Calibri" w:cs="Calibri"/>
          <w:sz w:val="22"/>
        </w:rPr>
        <w:t xml:space="preserve"> commit: r1885488 - in /tomcat/site/trunk: docs/security-10.html docs/security-7.html docs/security-8.html docs/security-9.html </w:t>
      </w:r>
      <w:proofErr w:type="spellStart"/>
      <w:r w:rsidRPr="00AC22DC">
        <w:rPr>
          <w:rFonts w:ascii="Calibri" w:hAnsi="Calibri" w:cs="Calibri"/>
          <w:sz w:val="22"/>
        </w:rPr>
        <w:t>xdocs</w:t>
      </w:r>
      <w:proofErr w:type="spellEnd"/>
      <w:r w:rsidRPr="00AC22DC">
        <w:rPr>
          <w:rFonts w:ascii="Calibri" w:hAnsi="Calibri" w:cs="Calibri"/>
          <w:sz w:val="22"/>
        </w:rPr>
        <w:t xml:space="preserve">/security-10.xml </w:t>
      </w:r>
      <w:proofErr w:type="spellStart"/>
      <w:r w:rsidRPr="00AC22DC">
        <w:rPr>
          <w:rFonts w:ascii="Calibri" w:hAnsi="Calibri" w:cs="Calibri"/>
          <w:sz w:val="22"/>
        </w:rPr>
        <w:t>xdocs</w:t>
      </w:r>
      <w:proofErr w:type="spellEnd"/>
      <w:r w:rsidRPr="00AC22DC">
        <w:rPr>
          <w:rFonts w:ascii="Calibri" w:hAnsi="Calibri" w:cs="Calibri"/>
          <w:sz w:val="22"/>
        </w:rPr>
        <w:t xml:space="preserve">/security-7.xml </w:t>
      </w:r>
      <w:proofErr w:type="spellStart"/>
      <w:r w:rsidRPr="00AC22DC">
        <w:rPr>
          <w:rFonts w:ascii="Calibri" w:hAnsi="Calibri" w:cs="Calibri"/>
          <w:sz w:val="22"/>
        </w:rPr>
        <w:t>xdocs</w:t>
      </w:r>
      <w:proofErr w:type="spellEnd"/>
      <w:r w:rsidRPr="00AC22DC">
        <w:rPr>
          <w:rFonts w:ascii="Calibri" w:hAnsi="Calibri" w:cs="Calibri"/>
          <w:sz w:val="22"/>
        </w:rPr>
        <w:t xml:space="preserve">/security-8.xml </w:t>
      </w:r>
      <w:proofErr w:type="spellStart"/>
      <w:r w:rsidRPr="00AC22DC">
        <w:rPr>
          <w:rFonts w:ascii="Calibri" w:hAnsi="Calibri" w:cs="Calibri"/>
          <w:sz w:val="22"/>
        </w:rPr>
        <w:t>xdocs</w:t>
      </w:r>
      <w:proofErr w:type="spellEnd"/>
      <w:r w:rsidRPr="00AC22DC">
        <w:rPr>
          <w:rFonts w:ascii="Calibri" w:hAnsi="Calibri" w:cs="Calibri"/>
          <w:sz w:val="22"/>
        </w:rPr>
        <w:t>/security-9.xml</w:t>
      </w:r>
    </w:p>
    <w:p w14:paraId="2C91EDA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20210114 [SECURITY] CVE-2021-24122 Apache Tomcat Information Disclosure</w:t>
      </w:r>
    </w:p>
    <w:p w14:paraId="7557B68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-dev] 20210114 Re: Releases?</w:t>
      </w:r>
    </w:p>
    <w:p w14:paraId="41031B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-dev] 20210115 CVE-2021-24122 NTFS Information Disclosure Bug</w:t>
      </w:r>
    </w:p>
    <w:p w14:paraId="2F47082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https://security.netapp.com/advisory/ntap-20210212-0008/</w:t>
      </w:r>
    </w:p>
    <w:p w14:paraId="5310FA9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https://lists.apache.org/thread.html/r1595889b083e05986f42b944dc43060d6b083022260b6ea64d2cec52%40%3Cannounce.tomcat.apache.org%3E</w:t>
      </w:r>
    </w:p>
    <w:p w14:paraId="4D6A49B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20210316 [SECURITY] [DLA 2596-1] tomcat8 security update</w:t>
      </w:r>
    </w:p>
    <w:p w14:paraId="019A1F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20210114 [SECURITY] CVE-2021-24122 Apache Tomcat Information Disclosure</w:t>
      </w:r>
    </w:p>
    <w:p w14:paraId="10B7A30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6FF542F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F16EE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(including) 9.0.39</w:t>
      </w:r>
    </w:p>
    <w:p w14:paraId="1DD275C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DFDED7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CVE-2021-33037  suppress</w:t>
      </w:r>
    </w:p>
    <w:p w14:paraId="018C170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AC22DC">
        <w:rPr>
          <w:rFonts w:ascii="Calibri" w:hAnsi="Calibri" w:cs="Calibri"/>
          <w:sz w:val="22"/>
        </w:rPr>
        <w:t>honoured</w:t>
      </w:r>
      <w:proofErr w:type="spellEnd"/>
      <w:r w:rsidRPr="00AC22DC">
        <w:rPr>
          <w:rFonts w:ascii="Calibri" w:hAnsi="Calibri" w:cs="Calibri"/>
          <w:sz w:val="22"/>
        </w:rPr>
        <w:t xml:space="preserve"> the identify encoding; and - Tomcat did not ensure that, if present, the chunked encoding was the final encoding.</w:t>
      </w:r>
    </w:p>
    <w:p w14:paraId="765CE3E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649FE5C4" w14:textId="77777777" w:rsidR="00AC22DC" w:rsidRPr="00AC22DC" w:rsidRDefault="00AC22DC" w:rsidP="00AC22DC">
      <w:pPr>
        <w:suppressAutoHyphens/>
        <w:spacing w:after="0" w:line="240" w:lineRule="auto"/>
        <w:contextualSpacing/>
        <w:rPr>
          <w:rFonts w:ascii="Calibri" w:hAnsi="Calibri" w:cs="Calibri"/>
          <w:sz w:val="22"/>
        </w:rPr>
      </w:pPr>
    </w:p>
    <w:p w14:paraId="653E754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282626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(5.0)</w:t>
      </w:r>
    </w:p>
    <w:p w14:paraId="5A96FA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Au:N</w:t>
      </w:r>
      <w:proofErr w:type="spellEnd"/>
      <w:r w:rsidRPr="00AC22DC">
        <w:rPr>
          <w:rFonts w:ascii="Calibri" w:hAnsi="Calibri" w:cs="Calibri"/>
          <w:sz w:val="22"/>
        </w:rPr>
        <w:t>/C:N/I:P/A:N</w:t>
      </w:r>
    </w:p>
    <w:p w14:paraId="6D05E43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161180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3869693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3EF6CA5C" w14:textId="77777777" w:rsidR="00AC22DC" w:rsidRPr="00AC22DC" w:rsidRDefault="00AC22DC" w:rsidP="00AC22DC">
      <w:pPr>
        <w:suppressAutoHyphens/>
        <w:spacing w:after="0" w:line="240" w:lineRule="auto"/>
        <w:contextualSpacing/>
        <w:rPr>
          <w:rFonts w:ascii="Calibri" w:hAnsi="Calibri" w:cs="Calibri"/>
          <w:sz w:val="22"/>
        </w:rPr>
      </w:pPr>
    </w:p>
    <w:p w14:paraId="1CBE01A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4052B33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20210728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3FB24AB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20210728 [</w:t>
      </w:r>
      <w:proofErr w:type="spellStart"/>
      <w:r w:rsidRPr="00AC22DC">
        <w:rPr>
          <w:rFonts w:ascii="Calibri" w:hAnsi="Calibri" w:cs="Calibri"/>
          <w:sz w:val="22"/>
        </w:rPr>
        <w:t>jira</w:t>
      </w:r>
      <w:proofErr w:type="spellEnd"/>
      <w:r w:rsidRPr="00AC22DC">
        <w:rPr>
          <w:rFonts w:ascii="Calibri" w:hAnsi="Calibri" w:cs="Calibri"/>
          <w:sz w:val="22"/>
        </w:rPr>
        <w:t>] [Created] (TOMEE-3778) Update embedded Tomcat to 9.0.48 or later to address CVE-2021-33037</w:t>
      </w:r>
    </w:p>
    <w:p w14:paraId="35E9A4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20210830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5F4C2DA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20210913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08817C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20210914 [</w:t>
      </w:r>
      <w:proofErr w:type="spellStart"/>
      <w:r w:rsidRPr="00AC22DC">
        <w:rPr>
          <w:rFonts w:ascii="Calibri" w:hAnsi="Calibri" w:cs="Calibri"/>
          <w:sz w:val="22"/>
        </w:rPr>
        <w:t>jira</w:t>
      </w:r>
      <w:proofErr w:type="spellEnd"/>
      <w:r w:rsidRPr="00AC22DC">
        <w:rPr>
          <w:rFonts w:ascii="Calibri" w:hAnsi="Calibri" w:cs="Calibri"/>
          <w:sz w:val="22"/>
        </w:rPr>
        <w:t>] [Commented] (TOMEE-3778) Update embedded Tomcat to 9.0.48 or later to address CVE-2021-33037</w:t>
      </w:r>
    </w:p>
    <w:p w14:paraId="6A92F4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20210916 [</w:t>
      </w:r>
      <w:proofErr w:type="spellStart"/>
      <w:r w:rsidRPr="00AC22DC">
        <w:rPr>
          <w:rFonts w:ascii="Calibri" w:hAnsi="Calibri" w:cs="Calibri"/>
          <w:sz w:val="22"/>
        </w:rPr>
        <w:t>jira</w:t>
      </w:r>
      <w:proofErr w:type="spellEnd"/>
      <w:r w:rsidRPr="00AC22DC">
        <w:rPr>
          <w:rFonts w:ascii="Calibri" w:hAnsi="Calibri" w:cs="Calibri"/>
          <w:sz w:val="22"/>
        </w:rPr>
        <w:t>] [Resolved] (TOMEE-3778) Update embedded Tomcat to 9.0.48 or later to address CVE-2021-33037</w:t>
      </w:r>
    </w:p>
    <w:p w14:paraId="22B5DC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https://kc.mcafee.com/corporate/index?page=content&amp;id=SB10366</w:t>
      </w:r>
    </w:p>
    <w:p w14:paraId="35DC85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https://security.netapp.com/advisory/ntap-20210827-0007/</w:t>
      </w:r>
    </w:p>
    <w:p w14:paraId="67F1579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DSA-4952</w:t>
      </w:r>
    </w:p>
    <w:p w14:paraId="30B95C0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GENTOO - GLSA-202208-34</w:t>
      </w:r>
    </w:p>
    <w:p w14:paraId="520C1FC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https://lists.apache.org/thread.html/r612a79269b0d5e5780c62dfd34286a8037232fec0bc6f1a7e60c9381%40%3Cannounce.tomcat.apache.org%3E</w:t>
      </w:r>
    </w:p>
    <w:p w14:paraId="362D0292"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https://www.oracle.com/security-alerts/cpuapr2022.html</w:t>
      </w:r>
    </w:p>
    <w:p w14:paraId="77C8619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https://www.oracle.com/security-alerts/cpujan2022.html</w:t>
      </w:r>
    </w:p>
    <w:p w14:paraId="5D55EEA5"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https://www.oracle.com/security-alerts/cpuoct2021.html</w:t>
      </w:r>
    </w:p>
    <w:p w14:paraId="44B120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20210805 [SECURITY] [DLA 2733-1] tomcat8 security update</w:t>
      </w:r>
    </w:p>
    <w:p w14:paraId="5A40A7C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N/A - N/A</w:t>
      </w:r>
    </w:p>
    <w:p w14:paraId="7D70757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E568A8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(excluding) 9.0.0; versions up to (including) 9.0.46</w:t>
      </w:r>
    </w:p>
    <w:p w14:paraId="390E32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0A29C4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CVE-2023-42795  suppress</w:t>
      </w:r>
    </w:p>
    <w:p w14:paraId="2951FF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Incomplete Cleanup vulnerability in Apache </w:t>
      </w:r>
      <w:proofErr w:type="spellStart"/>
      <w:r w:rsidRPr="00AC22DC">
        <w:rPr>
          <w:rFonts w:ascii="Calibri" w:hAnsi="Calibri" w:cs="Calibri"/>
          <w:sz w:val="22"/>
        </w:rPr>
        <w:t>Tomcat.When</w:t>
      </w:r>
      <w:proofErr w:type="spellEnd"/>
      <w:r w:rsidRPr="00AC22DC">
        <w:rPr>
          <w:rFonts w:ascii="Calibri" w:hAnsi="Calibri" w:cs="Calibri"/>
          <w:sz w:val="22"/>
        </w:rPr>
        <w:t xml:space="preserve"> recycling various internal objects in Apache Tomcat from 11.0.0-M1 through 11.0.0-M11, from 10.1.0-M1 through 10.1.13, from 9.0.0-M1 through 9.0.80 and from 8.5.0 through 8.5.93, an error </w:t>
      </w:r>
      <w:proofErr w:type="gramStart"/>
      <w:r w:rsidRPr="00AC22DC">
        <w:rPr>
          <w:rFonts w:ascii="Calibri" w:hAnsi="Calibri" w:cs="Calibri"/>
          <w:sz w:val="22"/>
        </w:rPr>
        <w:t>could</w:t>
      </w:r>
      <w:proofErr w:type="gramEnd"/>
      <w:r w:rsidRPr="00AC22DC">
        <w:rPr>
          <w:rFonts w:ascii="Calibri" w:hAnsi="Calibri" w:cs="Calibri"/>
          <w:sz w:val="22"/>
        </w:rPr>
        <w:t xml:space="preserve"> </w:t>
      </w:r>
    </w:p>
    <w:p w14:paraId="49D005C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cause Tomcat to skip some parts of the recycling process leading to </w:t>
      </w:r>
    </w:p>
    <w:p w14:paraId="4C79E7F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information leaking from the current request/response to the next.</w:t>
      </w:r>
    </w:p>
    <w:p w14:paraId="7BC43482" w14:textId="77777777" w:rsidR="00AC22DC" w:rsidRPr="00AC22DC" w:rsidRDefault="00AC22DC" w:rsidP="00AC22DC">
      <w:pPr>
        <w:suppressAutoHyphens/>
        <w:spacing w:after="0" w:line="240" w:lineRule="auto"/>
        <w:contextualSpacing/>
        <w:rPr>
          <w:rFonts w:ascii="Calibri" w:hAnsi="Calibri" w:cs="Calibri"/>
          <w:sz w:val="22"/>
        </w:rPr>
      </w:pPr>
    </w:p>
    <w:p w14:paraId="311F5A4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Users are recommended to upgrade to version 11.0.0-M12 onwards, 10.1.14 onwards, 9.0.81 onwards or 8.5.94 onwards, which fixes the issue.</w:t>
      </w:r>
    </w:p>
    <w:p w14:paraId="1AD679B5" w14:textId="77777777" w:rsidR="00AC22DC" w:rsidRPr="00AC22DC" w:rsidRDefault="00AC22DC" w:rsidP="00AC22DC">
      <w:pPr>
        <w:suppressAutoHyphens/>
        <w:spacing w:after="0" w:line="240" w:lineRule="auto"/>
        <w:contextualSpacing/>
        <w:rPr>
          <w:rFonts w:ascii="Calibri" w:hAnsi="Calibri" w:cs="Calibri"/>
          <w:sz w:val="22"/>
        </w:rPr>
      </w:pPr>
    </w:p>
    <w:p w14:paraId="3107E5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CWE-459 Incomplete Cleanup</w:t>
      </w:r>
    </w:p>
    <w:p w14:paraId="16FD3E8B" w14:textId="77777777" w:rsidR="00AC22DC" w:rsidRPr="00AC22DC" w:rsidRDefault="00AC22DC" w:rsidP="00AC22DC">
      <w:pPr>
        <w:suppressAutoHyphens/>
        <w:spacing w:after="0" w:line="240" w:lineRule="auto"/>
        <w:contextualSpacing/>
        <w:rPr>
          <w:rFonts w:ascii="Calibri" w:hAnsi="Calibri" w:cs="Calibri"/>
          <w:sz w:val="22"/>
        </w:rPr>
      </w:pPr>
    </w:p>
    <w:p w14:paraId="0C550D7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35F1BC0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15C7752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CVSS:3.1/AV:N/AC:L/PR:N/UI:N/S:U/C:L/I:N/A:N</w:t>
      </w:r>
    </w:p>
    <w:p w14:paraId="1FE5D80C" w14:textId="77777777" w:rsidR="00AC22DC" w:rsidRPr="00AC22DC" w:rsidRDefault="00AC22DC" w:rsidP="00AC22DC">
      <w:pPr>
        <w:suppressAutoHyphens/>
        <w:spacing w:after="0" w:line="240" w:lineRule="auto"/>
        <w:contextualSpacing/>
        <w:rPr>
          <w:rFonts w:ascii="Calibri" w:hAnsi="Calibri" w:cs="Calibri"/>
          <w:sz w:val="22"/>
        </w:rPr>
      </w:pPr>
    </w:p>
    <w:p w14:paraId="4F9E026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BCEEC2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http://www.openwall.com/lists/oss-security/2023/10/10/9</w:t>
      </w:r>
    </w:p>
    <w:p w14:paraId="4C4774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https://lists.apache.org/thread/065jfyo583490r9j2v73nhpyxdob56lw</w:t>
      </w:r>
    </w:p>
    <w:p w14:paraId="6C4C6F8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https://lists.debian.org/debian-lts-announce/2023/10/msg00020.html</w:t>
      </w:r>
    </w:p>
    <w:p w14:paraId="4B5F1D2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https://security.netapp.com/advisory/ntap-20231103-0007/</w:t>
      </w:r>
    </w:p>
    <w:p w14:paraId="1AEF3BD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https://www.debian.org/security/2023/dsa-5521</w:t>
      </w:r>
    </w:p>
    <w:p w14:paraId="66D852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https://www.debian.org/security/2023/dsa-5522</w:t>
      </w:r>
    </w:p>
    <w:p w14:paraId="13D14CA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5F75E9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(excluding) 9.0.81</w:t>
      </w:r>
    </w:p>
    <w:p w14:paraId="499436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5F1F9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CVE-2023-45648  suppress</w:t>
      </w:r>
    </w:p>
    <w:p w14:paraId="3EEF7CE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Improper Input Validation vulnerability in Apache </w:t>
      </w:r>
      <w:proofErr w:type="spellStart"/>
      <w:r w:rsidRPr="00AC22DC">
        <w:rPr>
          <w:rFonts w:ascii="Calibri" w:hAnsi="Calibri" w:cs="Calibri"/>
          <w:sz w:val="22"/>
        </w:rPr>
        <w:t>Tomcat.Tomcat</w:t>
      </w:r>
      <w:proofErr w:type="spellEnd"/>
      <w:r w:rsidRPr="00AC22DC">
        <w:rPr>
          <w:rFonts w:ascii="Calibri" w:hAnsi="Calibri" w:cs="Calibri"/>
          <w:sz w:val="22"/>
        </w:rPr>
        <w:t xml:space="preserve"> from 11.0.0-M1 through 11.0.0-M11, from 10.1.0-M1 through 10.1.13, from 9.0.0-M1 through 9.0.81 and from 8.5.0 through 8.5.93 did not correctly parse HTTP trailer headers. A specially </w:t>
      </w:r>
    </w:p>
    <w:p w14:paraId="04982E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crafted, invalid trailer header could cause Tomcat to treat a single </w:t>
      </w:r>
    </w:p>
    <w:p w14:paraId="5D4EB3A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request as multiple requests leading to the possibility of </w:t>
      </w:r>
      <w:proofErr w:type="gramStart"/>
      <w:r w:rsidRPr="00AC22DC">
        <w:rPr>
          <w:rFonts w:ascii="Calibri" w:hAnsi="Calibri" w:cs="Calibri"/>
          <w:sz w:val="22"/>
        </w:rPr>
        <w:t>request</w:t>
      </w:r>
      <w:proofErr w:type="gramEnd"/>
      <w:r w:rsidRPr="00AC22DC">
        <w:rPr>
          <w:rFonts w:ascii="Calibri" w:hAnsi="Calibri" w:cs="Calibri"/>
          <w:sz w:val="22"/>
        </w:rPr>
        <w:t xml:space="preserve"> </w:t>
      </w:r>
    </w:p>
    <w:p w14:paraId="2F4E62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smuggling when behind a reverse proxy.</w:t>
      </w:r>
    </w:p>
    <w:p w14:paraId="6D203DB5" w14:textId="77777777" w:rsidR="00AC22DC" w:rsidRPr="00AC22DC" w:rsidRDefault="00AC22DC" w:rsidP="00AC22DC">
      <w:pPr>
        <w:suppressAutoHyphens/>
        <w:spacing w:after="0" w:line="240" w:lineRule="auto"/>
        <w:contextualSpacing/>
        <w:rPr>
          <w:rFonts w:ascii="Calibri" w:hAnsi="Calibri" w:cs="Calibri"/>
          <w:sz w:val="22"/>
        </w:rPr>
      </w:pPr>
    </w:p>
    <w:p w14:paraId="08EC44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Users are recommended to upgrade to version 11.0.0-M12 onwards, 10.1.14 onwards, 9.0.81 onwards or 8.5.94 onwards, which fix the issue.</w:t>
      </w:r>
    </w:p>
    <w:p w14:paraId="6B0298D2" w14:textId="77777777" w:rsidR="00AC22DC" w:rsidRPr="00AC22DC" w:rsidRDefault="00AC22DC" w:rsidP="00AC22DC">
      <w:pPr>
        <w:suppressAutoHyphens/>
        <w:spacing w:after="0" w:line="240" w:lineRule="auto"/>
        <w:contextualSpacing/>
        <w:rPr>
          <w:rFonts w:ascii="Calibri" w:hAnsi="Calibri" w:cs="Calibri"/>
          <w:sz w:val="22"/>
        </w:rPr>
      </w:pPr>
    </w:p>
    <w:p w14:paraId="5DADA72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CWE-20 Improper Input Validation</w:t>
      </w:r>
    </w:p>
    <w:p w14:paraId="69F153C2" w14:textId="77777777" w:rsidR="00AC22DC" w:rsidRPr="00AC22DC" w:rsidRDefault="00AC22DC" w:rsidP="00AC22DC">
      <w:pPr>
        <w:suppressAutoHyphens/>
        <w:spacing w:after="0" w:line="240" w:lineRule="auto"/>
        <w:contextualSpacing/>
        <w:rPr>
          <w:rFonts w:ascii="Calibri" w:hAnsi="Calibri" w:cs="Calibri"/>
          <w:sz w:val="22"/>
        </w:rPr>
      </w:pPr>
    </w:p>
    <w:p w14:paraId="6A2731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7C97C87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(5.3)</w:t>
      </w:r>
    </w:p>
    <w:p w14:paraId="65F38ED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CVSS:3.1/AV:N/AC:L/PR:N/UI:N/S:U/C:N/I:L/A:N</w:t>
      </w:r>
    </w:p>
    <w:p w14:paraId="4BBBE516" w14:textId="77777777" w:rsidR="00AC22DC" w:rsidRPr="00AC22DC" w:rsidRDefault="00AC22DC" w:rsidP="00AC22DC">
      <w:pPr>
        <w:suppressAutoHyphens/>
        <w:spacing w:after="0" w:line="240" w:lineRule="auto"/>
        <w:contextualSpacing/>
        <w:rPr>
          <w:rFonts w:ascii="Calibri" w:hAnsi="Calibri" w:cs="Calibri"/>
          <w:sz w:val="22"/>
        </w:rPr>
      </w:pPr>
    </w:p>
    <w:p w14:paraId="0250570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5F289AA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http://www.openwall.com/lists/oss-security/2023/10/10/10</w:t>
      </w:r>
    </w:p>
    <w:p w14:paraId="33C238C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https://lists.apache.org/thread/2pv8yz1pyp088tsxfb7ogltk9msk0jdp</w:t>
      </w:r>
    </w:p>
    <w:p w14:paraId="3D095D5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https://lists.debian.org/debian-lts-announce/2023/10/msg00020.html</w:t>
      </w:r>
    </w:p>
    <w:p w14:paraId="2B4FE3F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https://security.netapp.com/advisory/ntap-20231103-0007/</w:t>
      </w:r>
    </w:p>
    <w:p w14:paraId="32EA895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https://www.debian.org/security/2023/dsa-5521</w:t>
      </w:r>
    </w:p>
    <w:p w14:paraId="6AA401C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https://www.debian.org/security/2023/dsa-5522</w:t>
      </w:r>
    </w:p>
    <w:p w14:paraId="30E454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429B060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9.0.1; versions up to (excluding) 9.0.81</w:t>
      </w:r>
    </w:p>
    <w:p w14:paraId="504407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5CE1819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CVE-2019-17569  suppress</w:t>
      </w:r>
    </w:p>
    <w:p w14:paraId="5236270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283D37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16555919" w14:textId="77777777" w:rsidR="00AC22DC" w:rsidRPr="00AC22DC" w:rsidRDefault="00AC22DC" w:rsidP="00AC22DC">
      <w:pPr>
        <w:suppressAutoHyphens/>
        <w:spacing w:after="0" w:line="240" w:lineRule="auto"/>
        <w:contextualSpacing/>
        <w:rPr>
          <w:rFonts w:ascii="Calibri" w:hAnsi="Calibri" w:cs="Calibri"/>
          <w:sz w:val="22"/>
        </w:rPr>
      </w:pPr>
    </w:p>
    <w:p w14:paraId="6347E3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57E1720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(5.8)</w:t>
      </w:r>
    </w:p>
    <w:p w14:paraId="7EE07F3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/C:P/I:P/A:N</w:t>
      </w:r>
    </w:p>
    <w:p w14:paraId="057D207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2C52898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(4.8)</w:t>
      </w:r>
    </w:p>
    <w:p w14:paraId="75740C1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CVSS:3.1/AV:N/AC:H/PR:N/UI:N/S:U/C:L/I:L/A:N</w:t>
      </w:r>
    </w:p>
    <w:p w14:paraId="00019439" w14:textId="77777777" w:rsidR="00AC22DC" w:rsidRPr="00AC22DC" w:rsidRDefault="00AC22DC" w:rsidP="00AC22DC">
      <w:pPr>
        <w:suppressAutoHyphens/>
        <w:spacing w:after="0" w:line="240" w:lineRule="auto"/>
        <w:contextualSpacing/>
        <w:rPr>
          <w:rFonts w:ascii="Calibri" w:hAnsi="Calibri" w:cs="Calibri"/>
          <w:sz w:val="22"/>
        </w:rPr>
      </w:pPr>
    </w:p>
    <w:p w14:paraId="57A0008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3041599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[Created]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5616EB0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20200323 [</w:t>
      </w:r>
      <w:proofErr w:type="spellStart"/>
      <w:r w:rsidRPr="00AC22DC">
        <w:rPr>
          <w:rFonts w:ascii="Calibri" w:hAnsi="Calibri" w:cs="Calibri"/>
          <w:sz w:val="22"/>
        </w:rPr>
        <w:t>jira</w:t>
      </w:r>
      <w:proofErr w:type="spellEnd"/>
      <w:r w:rsidRPr="00AC22DC">
        <w:rPr>
          <w:rFonts w:ascii="Calibri" w:hAnsi="Calibri" w:cs="Calibri"/>
          <w:sz w:val="22"/>
        </w:rPr>
        <w:t xml:space="preserve">] [Commented]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4843E22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https://security.netapp.com/advisory/ntap-20200327-0005/</w:t>
      </w:r>
    </w:p>
    <w:p w14:paraId="6F4703B9"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DSA-4673</w:t>
      </w:r>
    </w:p>
    <w:p w14:paraId="1266B417"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DSA-4680</w:t>
      </w:r>
    </w:p>
    <w:p w14:paraId="09178EC8"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67CD398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https://www.oracle.com/security-alerts/cpujul2020.html</w:t>
      </w:r>
    </w:p>
    <w:p w14:paraId="472452E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578D02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20200304 [SECURITY] [DLA 2133-1] tomcat7 security update</w:t>
      </w:r>
    </w:p>
    <w:p w14:paraId="57980E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[tomcat-announce] 20200224 [SECURITY] CVE-2019-17569 HTTP Request Smuggling</w:t>
      </w:r>
    </w:p>
    <w:p w14:paraId="7F823B0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SUSE - openSUSE-SU-2020:0345</w:t>
      </w:r>
    </w:p>
    <w:p w14:paraId="421F183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DF1CBE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9.0.28; versions up to (including) 9.0.30</w:t>
      </w:r>
    </w:p>
    <w:p w14:paraId="002749E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7E4B3A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CVE-2020-1935  suppress</w:t>
      </w:r>
    </w:p>
    <w:p w14:paraId="272144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2599A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CWE-444 Inconsistent Interpretation of HTTP Requests ('HTTP Request/Response Smuggling')</w:t>
      </w:r>
    </w:p>
    <w:p w14:paraId="0295AADC" w14:textId="77777777" w:rsidR="00AC22DC" w:rsidRPr="00AC22DC" w:rsidRDefault="00AC22DC" w:rsidP="00AC22DC">
      <w:pPr>
        <w:suppressAutoHyphens/>
        <w:spacing w:after="0" w:line="240" w:lineRule="auto"/>
        <w:contextualSpacing/>
        <w:rPr>
          <w:rFonts w:ascii="Calibri" w:hAnsi="Calibri" w:cs="Calibri"/>
          <w:sz w:val="22"/>
        </w:rPr>
      </w:pPr>
    </w:p>
    <w:p w14:paraId="42C8665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1D0B7FE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(5.8)</w:t>
      </w:r>
    </w:p>
    <w:p w14:paraId="5D35F53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/AV:N/AC:M/</w:t>
      </w:r>
      <w:proofErr w:type="spellStart"/>
      <w:r w:rsidRPr="00AC22DC">
        <w:rPr>
          <w:rFonts w:ascii="Calibri" w:hAnsi="Calibri" w:cs="Calibri"/>
          <w:sz w:val="22"/>
        </w:rPr>
        <w:t>Au:N</w:t>
      </w:r>
      <w:proofErr w:type="spellEnd"/>
      <w:r w:rsidRPr="00AC22DC">
        <w:rPr>
          <w:rFonts w:ascii="Calibri" w:hAnsi="Calibri" w:cs="Calibri"/>
          <w:sz w:val="22"/>
        </w:rPr>
        <w:t>/C:P/I:P/A:N</w:t>
      </w:r>
    </w:p>
    <w:p w14:paraId="7A0E13D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91B90B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(4.8)</w:t>
      </w:r>
    </w:p>
    <w:p w14:paraId="018BC17B"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CVSS:3.1/AV:N/AC:H/PR:N/UI:N/S:U/C:L/I:L/A:N</w:t>
      </w:r>
    </w:p>
    <w:p w14:paraId="698A4EF8" w14:textId="77777777" w:rsidR="00AC22DC" w:rsidRPr="00AC22DC" w:rsidRDefault="00AC22DC" w:rsidP="00AC22DC">
      <w:pPr>
        <w:suppressAutoHyphens/>
        <w:spacing w:after="0" w:line="240" w:lineRule="auto"/>
        <w:contextualSpacing/>
        <w:rPr>
          <w:rFonts w:ascii="Calibri" w:hAnsi="Calibri" w:cs="Calibri"/>
          <w:sz w:val="22"/>
        </w:rPr>
      </w:pPr>
    </w:p>
    <w:p w14:paraId="7A045E4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14A1BB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xml:space="preserve">- [tomcat-dev] 20210428 [Bug 65272] Problems </w:t>
      </w:r>
      <w:proofErr w:type="spellStart"/>
      <w:r w:rsidRPr="00AC22DC">
        <w:rPr>
          <w:rFonts w:ascii="Calibri" w:hAnsi="Calibri" w:cs="Calibri"/>
          <w:sz w:val="22"/>
        </w:rPr>
        <w:t>proccessing</w:t>
      </w:r>
      <w:proofErr w:type="spellEnd"/>
      <w:r w:rsidRPr="00AC22DC">
        <w:rPr>
          <w:rFonts w:ascii="Calibri" w:hAnsi="Calibri" w:cs="Calibri"/>
          <w:sz w:val="22"/>
        </w:rPr>
        <w:t xml:space="preserve"> HTTP request without CR in last versions</w:t>
      </w:r>
    </w:p>
    <w:p w14:paraId="1BA1667A"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20200724 CVE-2020-1935</w:t>
      </w:r>
    </w:p>
    <w:p w14:paraId="19E50A2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20200724 RE: CVE-2020-1935</w:t>
      </w:r>
    </w:p>
    <w:p w14:paraId="02C408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20200724 Re: CVE-2020-1935</w:t>
      </w:r>
    </w:p>
    <w:p w14:paraId="3578EB8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20200726 Re: CVE-2020-1935</w:t>
      </w:r>
    </w:p>
    <w:p w14:paraId="7AEF5D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[tomcat-users] 20200727 RE: CVE-2020-1935</w:t>
      </w:r>
    </w:p>
    <w:p w14:paraId="4BE6AE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20200320 [</w:t>
      </w:r>
      <w:proofErr w:type="spellStart"/>
      <w:r w:rsidRPr="00AC22DC">
        <w:rPr>
          <w:rFonts w:ascii="Calibri" w:hAnsi="Calibri" w:cs="Calibri"/>
          <w:sz w:val="22"/>
        </w:rPr>
        <w:t>jira</w:t>
      </w:r>
      <w:proofErr w:type="spellEnd"/>
      <w:r w:rsidRPr="00AC22DC">
        <w:rPr>
          <w:rFonts w:ascii="Calibri" w:hAnsi="Calibri" w:cs="Calibri"/>
          <w:sz w:val="22"/>
        </w:rPr>
        <w:t xml:space="preserve">] [Created]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6BB19DC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 [</w:t>
      </w:r>
      <w:proofErr w:type="spellStart"/>
      <w:r w:rsidRPr="00AC22DC">
        <w:rPr>
          <w:rFonts w:ascii="Calibri" w:hAnsi="Calibri" w:cs="Calibri"/>
          <w:sz w:val="22"/>
        </w:rPr>
        <w:t>tomee</w:t>
      </w:r>
      <w:proofErr w:type="spellEnd"/>
      <w:r w:rsidRPr="00AC22DC">
        <w:rPr>
          <w:rFonts w:ascii="Calibri" w:hAnsi="Calibri" w:cs="Calibri"/>
          <w:sz w:val="22"/>
        </w:rPr>
        <w:t>-commits] 20200323 [</w:t>
      </w:r>
      <w:proofErr w:type="spellStart"/>
      <w:r w:rsidRPr="00AC22DC">
        <w:rPr>
          <w:rFonts w:ascii="Calibri" w:hAnsi="Calibri" w:cs="Calibri"/>
          <w:sz w:val="22"/>
        </w:rPr>
        <w:t>jira</w:t>
      </w:r>
      <w:proofErr w:type="spellEnd"/>
      <w:r w:rsidRPr="00AC22DC">
        <w:rPr>
          <w:rFonts w:ascii="Calibri" w:hAnsi="Calibri" w:cs="Calibri"/>
          <w:sz w:val="22"/>
        </w:rPr>
        <w:t xml:space="preserve">] [Commented] (TOMEE-2790) </w:t>
      </w:r>
      <w:proofErr w:type="spellStart"/>
      <w:r w:rsidRPr="00AC22DC">
        <w:rPr>
          <w:rFonts w:ascii="Calibri" w:hAnsi="Calibri" w:cs="Calibri"/>
          <w:sz w:val="22"/>
        </w:rPr>
        <w:t>TomEE</w:t>
      </w:r>
      <w:proofErr w:type="spellEnd"/>
      <w:r w:rsidRPr="00AC22DC">
        <w:rPr>
          <w:rFonts w:ascii="Calibri" w:hAnsi="Calibri" w:cs="Calibri"/>
          <w:sz w:val="22"/>
        </w:rPr>
        <w:t xml:space="preserve"> plus(7.0.7) is affected by CVE-2020-1935 &amp; CVE-2019-17569 vulnerabilities</w:t>
      </w:r>
    </w:p>
    <w:p w14:paraId="17FE5A3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https://security.netapp.com/advisory/ntap-20200327-0005/</w:t>
      </w:r>
    </w:p>
    <w:p w14:paraId="13D8E80C"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DSA-4673</w:t>
      </w:r>
    </w:p>
    <w:p w14:paraId="034AE0F1"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DSA-4680</w:t>
      </w:r>
    </w:p>
    <w:p w14:paraId="6AA42316"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https://www.oracle.com/security-alerts/cpujan2021.html</w:t>
      </w:r>
    </w:p>
    <w:p w14:paraId="35E3034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https://www.oracle.com/security-alerts/cpujul2020.html</w:t>
      </w:r>
    </w:p>
    <w:p w14:paraId="61015DB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https://www.oracle.com/security-alerts/cpuoct2020.html</w:t>
      </w:r>
    </w:p>
    <w:p w14:paraId="0C74DB5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20200304 [SECURITY] [DLA 2133-1] tomcat7 security update</w:t>
      </w:r>
    </w:p>
    <w:p w14:paraId="7A0EA8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20200528 [SECURITY] [DLA 2209-1] tomcat8 security update</w:t>
      </w:r>
    </w:p>
    <w:p w14:paraId="1F580E2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[tomcat-announce] 20200224 [SECURITY] CVE-2020-1935 HTTP Request Smuggling</w:t>
      </w:r>
    </w:p>
    <w:p w14:paraId="10232B8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openSUSE-SU-2020:0345</w:t>
      </w:r>
    </w:p>
    <w:p w14:paraId="304AD46F"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UBUNTU - USN-4448-1</w:t>
      </w:r>
    </w:p>
    <w:p w14:paraId="41C464B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6598C4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9.0.30</w:t>
      </w:r>
    </w:p>
    <w:p w14:paraId="5466CBD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6A7E23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CVE-2020-13943  suppress</w:t>
      </w:r>
    </w:p>
    <w:p w14:paraId="719DEDE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2BDCC2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NVD-CWE-</w:t>
      </w:r>
      <w:proofErr w:type="spellStart"/>
      <w:r w:rsidRPr="00AC22DC">
        <w:rPr>
          <w:rFonts w:ascii="Calibri" w:hAnsi="Calibri" w:cs="Calibri"/>
          <w:sz w:val="22"/>
        </w:rPr>
        <w:t>noinfo</w:t>
      </w:r>
      <w:proofErr w:type="spellEnd"/>
    </w:p>
    <w:p w14:paraId="564CF3D1" w14:textId="77777777" w:rsidR="00AC22DC" w:rsidRPr="00AC22DC" w:rsidRDefault="00AC22DC" w:rsidP="00AC22DC">
      <w:pPr>
        <w:suppressAutoHyphens/>
        <w:spacing w:after="0" w:line="240" w:lineRule="auto"/>
        <w:contextualSpacing/>
        <w:rPr>
          <w:rFonts w:ascii="Calibri" w:hAnsi="Calibri" w:cs="Calibri"/>
          <w:sz w:val="22"/>
        </w:rPr>
      </w:pPr>
    </w:p>
    <w:p w14:paraId="61326CF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CVSSv2:</w:t>
      </w:r>
    </w:p>
    <w:p w14:paraId="668C44D5"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(4.0)</w:t>
      </w:r>
    </w:p>
    <w:p w14:paraId="2E3983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/AV:N/AC:L/</w:t>
      </w:r>
      <w:proofErr w:type="spellStart"/>
      <w:r w:rsidRPr="00AC22DC">
        <w:rPr>
          <w:rFonts w:ascii="Calibri" w:hAnsi="Calibri" w:cs="Calibri"/>
          <w:sz w:val="22"/>
        </w:rPr>
        <w:t>Au:S</w:t>
      </w:r>
      <w:proofErr w:type="spellEnd"/>
      <w:r w:rsidRPr="00AC22DC">
        <w:rPr>
          <w:rFonts w:ascii="Calibri" w:hAnsi="Calibri" w:cs="Calibri"/>
          <w:sz w:val="22"/>
        </w:rPr>
        <w:t>/C:P/I:N/A:N</w:t>
      </w:r>
    </w:p>
    <w:p w14:paraId="6F6A79D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62D0154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63CE04C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CVSS:3.1/AV:N/AC:L/PR:L/UI:N/S:U/C:L/I:N/A:N</w:t>
      </w:r>
    </w:p>
    <w:p w14:paraId="719B713B" w14:textId="77777777" w:rsidR="00AC22DC" w:rsidRPr="00AC22DC" w:rsidRDefault="00AC22DC" w:rsidP="00AC22DC">
      <w:pPr>
        <w:suppressAutoHyphens/>
        <w:spacing w:after="0" w:line="240" w:lineRule="auto"/>
        <w:contextualSpacing/>
        <w:rPr>
          <w:rFonts w:ascii="Calibri" w:hAnsi="Calibri" w:cs="Calibri"/>
          <w:sz w:val="22"/>
        </w:rPr>
      </w:pPr>
    </w:p>
    <w:p w14:paraId="7353E42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7465D3B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CONFIRM - https://security.netapp.com/advisory/ntap-20201016-0007/</w:t>
      </w:r>
    </w:p>
    <w:p w14:paraId="0178CC7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DEBIAN - DSA-4835</w:t>
      </w:r>
    </w:p>
    <w:p w14:paraId="124873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https://lists.apache.org/thread.html/r4a390027eb27e4550142fac6c8317cc684b157ae314d31514747f307%40%3Cannounce.tomcat.apache.org%3E</w:t>
      </w:r>
    </w:p>
    <w:p w14:paraId="00801A8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https://www.oracle.com/security-alerts/cpuApr2021.html</w:t>
      </w:r>
    </w:p>
    <w:p w14:paraId="4D865F6F"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20201014 [SECURITY] [DLA 2407-1] tomcat8 security update</w:t>
      </w:r>
    </w:p>
    <w:p w14:paraId="3707F1DE"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openSUSE-SU-2020:1799</w:t>
      </w:r>
    </w:p>
    <w:p w14:paraId="46D6926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SUSE - openSUSE-SU-2020:1842</w:t>
      </w:r>
    </w:p>
    <w:p w14:paraId="30BAB7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061AE9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cpe:2.3:a:apache:tomcat:9.0.30:*:*:*:*:*:*:*</w:t>
      </w:r>
    </w:p>
    <w:p w14:paraId="5182491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0E3BC623"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CVE-2023-28708  suppress</w:t>
      </w:r>
    </w:p>
    <w:p w14:paraId="262CF61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 xml:space="preserve">When using the </w:t>
      </w:r>
      <w:proofErr w:type="spellStart"/>
      <w:r w:rsidRPr="00AC22DC">
        <w:rPr>
          <w:rFonts w:ascii="Calibri" w:hAnsi="Calibri" w:cs="Calibri"/>
          <w:sz w:val="22"/>
        </w:rPr>
        <w:t>RemoteIpFilter</w:t>
      </w:r>
      <w:proofErr w:type="spellEnd"/>
      <w:r w:rsidRPr="00AC22DC">
        <w:rPr>
          <w:rFonts w:ascii="Calibri" w:hAnsi="Calibri" w:cs="Calibri"/>
          <w:sz w:val="22"/>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25E8E3B6" w14:textId="77777777" w:rsidR="00AC22DC" w:rsidRPr="00AC22DC" w:rsidRDefault="00AC22DC" w:rsidP="00AC22DC">
      <w:pPr>
        <w:suppressAutoHyphens/>
        <w:spacing w:after="0" w:line="240" w:lineRule="auto"/>
        <w:contextualSpacing/>
        <w:rPr>
          <w:rFonts w:ascii="Calibri" w:hAnsi="Calibri" w:cs="Calibri"/>
          <w:sz w:val="22"/>
        </w:rPr>
      </w:pPr>
    </w:p>
    <w:p w14:paraId="7274886B" w14:textId="77777777" w:rsidR="00AC22DC" w:rsidRPr="00AC22DC" w:rsidRDefault="00AC22DC" w:rsidP="00AC22DC">
      <w:pPr>
        <w:suppressAutoHyphens/>
        <w:spacing w:after="0" w:line="240" w:lineRule="auto"/>
        <w:contextualSpacing/>
        <w:rPr>
          <w:rFonts w:ascii="Calibri" w:hAnsi="Calibri" w:cs="Calibri"/>
          <w:sz w:val="22"/>
        </w:rPr>
      </w:pPr>
    </w:p>
    <w:p w14:paraId="7BA25FC3" w14:textId="77777777" w:rsidR="00AC22DC" w:rsidRPr="00AC22DC" w:rsidRDefault="00AC22DC" w:rsidP="00AC22DC">
      <w:pPr>
        <w:suppressAutoHyphens/>
        <w:spacing w:after="0" w:line="240" w:lineRule="auto"/>
        <w:contextualSpacing/>
        <w:rPr>
          <w:rFonts w:ascii="Calibri" w:hAnsi="Calibri" w:cs="Calibri"/>
          <w:sz w:val="22"/>
        </w:rPr>
      </w:pPr>
    </w:p>
    <w:p w14:paraId="1F40B573" w14:textId="77777777" w:rsidR="00AC22DC" w:rsidRPr="00AC22DC" w:rsidRDefault="00AC22DC" w:rsidP="00AC22DC">
      <w:pPr>
        <w:suppressAutoHyphens/>
        <w:spacing w:after="0" w:line="240" w:lineRule="auto"/>
        <w:contextualSpacing/>
        <w:rPr>
          <w:rFonts w:ascii="Calibri" w:hAnsi="Calibri" w:cs="Calibri"/>
          <w:sz w:val="22"/>
        </w:rPr>
      </w:pPr>
    </w:p>
    <w:p w14:paraId="107DCF20" w14:textId="77777777" w:rsidR="00AC22DC" w:rsidRPr="00AC22DC" w:rsidRDefault="00AC22DC" w:rsidP="00AC22DC">
      <w:pPr>
        <w:suppressAutoHyphens/>
        <w:spacing w:after="0" w:line="240" w:lineRule="auto"/>
        <w:contextualSpacing/>
        <w:rPr>
          <w:rFonts w:ascii="Calibri" w:hAnsi="Calibri" w:cs="Calibri"/>
          <w:sz w:val="22"/>
        </w:rPr>
      </w:pPr>
    </w:p>
    <w:p w14:paraId="457FCA01" w14:textId="77777777" w:rsidR="00AC22DC" w:rsidRPr="00AC22DC" w:rsidRDefault="00AC22DC" w:rsidP="00AC22DC">
      <w:pPr>
        <w:suppressAutoHyphens/>
        <w:spacing w:after="0" w:line="240" w:lineRule="auto"/>
        <w:contextualSpacing/>
        <w:rPr>
          <w:rFonts w:ascii="Calibri" w:hAnsi="Calibri" w:cs="Calibri"/>
          <w:sz w:val="22"/>
        </w:rPr>
      </w:pPr>
    </w:p>
    <w:p w14:paraId="527557DD" w14:textId="77777777" w:rsidR="00AC22DC" w:rsidRPr="00AC22DC" w:rsidRDefault="00AC22DC" w:rsidP="00AC22DC">
      <w:pPr>
        <w:suppressAutoHyphens/>
        <w:spacing w:after="0" w:line="240" w:lineRule="auto"/>
        <w:contextualSpacing/>
        <w:rPr>
          <w:rFonts w:ascii="Calibri" w:hAnsi="Calibri" w:cs="Calibri"/>
          <w:sz w:val="22"/>
        </w:rPr>
      </w:pPr>
    </w:p>
    <w:p w14:paraId="7AB8886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CWE-523 Unprotected Transport of Credentials</w:t>
      </w:r>
    </w:p>
    <w:p w14:paraId="1455F6CB" w14:textId="77777777" w:rsidR="00AC22DC" w:rsidRPr="00AC22DC" w:rsidRDefault="00AC22DC" w:rsidP="00AC22DC">
      <w:pPr>
        <w:suppressAutoHyphens/>
        <w:spacing w:after="0" w:line="240" w:lineRule="auto"/>
        <w:contextualSpacing/>
        <w:rPr>
          <w:rFonts w:ascii="Calibri" w:hAnsi="Calibri" w:cs="Calibri"/>
          <w:sz w:val="22"/>
        </w:rPr>
      </w:pPr>
    </w:p>
    <w:p w14:paraId="40E98AB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5A7B2E1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MEDIUM (4.3)</w:t>
      </w:r>
    </w:p>
    <w:p w14:paraId="42A467F2"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CVSS:3.1/AV:N/AC:L/PR:N/UI:R/S:U/C:L/I:N/A:N</w:t>
      </w:r>
    </w:p>
    <w:p w14:paraId="38349A36" w14:textId="77777777" w:rsidR="00AC22DC" w:rsidRPr="00AC22DC" w:rsidRDefault="00AC22DC" w:rsidP="00AC22DC">
      <w:pPr>
        <w:suppressAutoHyphens/>
        <w:spacing w:after="0" w:line="240" w:lineRule="auto"/>
        <w:contextualSpacing/>
        <w:rPr>
          <w:rFonts w:ascii="Calibri" w:hAnsi="Calibri" w:cs="Calibri"/>
          <w:sz w:val="22"/>
        </w:rPr>
      </w:pPr>
    </w:p>
    <w:p w14:paraId="550CE7A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References:</w:t>
      </w:r>
    </w:p>
    <w:p w14:paraId="6B1FC9EE"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MISC - https://lists.apache.org/thread/hdksc59z3s7tm39x0pp33mtwdrt8qr67</w:t>
      </w:r>
    </w:p>
    <w:p w14:paraId="3D92AE9D"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3F41A05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(excluding) 9.0.0; versions up to (excluding) 9.0.72</w:t>
      </w:r>
    </w:p>
    <w:p w14:paraId="53B010C0"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247F80F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CVE-2021-43980  suppress</w:t>
      </w:r>
    </w:p>
    <w:p w14:paraId="4A83A78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37BE9C11"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CWE-362 Concurrent Execution using Shared Resource with Improper Synchronization ('Race Condition')</w:t>
      </w:r>
    </w:p>
    <w:p w14:paraId="26761098" w14:textId="77777777" w:rsidR="00AC22DC" w:rsidRPr="00AC22DC" w:rsidRDefault="00AC22DC" w:rsidP="00AC22DC">
      <w:pPr>
        <w:suppressAutoHyphens/>
        <w:spacing w:after="0" w:line="240" w:lineRule="auto"/>
        <w:contextualSpacing/>
        <w:rPr>
          <w:rFonts w:ascii="Calibri" w:hAnsi="Calibri" w:cs="Calibri"/>
          <w:sz w:val="22"/>
        </w:rPr>
      </w:pPr>
    </w:p>
    <w:p w14:paraId="1A67579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CVSSv3:</w:t>
      </w:r>
    </w:p>
    <w:p w14:paraId="0997CA1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Base Score: LOW (3.7)</w:t>
      </w:r>
    </w:p>
    <w:p w14:paraId="1F30C1D4"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Vector: CVSS:3.1/AV:N/AC:H/PR:N/UI:N/S:U/C:L/I:N/A:N</w:t>
      </w:r>
    </w:p>
    <w:p w14:paraId="2C88A3F4" w14:textId="77777777" w:rsidR="00AC22DC" w:rsidRPr="00AC22DC" w:rsidRDefault="00AC22DC" w:rsidP="00AC22DC">
      <w:pPr>
        <w:suppressAutoHyphens/>
        <w:spacing w:after="0" w:line="240" w:lineRule="auto"/>
        <w:contextualSpacing/>
        <w:rPr>
          <w:rFonts w:ascii="Calibri" w:hAnsi="Calibri" w:cs="Calibri"/>
          <w:sz w:val="22"/>
        </w:rPr>
      </w:pPr>
    </w:p>
    <w:p w14:paraId="11069B7D" w14:textId="77777777" w:rsidR="00AC22DC" w:rsidRPr="00AC22DC" w:rsidRDefault="00AC22DC" w:rsidP="00AC22DC">
      <w:pPr>
        <w:suppressAutoHyphens/>
        <w:spacing w:after="0" w:line="240" w:lineRule="auto"/>
        <w:contextualSpacing/>
        <w:rPr>
          <w:rFonts w:ascii="Calibri" w:hAnsi="Calibri" w:cs="Calibri"/>
          <w:sz w:val="22"/>
          <w:lang w:val="es-ES"/>
        </w:rPr>
      </w:pPr>
      <w:proofErr w:type="spellStart"/>
      <w:r w:rsidRPr="00AC22DC">
        <w:rPr>
          <w:rFonts w:ascii="Calibri" w:hAnsi="Calibri" w:cs="Calibri"/>
          <w:sz w:val="22"/>
          <w:lang w:val="es-ES"/>
        </w:rPr>
        <w:t>References</w:t>
      </w:r>
      <w:proofErr w:type="spellEnd"/>
      <w:r w:rsidRPr="00AC22DC">
        <w:rPr>
          <w:rFonts w:ascii="Calibri" w:hAnsi="Calibri" w:cs="Calibri"/>
          <w:sz w:val="22"/>
          <w:lang w:val="es-ES"/>
        </w:rPr>
        <w:t>:</w:t>
      </w:r>
    </w:p>
    <w:p w14:paraId="4587C7B4"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DEBIAN - DSA-5265</w:t>
      </w:r>
    </w:p>
    <w:p w14:paraId="05050E33" w14:textId="77777777" w:rsidR="00AC22DC" w:rsidRPr="00AC22DC" w:rsidRDefault="00AC22DC" w:rsidP="00AC22DC">
      <w:pPr>
        <w:suppressAutoHyphens/>
        <w:spacing w:after="0" w:line="240" w:lineRule="auto"/>
        <w:contextualSpacing/>
        <w:rPr>
          <w:rFonts w:ascii="Calibri" w:hAnsi="Calibri" w:cs="Calibri"/>
          <w:sz w:val="22"/>
          <w:lang w:val="es-ES"/>
        </w:rPr>
      </w:pPr>
      <w:r w:rsidRPr="00AC22DC">
        <w:rPr>
          <w:rFonts w:ascii="Calibri" w:hAnsi="Calibri" w:cs="Calibri"/>
          <w:sz w:val="22"/>
          <w:lang w:val="es-ES"/>
        </w:rPr>
        <w:t>•</w:t>
      </w:r>
      <w:r w:rsidRPr="00AC22DC">
        <w:rPr>
          <w:rFonts w:ascii="Calibri" w:hAnsi="Calibri" w:cs="Calibri"/>
          <w:sz w:val="22"/>
          <w:lang w:val="es-ES"/>
        </w:rPr>
        <w:tab/>
        <w:t>MISC - https://lists.apache.org/thread/3jjqbsp6j88b198x5rmg99b1qr8ht3g3</w:t>
      </w:r>
    </w:p>
    <w:p w14:paraId="2DFE6AC8"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debian</w:t>
      </w:r>
      <w:proofErr w:type="spellEnd"/>
      <w:r w:rsidRPr="00AC22DC">
        <w:rPr>
          <w:rFonts w:ascii="Calibri" w:hAnsi="Calibri" w:cs="Calibri"/>
          <w:sz w:val="22"/>
        </w:rPr>
        <w:t>-</w:t>
      </w:r>
      <w:proofErr w:type="spellStart"/>
      <w:r w:rsidRPr="00AC22DC">
        <w:rPr>
          <w:rFonts w:ascii="Calibri" w:hAnsi="Calibri" w:cs="Calibri"/>
          <w:sz w:val="22"/>
        </w:rPr>
        <w:t>lts</w:t>
      </w:r>
      <w:proofErr w:type="spellEnd"/>
      <w:r w:rsidRPr="00AC22DC">
        <w:rPr>
          <w:rFonts w:ascii="Calibri" w:hAnsi="Calibri" w:cs="Calibri"/>
          <w:sz w:val="22"/>
        </w:rPr>
        <w:t>-announce] 20221026 [SECURITY] [DLA 3160-1] tomcat9 security update</w:t>
      </w:r>
    </w:p>
    <w:p w14:paraId="14535399"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MLIST - [</w:t>
      </w:r>
      <w:proofErr w:type="spellStart"/>
      <w:r w:rsidRPr="00AC22DC">
        <w:rPr>
          <w:rFonts w:ascii="Calibri" w:hAnsi="Calibri" w:cs="Calibri"/>
          <w:sz w:val="22"/>
        </w:rPr>
        <w:t>oss</w:t>
      </w:r>
      <w:proofErr w:type="spellEnd"/>
      <w:r w:rsidRPr="00AC22DC">
        <w:rPr>
          <w:rFonts w:ascii="Calibri" w:hAnsi="Calibri" w:cs="Calibri"/>
          <w:sz w:val="22"/>
        </w:rPr>
        <w:t>-security] 20220928 CVE-2021-43980: Apache Tomcat: Information disclosure</w:t>
      </w:r>
    </w:p>
    <w:p w14:paraId="5BBADF5C"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Vulnerable Software &amp; Versions: (show all)</w:t>
      </w:r>
    </w:p>
    <w:p w14:paraId="2B17B0E7"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cpe:2.3:a:apache:tomcat:*:*:*:*:*:*:*:* versions from (including) 9.0.0; versions up to (including) 9.0.60</w:t>
      </w:r>
    </w:p>
    <w:p w14:paraId="46EA57A6" w14:textId="77777777" w:rsidR="00AC22DC" w:rsidRPr="00AC22DC" w:rsidRDefault="00AC22DC" w:rsidP="00AC22DC">
      <w:pPr>
        <w:suppressAutoHyphens/>
        <w:spacing w:after="0" w:line="240" w:lineRule="auto"/>
        <w:contextualSpacing/>
        <w:rPr>
          <w:rFonts w:ascii="Calibri" w:hAnsi="Calibri" w:cs="Calibri"/>
          <w:sz w:val="22"/>
        </w:rPr>
      </w:pPr>
      <w:r w:rsidRPr="00AC22DC">
        <w:rPr>
          <w:rFonts w:ascii="Calibri" w:hAnsi="Calibri" w:cs="Calibri"/>
          <w:sz w:val="22"/>
        </w:rPr>
        <w:t>•</w:t>
      </w:r>
      <w:r w:rsidRPr="00AC22DC">
        <w:rPr>
          <w:rFonts w:ascii="Calibri" w:hAnsi="Calibri" w:cs="Calibri"/>
          <w:sz w:val="22"/>
        </w:rPr>
        <w:tab/>
        <w:t>...</w:t>
      </w:r>
    </w:p>
    <w:p w14:paraId="32EF3B3A" w14:textId="77777777" w:rsidR="00AC22DC" w:rsidRPr="0035521D" w:rsidRDefault="00AC22DC" w:rsidP="00AC22DC">
      <w:pPr>
        <w:suppressAutoHyphens/>
        <w:spacing w:after="0" w:line="240" w:lineRule="auto"/>
        <w:contextualSpacing/>
        <w:rPr>
          <w:rFonts w:ascii="Calibri" w:hAnsi="Calibri" w:cs="Calibri"/>
          <w:sz w:val="22"/>
        </w:rPr>
      </w:pPr>
    </w:p>
    <w:sectPr w:rsidR="00AC22DC" w:rsidRPr="003552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1AFA" w14:textId="77777777" w:rsidR="00266217" w:rsidRDefault="00266217" w:rsidP="0035598A">
      <w:pPr>
        <w:spacing w:after="0" w:line="240" w:lineRule="auto"/>
      </w:pPr>
      <w:r>
        <w:separator/>
      </w:r>
    </w:p>
  </w:endnote>
  <w:endnote w:type="continuationSeparator" w:id="0">
    <w:p w14:paraId="79418A34" w14:textId="77777777" w:rsidR="00266217" w:rsidRDefault="00266217"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DEE8" w14:textId="77777777" w:rsidR="00266217" w:rsidRDefault="00266217" w:rsidP="0035598A">
      <w:pPr>
        <w:spacing w:after="0" w:line="240" w:lineRule="auto"/>
      </w:pPr>
      <w:r>
        <w:separator/>
      </w:r>
    </w:p>
  </w:footnote>
  <w:footnote w:type="continuationSeparator" w:id="0">
    <w:p w14:paraId="715ACA99" w14:textId="77777777" w:rsidR="00266217" w:rsidRDefault="00266217"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EA72D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37D87"/>
    <w:multiLevelType w:val="hybridMultilevel"/>
    <w:tmpl w:val="4E2C3D90"/>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C6F33"/>
    <w:multiLevelType w:val="hybridMultilevel"/>
    <w:tmpl w:val="655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3238">
    <w:abstractNumId w:val="4"/>
  </w:num>
  <w:num w:numId="2" w16cid:durableId="1706755719">
    <w:abstractNumId w:val="5"/>
  </w:num>
  <w:num w:numId="3" w16cid:durableId="1297763189">
    <w:abstractNumId w:val="3"/>
  </w:num>
  <w:num w:numId="4" w16cid:durableId="486894857">
    <w:abstractNumId w:val="6"/>
  </w:num>
  <w:num w:numId="5" w16cid:durableId="2116945839">
    <w:abstractNumId w:val="0"/>
  </w:num>
  <w:num w:numId="6" w16cid:durableId="298461385">
    <w:abstractNumId w:val="1"/>
  </w:num>
  <w:num w:numId="7" w16cid:durableId="945191562">
    <w:abstractNumId w:val="7"/>
  </w:num>
  <w:num w:numId="8" w16cid:durableId="8725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B7919"/>
    <w:rsid w:val="000E73BF"/>
    <w:rsid w:val="001001AD"/>
    <w:rsid w:val="0012770D"/>
    <w:rsid w:val="001B35E4"/>
    <w:rsid w:val="00266217"/>
    <w:rsid w:val="0035521D"/>
    <w:rsid w:val="0035598A"/>
    <w:rsid w:val="003867F6"/>
    <w:rsid w:val="004113A7"/>
    <w:rsid w:val="00425D60"/>
    <w:rsid w:val="004B49A4"/>
    <w:rsid w:val="00510C3F"/>
    <w:rsid w:val="00514B4A"/>
    <w:rsid w:val="005C0980"/>
    <w:rsid w:val="005F2DEA"/>
    <w:rsid w:val="00610A71"/>
    <w:rsid w:val="006A51DF"/>
    <w:rsid w:val="008B6BAE"/>
    <w:rsid w:val="008D7FAC"/>
    <w:rsid w:val="008E6D1F"/>
    <w:rsid w:val="00927028"/>
    <w:rsid w:val="00935658"/>
    <w:rsid w:val="00951BF8"/>
    <w:rsid w:val="00973CB0"/>
    <w:rsid w:val="009876BF"/>
    <w:rsid w:val="009A01C2"/>
    <w:rsid w:val="00A11B04"/>
    <w:rsid w:val="00A306E7"/>
    <w:rsid w:val="00A83ADF"/>
    <w:rsid w:val="00AC22DC"/>
    <w:rsid w:val="00B019B2"/>
    <w:rsid w:val="00B12257"/>
    <w:rsid w:val="00B30973"/>
    <w:rsid w:val="00BA438F"/>
    <w:rsid w:val="00C13F24"/>
    <w:rsid w:val="00DB0788"/>
    <w:rsid w:val="00DF29F3"/>
    <w:rsid w:val="00E61DA4"/>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BodyText">
    <w:name w:val="Body Text"/>
    <w:basedOn w:val="Normal"/>
    <w:link w:val="BodyTextChar"/>
    <w:uiPriority w:val="99"/>
    <w:unhideWhenUsed/>
    <w:rsid w:val="00AC22DC"/>
    <w:pPr>
      <w:suppressAutoHyphens/>
      <w:spacing w:after="0" w:line="240" w:lineRule="auto"/>
      <w:contextualSpacing/>
    </w:pPr>
    <w:rPr>
      <w:rFonts w:ascii="Calibri" w:hAnsi="Calibri" w:cs="Calibri"/>
      <w:sz w:val="22"/>
    </w:rPr>
  </w:style>
  <w:style w:type="character" w:customStyle="1" w:styleId="BodyTextChar">
    <w:name w:val="Body Text Char"/>
    <w:basedOn w:val="DefaultParagraphFont"/>
    <w:link w:val="BodyText"/>
    <w:uiPriority w:val="99"/>
    <w:rsid w:val="00AC22D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4696">
      <w:bodyDiv w:val="1"/>
      <w:marLeft w:val="0"/>
      <w:marRight w:val="0"/>
      <w:marTop w:val="0"/>
      <w:marBottom w:val="0"/>
      <w:divBdr>
        <w:top w:val="none" w:sz="0" w:space="0" w:color="auto"/>
        <w:left w:val="none" w:sz="0" w:space="0" w:color="auto"/>
        <w:bottom w:val="none" w:sz="0" w:space="0" w:color="auto"/>
        <w:right w:val="none" w:sz="0" w:space="0" w:color="auto"/>
      </w:divBdr>
      <w:divsChild>
        <w:div w:id="177223749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TotalTime>
  <Pages>2</Pages>
  <Words>32028</Words>
  <Characters>182566</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214166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Ortiz, Reynaldo</cp:lastModifiedBy>
  <cp:revision>3</cp:revision>
  <dcterms:created xsi:type="dcterms:W3CDTF">2023-11-08T19:40:00Z</dcterms:created>
  <dcterms:modified xsi:type="dcterms:W3CDTF">2023-11-08T19:41:00Z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