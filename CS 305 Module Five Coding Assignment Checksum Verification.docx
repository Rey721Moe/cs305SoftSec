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6A03EB1C" w:rsidR="001C6ACB" w:rsidRPr="008F1ED6" w:rsidRDefault="00FF793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Due to its low chance of collision, my recommendation will be SHA-256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2591DFE" w14:textId="17E93C4D" w:rsidR="001C6ACB" w:rsidRDefault="00FF793B" w:rsidP="00FF793B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2"/>
        </w:rPr>
      </w:pPr>
      <w:r>
        <w:rPr>
          <w:rFonts w:ascii="Carlito" w:hAnsi="Carlito" w:cs="Carlito"/>
          <w:sz w:val="22"/>
        </w:rPr>
        <w:t xml:space="preserve">The reason I am recommending </w:t>
      </w:r>
      <w:r>
        <w:rPr>
          <w:rFonts w:ascii="Carlito" w:hAnsi="Carlito" w:cs="Carlito"/>
          <w:sz w:val="22"/>
        </w:rPr>
        <w:t xml:space="preserve">SHA-256 </w:t>
      </w:r>
      <w:r>
        <w:rPr>
          <w:rFonts w:ascii="Carlito" w:hAnsi="Carlito" w:cs="Carlito"/>
          <w:sz w:val="22"/>
        </w:rPr>
        <w:t>since it is one of the</w:t>
      </w:r>
      <w:r>
        <w:rPr>
          <w:rFonts w:ascii="Carlito" w:hAnsi="Carlito" w:cs="Carlito"/>
          <w:sz w:val="22"/>
        </w:rPr>
        <w:t xml:space="preserve"> strongest hash functions</w:t>
      </w:r>
      <w:r>
        <w:rPr>
          <w:rFonts w:ascii="Carlito" w:hAnsi="Carlito" w:cs="Carlito"/>
          <w:sz w:val="22"/>
        </w:rPr>
        <w:t>.</w:t>
      </w:r>
      <w:r>
        <w:rPr>
          <w:rFonts w:ascii="Carlito" w:hAnsi="Carlito" w:cs="Carlito"/>
          <w:sz w:val="22"/>
        </w:rPr>
        <w:t xml:space="preserve"> </w:t>
      </w:r>
      <w:r>
        <w:rPr>
          <w:rFonts w:ascii="Carlito" w:hAnsi="Carlito" w:cs="Carlito"/>
          <w:sz w:val="22"/>
        </w:rPr>
        <w:t>Due to its one way process</w:t>
      </w:r>
      <w:r w:rsidR="009F648A">
        <w:rPr>
          <w:rFonts w:ascii="Carlito" w:hAnsi="Carlito" w:cs="Carlito"/>
          <w:sz w:val="22"/>
        </w:rPr>
        <w:t xml:space="preserve"> it will not compromise in any possible way, that said SHA-256 does produce 256 bits digest, by doing so it is considered one of the best </w:t>
      </w:r>
      <w:r w:rsidR="009F648A">
        <w:rPr>
          <w:rFonts w:ascii="Carlito" w:hAnsi="Carlito" w:cs="Carlito"/>
          <w:sz w:val="22"/>
        </w:rPr>
        <w:t xml:space="preserve">encryption algorithm </w:t>
      </w:r>
      <w:r w:rsidR="009F648A">
        <w:rPr>
          <w:rFonts w:ascii="Carlito" w:hAnsi="Carlito" w:cs="Carlito"/>
          <w:sz w:val="22"/>
        </w:rPr>
        <w:t>ciphers. This algorithm makes it impossible for hackers to manipulate. SHA-256 is composed of a combination of numbers and letter ensuring that repetition of hash values being repeated.</w:t>
      </w:r>
    </w:p>
    <w:p w14:paraId="70B110C1" w14:textId="77777777" w:rsidR="009F648A" w:rsidRPr="008F1ED6" w:rsidRDefault="009F648A" w:rsidP="00FF79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</w:rPr>
      </w:pPr>
    </w:p>
    <w:p w14:paraId="61F95F34" w14:textId="18FDB535" w:rsidR="00F93B31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581D72FE" w14:textId="7CD151B6" w:rsidR="0027103C" w:rsidRDefault="0027103C" w:rsidP="0027103C"/>
    <w:p w14:paraId="6DAF79B2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7FDC9008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8E722D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ServerController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14:paraId="32BEF826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428E70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calculateHash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NoSuchAlgorithmException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  </w:t>
      </w:r>
    </w:p>
    <w:p w14:paraId="0B5F4737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MessageDigest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MessageDigest</w:t>
      </w:r>
      <w:r>
        <w:rPr>
          <w:rFonts w:ascii="Consolas" w:hAnsi="Consolas"/>
          <w:color w:val="000000"/>
          <w:sz w:val="20"/>
          <w:szCs w:val="20"/>
        </w:rPr>
        <w:t>.getInstance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"SHA-256"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13BCB5E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hash</w:t>
      </w:r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6A3E3E"/>
          <w:sz w:val="20"/>
          <w:szCs w:val="20"/>
        </w:rPr>
        <w:t>md</w:t>
      </w:r>
      <w:r>
        <w:rPr>
          <w:rFonts w:ascii="Consolas" w:hAnsi="Consolas"/>
          <w:color w:val="000000"/>
          <w:sz w:val="20"/>
          <w:szCs w:val="20"/>
        </w:rPr>
        <w:t>.digest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.getBytes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  <w:u w:val="single"/>
        </w:rPr>
        <w:t>StandardCharsets</w:t>
      </w:r>
      <w:r>
        <w:rPr>
          <w:rFonts w:ascii="Consolas" w:hAnsi="Consolas"/>
          <w:color w:val="000000"/>
          <w:sz w:val="20"/>
          <w:szCs w:val="20"/>
        </w:rPr>
        <w:t>.UTF_8)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DF5AC70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BigInteger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BigInteger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r>
        <w:rPr>
          <w:rFonts w:ascii="Consolas" w:hAnsi="Consolas"/>
          <w:color w:val="6A3E3E"/>
          <w:sz w:val="20"/>
          <w:szCs w:val="20"/>
        </w:rPr>
        <w:t>hash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4E535FA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u w:val="single"/>
        </w:rPr>
        <w:t>StringBuilder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hexString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StringBuilder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(16)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854AA3C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hexString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&lt; 32){  </w:t>
      </w:r>
    </w:p>
    <w:p w14:paraId="7313A7A5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hexString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(0, </w:t>
      </w:r>
      <w:r>
        <w:rPr>
          <w:rFonts w:ascii="Consolas" w:hAnsi="Consolas"/>
          <w:color w:val="2A00FF"/>
          <w:sz w:val="20"/>
          <w:szCs w:val="20"/>
        </w:rPr>
        <w:t>'0'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4135BB4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</w:t>
      </w:r>
    </w:p>
    <w:p w14:paraId="05B1DE7D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hexString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3B10993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09C90DAB" w14:textId="77777777" w:rsidR="0027103C" w:rsidRDefault="0027103C" w:rsidP="0027103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14:paraId="0538B259" w14:textId="77777777" w:rsidR="0027103C" w:rsidRPr="0027103C" w:rsidRDefault="0027103C" w:rsidP="0027103C"/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8C26C62" w14:textId="2D546321" w:rsidR="001C6ACB" w:rsidRPr="008F1ED6" w:rsidRDefault="0027103C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27103C">
        <w:rPr>
          <w:rFonts w:ascii="Calibri" w:hAnsi="Calibri" w:cs="Calibri"/>
          <w:sz w:val="22"/>
        </w:rPr>
        <w:lastRenderedPageBreak/>
        <w:drawing>
          <wp:inline distT="0" distB="0" distL="0" distR="0" wp14:anchorId="196BB545" wp14:editId="317963FD">
            <wp:extent cx="5943600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5BFA53B4" w:rsidR="0035598A" w:rsidRPr="008F1ED6" w:rsidRDefault="009F64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 encounter issues generating my code I was </w:t>
      </w:r>
      <w:r w:rsidR="0027103C">
        <w:rPr>
          <w:rFonts w:ascii="Calibri" w:hAnsi="Calibri" w:cs="Calibri"/>
          <w:sz w:val="22"/>
        </w:rPr>
        <w:t>unsuccessful</w:t>
      </w:r>
      <w:r>
        <w:rPr>
          <w:rFonts w:ascii="Calibri" w:hAnsi="Calibri" w:cs="Calibri"/>
          <w:sz w:val="22"/>
        </w:rPr>
        <w:t xml:space="preserve"> that is why I am </w:t>
      </w:r>
      <w:r w:rsidR="0027103C">
        <w:rPr>
          <w:rFonts w:ascii="Calibri" w:hAnsi="Calibri" w:cs="Calibri"/>
          <w:sz w:val="22"/>
        </w:rPr>
        <w:t>attaching the screen shot</w:t>
      </w:r>
      <w:r>
        <w:rPr>
          <w:rFonts w:ascii="Calibri" w:hAnsi="Calibri" w:cs="Calibri"/>
          <w:sz w:val="22"/>
        </w:rPr>
        <w:t xml:space="preserve"> to provide </w:t>
      </w:r>
      <w:r w:rsidR="0027103C">
        <w:rPr>
          <w:rFonts w:ascii="Calibri" w:hAnsi="Calibri" w:cs="Calibri"/>
          <w:sz w:val="22"/>
        </w:rPr>
        <w:t>my results</w:t>
      </w:r>
      <w:r>
        <w:rPr>
          <w:rFonts w:ascii="Calibri" w:hAnsi="Calibri" w:cs="Calibri"/>
          <w:sz w:val="22"/>
        </w:rPr>
        <w:t xml:space="preserve"> </w:t>
      </w:r>
    </w:p>
    <w:sectPr w:rsidR="0035598A" w:rsidRPr="008F1E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788C" w14:textId="77777777" w:rsidR="00810CD7" w:rsidRDefault="00810CD7" w:rsidP="0035598A">
      <w:pPr>
        <w:spacing w:after="0" w:line="240" w:lineRule="auto"/>
      </w:pPr>
      <w:r>
        <w:separator/>
      </w:r>
    </w:p>
  </w:endnote>
  <w:endnote w:type="continuationSeparator" w:id="0">
    <w:p w14:paraId="59AA21D2" w14:textId="77777777" w:rsidR="00810CD7" w:rsidRDefault="00810CD7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00C8" w14:textId="77777777" w:rsidR="00810CD7" w:rsidRDefault="00810CD7" w:rsidP="0035598A">
      <w:pPr>
        <w:spacing w:after="0" w:line="240" w:lineRule="auto"/>
      </w:pPr>
      <w:r>
        <w:separator/>
      </w:r>
    </w:p>
  </w:footnote>
  <w:footnote w:type="continuationSeparator" w:id="0">
    <w:p w14:paraId="50A09D07" w14:textId="77777777" w:rsidR="00810CD7" w:rsidRDefault="00810CD7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304465">
    <w:abstractNumId w:val="0"/>
  </w:num>
  <w:num w:numId="2" w16cid:durableId="57628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C72EB"/>
    <w:rsid w:val="000D5623"/>
    <w:rsid w:val="00111F59"/>
    <w:rsid w:val="001154E4"/>
    <w:rsid w:val="001C6ACB"/>
    <w:rsid w:val="00236DA4"/>
    <w:rsid w:val="00264D05"/>
    <w:rsid w:val="0027103C"/>
    <w:rsid w:val="002833FF"/>
    <w:rsid w:val="002C31D0"/>
    <w:rsid w:val="00343E73"/>
    <w:rsid w:val="0035598A"/>
    <w:rsid w:val="00363F13"/>
    <w:rsid w:val="003B0D86"/>
    <w:rsid w:val="004B49A4"/>
    <w:rsid w:val="004F1C48"/>
    <w:rsid w:val="00510C3F"/>
    <w:rsid w:val="00593EC3"/>
    <w:rsid w:val="005C0980"/>
    <w:rsid w:val="006A51DF"/>
    <w:rsid w:val="00713294"/>
    <w:rsid w:val="00785998"/>
    <w:rsid w:val="00810CD7"/>
    <w:rsid w:val="0085168C"/>
    <w:rsid w:val="008D5FE7"/>
    <w:rsid w:val="008E4BCA"/>
    <w:rsid w:val="008F1ED6"/>
    <w:rsid w:val="00973CB0"/>
    <w:rsid w:val="009A01C2"/>
    <w:rsid w:val="009F648A"/>
    <w:rsid w:val="00A11B04"/>
    <w:rsid w:val="00A43EA4"/>
    <w:rsid w:val="00B019B2"/>
    <w:rsid w:val="00C024E2"/>
    <w:rsid w:val="00D539BB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0FF793B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27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Ortiz, Reynaldo</cp:lastModifiedBy>
  <cp:revision>2</cp:revision>
  <dcterms:created xsi:type="dcterms:W3CDTF">2023-11-30T00:32:00Z</dcterms:created>
  <dcterms:modified xsi:type="dcterms:W3CDTF">2023-11-30T00:32:00Z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